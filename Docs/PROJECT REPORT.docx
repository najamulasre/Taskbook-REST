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2248929"/>
        <w:docPartObj>
          <w:docPartGallery w:val="Cover Pages"/>
          <w:docPartUnique/>
        </w:docPartObj>
      </w:sdtPr>
      <w:sdtContent>
        <w:p w14:paraId="5A1F31E2" w14:textId="1E7EB3A8" w:rsidR="009D4079" w:rsidRDefault="00FA422D">
          <w:r>
            <w:rPr>
              <w:noProof/>
              <w:lang w:eastAsia="en-GB"/>
            </w:rPr>
            <mc:AlternateContent>
              <mc:Choice Requires="wpg">
                <w:drawing>
                  <wp:anchor distT="0" distB="0" distL="114300" distR="114300" simplePos="0" relativeHeight="251659264" behindDoc="1" locked="0" layoutInCell="1" allowOverlap="1" wp14:anchorId="4F425915" wp14:editId="4CE4FFC5">
                    <wp:simplePos x="0" y="0"/>
                    <wp:positionH relativeFrom="margin">
                      <wp:posOffset>-436245</wp:posOffset>
                    </wp:positionH>
                    <wp:positionV relativeFrom="page">
                      <wp:posOffset>1151890</wp:posOffset>
                    </wp:positionV>
                    <wp:extent cx="6815455" cy="7511415"/>
                    <wp:effectExtent l="0" t="0" r="444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15455" cy="7511415"/>
                              <a:chOff x="23300" y="136949"/>
                              <a:chExt cx="5557520" cy="5142739"/>
                            </a:xfrm>
                          </wpg:grpSpPr>
                          <wps:wsp>
                            <wps:cNvPr id="126" name="Freeform 10"/>
                            <wps:cNvSpPr>
                              <a:spLocks/>
                            </wps:cNvSpPr>
                            <wps:spPr bwMode="auto">
                              <a:xfrm>
                                <a:off x="23300" y="136949"/>
                                <a:ext cx="5557520" cy="4576594"/>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D8B77FF" w14:textId="647D6CF9" w:rsidR="00BC3968" w:rsidRPr="00F0775E" w:rsidRDefault="00BC3968" w:rsidP="00F0775E">
                                  <w:pPr>
                                    <w:rPr>
                                      <w:color w:val="FFFFFF" w:themeColor="background1"/>
                                      <w:sz w:val="28"/>
                                      <w:szCs w:val="28"/>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4F425915" id="Group 125" o:spid="_x0000_s1026" style="position:absolute;margin-left:-34.35pt;margin-top:90.7pt;width:536.65pt;height:591.45pt;z-index:-251657216;mso-position-horizontal-relative:margin;mso-position-vertical-relative:page;mso-width-relative:margin" coordorigin="233,1369" coordsize="55575,5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">
                    <o:lock v:ext="edit" aspectratio="t"/>
                    <v:shape id="Freeform 10" o:spid="_x0000_s1027" style="position:absolute;left:233;top:1369;width:55575;height:45766;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04040 [2994]" stroked="f">
                      <v:fill color2="#1f1f1f [2018]" rotate="t" colors="0 #5a5a5a;.5 #3e3e3e;1 #272727" focus="100%" type="gradient">
                        <o:fill v:ext="view" type="gradientUnscaled"/>
                      </v:fill>
                      <v:stroke joinstyle="miter"/>
                      <v:formulas/>
                      <v:path arrowok="t" o:connecttype="custom" o:connectlocs="0,0;0,4210466;872222,4347764;5557520,4210466;5557520,4033941;5557520,0;0,0" o:connectangles="0,0,0,0,0,0,0" textboxrect="0,0,720,700"/>
                      <v:textbox inset="1in,86.4pt,86.4pt,86.4pt">
                        <w:txbxContent>
                          <w:p w14:paraId="3D8B77FF" w14:textId="647D6CF9" w:rsidR="00BC3968" w:rsidRPr="00F0775E" w:rsidRDefault="00BC3968" w:rsidP="00F0775E">
                            <w:pPr>
                              <w:rPr>
                                <w:color w:val="FFFFFF" w:themeColor="background1"/>
                                <w:sz w:val="28"/>
                                <w:szCs w:val="28"/>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3360" behindDoc="0" locked="0" layoutInCell="1" allowOverlap="1" wp14:anchorId="1D3FEA71" wp14:editId="33E6D715">
                    <wp:simplePos x="0" y="0"/>
                    <wp:positionH relativeFrom="margin">
                      <wp:posOffset>1169670</wp:posOffset>
                    </wp:positionH>
                    <wp:positionV relativeFrom="paragraph">
                      <wp:posOffset>19050</wp:posOffset>
                    </wp:positionV>
                    <wp:extent cx="3600450" cy="1590675"/>
                    <wp:effectExtent l="19050" t="19050" r="38100" b="47625"/>
                    <wp:wrapNone/>
                    <wp:docPr id="20" name="Rectangle: Rounded Corners 20"/>
                    <wp:cNvGraphicFramePr/>
                    <a:graphic xmlns:a="http://schemas.openxmlformats.org/drawingml/2006/main">
                      <a:graphicData uri="http://schemas.microsoft.com/office/word/2010/wordprocessingShape">
                        <wps:wsp>
                          <wps:cNvSpPr/>
                          <wps:spPr>
                            <a:xfrm>
                              <a:off x="0" y="0"/>
                              <a:ext cx="3600450" cy="1590675"/>
                            </a:xfrm>
                            <a:prstGeom prst="roundRect">
                              <a:avLst>
                                <a:gd name="adj" fmla="val 10080"/>
                              </a:avLst>
                            </a:prstGeom>
                            <a:solidFill>
                              <a:schemeClr val="bg1">
                                <a:lumMod val="95000"/>
                              </a:schemeClr>
                            </a:solidFill>
                            <a:ln w="4762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F6B73F" w14:textId="2E41EF74" w:rsidR="00BC3968" w:rsidRDefault="00BC3968" w:rsidP="00AE1C5C">
                                <w:pPr>
                                  <w:jc w:val="center"/>
                                </w:pPr>
                                <w:r>
                                  <w:rPr>
                                    <w:noProof/>
                                  </w:rPr>
                                  <w:drawing>
                                    <wp:inline distT="0" distB="0" distL="0" distR="0" wp14:anchorId="2B64A15F" wp14:editId="4E8F717C">
                                      <wp:extent cx="2971800" cy="659849"/>
                                      <wp:effectExtent l="0" t="0" r="0" b="6985"/>
                                      <wp:docPr id="26" name="Picture 26" descr="Image result for university of west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niversity of west london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099" cy="677234"/>
                                              </a:xfrm>
                                              <a:prstGeom prst="rect">
                                                <a:avLst/>
                                              </a:prstGeom>
                                              <a:noFill/>
                                              <a:ln>
                                                <a:noFill/>
                                              </a:ln>
                                            </pic:spPr>
                                          </pic:pic>
                                        </a:graphicData>
                                      </a:graphic>
                                    </wp:inline>
                                  </w:drawing>
                                </w:r>
                              </w:p>
                              <w:p w14:paraId="328C1054" w14:textId="195E36B4" w:rsidR="00BC3968" w:rsidRPr="00AE1C5C" w:rsidRDefault="00BC3968" w:rsidP="00AE1C5C">
                                <w:pPr>
                                  <w:pStyle w:val="NoSpacing"/>
                                  <w:jc w:val="center"/>
                                  <w:rPr>
                                    <w:color w:val="000000" w:themeColor="text1"/>
                                    <w:sz w:val="30"/>
                                    <w:szCs w:val="30"/>
                                  </w:rPr>
                                </w:pPr>
                                <w:r w:rsidRPr="00AE1C5C">
                                  <w:rPr>
                                    <w:color w:val="000000" w:themeColor="text1"/>
                                    <w:sz w:val="30"/>
                                    <w:szCs w:val="30"/>
                                  </w:rPr>
                                  <w:t>School of Computing and Engineering</w:t>
                                </w:r>
                              </w:p>
                              <w:p w14:paraId="4E65562E" w14:textId="26458923" w:rsidR="00BC3968" w:rsidRPr="00AE1C5C" w:rsidRDefault="00BC3968" w:rsidP="00AE1C5C">
                                <w:pPr>
                                  <w:pStyle w:val="NoSpacing"/>
                                  <w:jc w:val="center"/>
                                  <w:rPr>
                                    <w:color w:val="000000" w:themeColor="text1"/>
                                    <w:sz w:val="42"/>
                                    <w:szCs w:val="42"/>
                                  </w:rPr>
                                </w:pPr>
                                <w:r w:rsidRPr="00AE1C5C">
                                  <w:rPr>
                                    <w:color w:val="000000" w:themeColor="text1"/>
                                    <w:sz w:val="42"/>
                                    <w:szCs w:val="42"/>
                                  </w:rPr>
                                  <w:t>Final Year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3FEA71" id="Rectangle: Rounded Corners 20" o:spid="_x0000_s1029" style="position:absolute;margin-left:92.1pt;margin-top:1.5pt;width:283.5pt;height:125.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6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" fillcolor="#f2f2f2 [3052]" strokecolor="#5a5a5a [2109]" strokeweight="3.75pt">
                    <v:stroke joinstyle="miter"/>
                    <v:textbox>
                      <w:txbxContent>
                        <w:p w14:paraId="49F6B73F" w14:textId="2E41EF74" w:rsidR="00BC3968" w:rsidRDefault="00BC3968" w:rsidP="00AE1C5C">
                          <w:pPr>
                            <w:jc w:val="center"/>
                          </w:pPr>
                          <w:r>
                            <w:rPr>
                              <w:noProof/>
                            </w:rPr>
                            <w:drawing>
                              <wp:inline distT="0" distB="0" distL="0" distR="0" wp14:anchorId="2B64A15F" wp14:editId="4E8F717C">
                                <wp:extent cx="2971800" cy="659849"/>
                                <wp:effectExtent l="0" t="0" r="0" b="6985"/>
                                <wp:docPr id="26" name="Picture 26" descr="Image result for university of west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niversity of west london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099" cy="677234"/>
                                        </a:xfrm>
                                        <a:prstGeom prst="rect">
                                          <a:avLst/>
                                        </a:prstGeom>
                                        <a:noFill/>
                                        <a:ln>
                                          <a:noFill/>
                                        </a:ln>
                                      </pic:spPr>
                                    </pic:pic>
                                  </a:graphicData>
                                </a:graphic>
                              </wp:inline>
                            </w:drawing>
                          </w:r>
                        </w:p>
                        <w:p w14:paraId="328C1054" w14:textId="195E36B4" w:rsidR="00BC3968" w:rsidRPr="00AE1C5C" w:rsidRDefault="00BC3968" w:rsidP="00AE1C5C">
                          <w:pPr>
                            <w:pStyle w:val="NoSpacing"/>
                            <w:jc w:val="center"/>
                            <w:rPr>
                              <w:color w:val="000000" w:themeColor="text1"/>
                              <w:sz w:val="30"/>
                              <w:szCs w:val="30"/>
                            </w:rPr>
                          </w:pPr>
                          <w:r w:rsidRPr="00AE1C5C">
                            <w:rPr>
                              <w:color w:val="000000" w:themeColor="text1"/>
                              <w:sz w:val="30"/>
                              <w:szCs w:val="30"/>
                            </w:rPr>
                            <w:t>School of Computing and Engineering</w:t>
                          </w:r>
                        </w:p>
                        <w:p w14:paraId="4E65562E" w14:textId="26458923" w:rsidR="00BC3968" w:rsidRPr="00AE1C5C" w:rsidRDefault="00BC3968" w:rsidP="00AE1C5C">
                          <w:pPr>
                            <w:pStyle w:val="NoSpacing"/>
                            <w:jc w:val="center"/>
                            <w:rPr>
                              <w:color w:val="000000" w:themeColor="text1"/>
                              <w:sz w:val="42"/>
                              <w:szCs w:val="42"/>
                            </w:rPr>
                          </w:pPr>
                          <w:r w:rsidRPr="00AE1C5C">
                            <w:rPr>
                              <w:color w:val="000000" w:themeColor="text1"/>
                              <w:sz w:val="42"/>
                              <w:szCs w:val="42"/>
                            </w:rPr>
                            <w:t>Final Year Project</w:t>
                          </w:r>
                        </w:p>
                      </w:txbxContent>
                    </v:textbox>
                    <w10:wrap anchorx="margin"/>
                  </v:roundrect>
                </w:pict>
              </mc:Fallback>
            </mc:AlternateContent>
          </w:r>
        </w:p>
        <w:p w14:paraId="6A29AB6C" w14:textId="77777777" w:rsidR="005752BD" w:rsidRDefault="00B43417" w:rsidP="00021A28">
          <w:pPr>
            <w:pStyle w:val="TOCHeading"/>
            <w:numPr>
              <w:ilvl w:val="0"/>
              <w:numId w:val="0"/>
            </w:numPr>
          </w:pPr>
          <w:r>
            <w:rPr>
              <w:noProof/>
              <w:lang w:eastAsia="en-GB"/>
            </w:rPr>
            <mc:AlternateContent>
              <mc:Choice Requires="wps">
                <w:drawing>
                  <wp:anchor distT="0" distB="0" distL="114300" distR="114300" simplePos="0" relativeHeight="251664384" behindDoc="0" locked="0" layoutInCell="1" allowOverlap="1" wp14:anchorId="03A61937" wp14:editId="67EABDDE">
                    <wp:simplePos x="0" y="0"/>
                    <wp:positionH relativeFrom="column">
                      <wp:posOffset>345440</wp:posOffset>
                    </wp:positionH>
                    <wp:positionV relativeFrom="paragraph">
                      <wp:posOffset>1819275</wp:posOffset>
                    </wp:positionV>
                    <wp:extent cx="5248275" cy="3752850"/>
                    <wp:effectExtent l="57150" t="38100" r="66675" b="76200"/>
                    <wp:wrapNone/>
                    <wp:docPr id="27" name="Rectangle: Rounded Corners 27"/>
                    <wp:cNvGraphicFramePr/>
                    <a:graphic xmlns:a="http://schemas.openxmlformats.org/drawingml/2006/main">
                      <a:graphicData uri="http://schemas.microsoft.com/office/word/2010/wordprocessingShape">
                        <wps:wsp>
                          <wps:cNvSpPr/>
                          <wps:spPr>
                            <a:xfrm>
                              <a:off x="0" y="0"/>
                              <a:ext cx="5248275" cy="3752850"/>
                            </a:xfrm>
                            <a:prstGeom prst="roundRect">
                              <a:avLst>
                                <a:gd name="adj" fmla="val 6769"/>
                              </a:avLst>
                            </a:prstGeom>
                          </wps:spPr>
                          <wps:style>
                            <a:lnRef idx="0">
                              <a:schemeClr val="accent3"/>
                            </a:lnRef>
                            <a:fillRef idx="3">
                              <a:schemeClr val="accent3"/>
                            </a:fillRef>
                            <a:effectRef idx="3">
                              <a:schemeClr val="accent3"/>
                            </a:effectRef>
                            <a:fontRef idx="minor">
                              <a:schemeClr val="lt1"/>
                            </a:fontRef>
                          </wps:style>
                          <wps:txbx>
                            <w:txbxContent>
                              <w:p w14:paraId="5BBA06DB" w14:textId="69A5B3F6" w:rsidR="00BC3968" w:rsidRPr="00FA422D" w:rsidRDefault="00BC3968" w:rsidP="00FA422D">
                                <w:pPr>
                                  <w:pStyle w:val="NoSpacing"/>
                                  <w:bidi/>
                                  <w:jc w:val="center"/>
                                  <w:rPr>
                                    <w:i/>
                                    <w:iCs/>
                                    <w:color w:val="00B0F0"/>
                                    <w:lang w:val="en-GB"/>
                                  </w:rPr>
                                </w:pPr>
                                <w:r w:rsidRPr="00FA422D">
                                  <w:rPr>
                                    <w:i/>
                                    <w:iCs/>
                                    <w:color w:val="00B0F0"/>
                                    <w:lang w:val="en-GB"/>
                                  </w:rPr>
                                  <w:t>Project Title:</w:t>
                                </w:r>
                              </w:p>
                              <w:p w14:paraId="5FC6332F" w14:textId="6A6C670B" w:rsidR="00BC3968" w:rsidRPr="00FA422D" w:rsidRDefault="00BC3968" w:rsidP="00FA422D">
                                <w:pPr>
                                  <w:pStyle w:val="NoSpacing"/>
                                  <w:bidi/>
                                  <w:jc w:val="center"/>
                                  <w:rPr>
                                    <w:sz w:val="30"/>
                                    <w:szCs w:val="30"/>
                                    <w:lang w:val="en-GB"/>
                                  </w:rPr>
                                </w:pPr>
                                <w:r w:rsidRPr="00FA422D">
                                  <w:rPr>
                                    <w:sz w:val="30"/>
                                    <w:szCs w:val="30"/>
                                    <w:lang w:val="en-GB"/>
                                  </w:rPr>
                                  <w:t>Designing and implementing</w:t>
                                </w:r>
                              </w:p>
                              <w:p w14:paraId="61B548ED" w14:textId="5C45C156" w:rsidR="00BC3968" w:rsidRPr="00FA422D" w:rsidRDefault="00BC3968" w:rsidP="00FA422D">
                                <w:pPr>
                                  <w:pStyle w:val="NoSpacing"/>
                                  <w:bidi/>
                                  <w:jc w:val="center"/>
                                  <w:rPr>
                                    <w:sz w:val="70"/>
                                    <w:szCs w:val="70"/>
                                    <w:lang w:val="en-GB"/>
                                  </w:rPr>
                                </w:pPr>
                                <w:r w:rsidRPr="00FA422D">
                                  <w:rPr>
                                    <w:sz w:val="70"/>
                                    <w:szCs w:val="70"/>
                                    <w:lang w:val="en-GB"/>
                                  </w:rPr>
                                  <w:t>RESTful Web Services</w:t>
                                </w:r>
                              </w:p>
                              <w:p w14:paraId="27D5BB9A" w14:textId="77777777" w:rsidR="00BC3968" w:rsidRDefault="00BC3968" w:rsidP="00FA422D">
                                <w:pPr>
                                  <w:pStyle w:val="NoSpacing"/>
                                  <w:jc w:val="center"/>
                                  <w:rPr>
                                    <w:i/>
                                    <w:iCs/>
                                    <w:lang w:val="en-GB"/>
                                  </w:rPr>
                                </w:pPr>
                              </w:p>
                              <w:p w14:paraId="3ADAF9B6" w14:textId="4CCE77C6" w:rsidR="00BC3968" w:rsidRPr="00FA422D" w:rsidRDefault="00BC3968" w:rsidP="00FA422D">
                                <w:pPr>
                                  <w:pStyle w:val="NoSpacing"/>
                                  <w:jc w:val="center"/>
                                  <w:rPr>
                                    <w:i/>
                                    <w:iCs/>
                                    <w:color w:val="00B0F0"/>
                                    <w:lang w:val="en-GB"/>
                                  </w:rPr>
                                </w:pPr>
                                <w:r w:rsidRPr="00FA422D">
                                  <w:rPr>
                                    <w:i/>
                                    <w:iCs/>
                                    <w:color w:val="00B0F0"/>
                                    <w:lang w:val="en-GB"/>
                                  </w:rPr>
                                  <w:t>Undertaken By:</w:t>
                                </w:r>
                              </w:p>
                              <w:p w14:paraId="7B16F5A7" w14:textId="60DEEA6F" w:rsidR="00BC3968" w:rsidRPr="00FA422D" w:rsidRDefault="00BC3968" w:rsidP="00FA422D">
                                <w:pPr>
                                  <w:pStyle w:val="NoSpacing"/>
                                  <w:jc w:val="center"/>
                                  <w:rPr>
                                    <w:sz w:val="36"/>
                                    <w:szCs w:val="36"/>
                                    <w:lang w:val="en-GB"/>
                                  </w:rPr>
                                </w:pPr>
                                <w:r w:rsidRPr="00FA422D">
                                  <w:rPr>
                                    <w:sz w:val="36"/>
                                    <w:szCs w:val="36"/>
                                    <w:lang w:val="en-GB"/>
                                  </w:rPr>
                                  <w:t>Khan Najam ul Asre (21303779</w:t>
                                </w:r>
                                <w:r>
                                  <w:rPr>
                                    <w:sz w:val="36"/>
                                    <w:szCs w:val="36"/>
                                    <w:lang w:val="en-GB"/>
                                  </w:rPr>
                                  <w:t>)</w:t>
                                </w:r>
                              </w:p>
                              <w:p w14:paraId="4DF56C25" w14:textId="77777777" w:rsidR="00BC3968" w:rsidRPr="00FA422D" w:rsidRDefault="00BC3968" w:rsidP="00FA422D">
                                <w:pPr>
                                  <w:pStyle w:val="NoSpacing"/>
                                  <w:jc w:val="center"/>
                                  <w:rPr>
                                    <w:sz w:val="16"/>
                                    <w:szCs w:val="16"/>
                                    <w:lang w:val="en-GB"/>
                                  </w:rPr>
                                </w:pPr>
                              </w:p>
                              <w:p w14:paraId="5B42B6B5" w14:textId="509BD7CA" w:rsidR="00BC3968" w:rsidRPr="00FA422D" w:rsidRDefault="00BC3968" w:rsidP="00FA422D">
                                <w:pPr>
                                  <w:pStyle w:val="NoSpacing"/>
                                  <w:jc w:val="center"/>
                                  <w:rPr>
                                    <w:i/>
                                    <w:iCs/>
                                    <w:color w:val="00B0F0"/>
                                    <w:lang w:val="en-GB"/>
                                  </w:rPr>
                                </w:pPr>
                                <w:r w:rsidRPr="00FA422D">
                                  <w:rPr>
                                    <w:i/>
                                    <w:iCs/>
                                    <w:color w:val="00B0F0"/>
                                    <w:lang w:val="en-GB"/>
                                  </w:rPr>
                                  <w:t>Submitted On:</w:t>
                                </w:r>
                              </w:p>
                              <w:p w14:paraId="296833D8" w14:textId="77777777" w:rsidR="00BC3968" w:rsidRPr="00FA422D" w:rsidRDefault="00BC3968" w:rsidP="00FA422D">
                                <w:pPr>
                                  <w:pStyle w:val="NoSpacing"/>
                                  <w:jc w:val="center"/>
                                  <w:rPr>
                                    <w:sz w:val="36"/>
                                    <w:szCs w:val="36"/>
                                    <w:lang w:val="en-GB"/>
                                  </w:rPr>
                                </w:pPr>
                                <w:r w:rsidRPr="00FA422D">
                                  <w:rPr>
                                    <w:sz w:val="36"/>
                                    <w:szCs w:val="36"/>
                                    <w:lang w:val="en-GB"/>
                                  </w:rPr>
                                  <w:t>??????</w:t>
                                </w:r>
                              </w:p>
                              <w:p w14:paraId="7DFC2A73" w14:textId="77777777" w:rsidR="00BC3968" w:rsidRPr="00FA422D" w:rsidRDefault="00BC3968" w:rsidP="00FA422D">
                                <w:pPr>
                                  <w:pStyle w:val="NoSpacing"/>
                                  <w:jc w:val="center"/>
                                  <w:rPr>
                                    <w:sz w:val="16"/>
                                    <w:szCs w:val="16"/>
                                    <w:lang w:val="en-GB"/>
                                  </w:rPr>
                                </w:pPr>
                              </w:p>
                              <w:p w14:paraId="56C14975" w14:textId="0AC8E5D9" w:rsidR="00BC3968" w:rsidRPr="00FA422D" w:rsidRDefault="00BC3968" w:rsidP="00FA422D">
                                <w:pPr>
                                  <w:pStyle w:val="NoSpacing"/>
                                  <w:jc w:val="center"/>
                                  <w:rPr>
                                    <w:i/>
                                    <w:iCs/>
                                    <w:lang w:val="en-GB"/>
                                  </w:rPr>
                                </w:pPr>
                                <w:r w:rsidRPr="00FA422D">
                                  <w:rPr>
                                    <w:i/>
                                    <w:iCs/>
                                    <w:color w:val="00B0F0"/>
                                    <w:lang w:val="en-GB"/>
                                  </w:rPr>
                                  <w:t>Supervisor</w:t>
                                </w:r>
                                <w:r>
                                  <w:rPr>
                                    <w:i/>
                                    <w:iCs/>
                                    <w:lang w:val="en-GB"/>
                                  </w:rPr>
                                  <w:t>:</w:t>
                                </w:r>
                              </w:p>
                              <w:p w14:paraId="5EFACE18" w14:textId="1AEB5011" w:rsidR="00BC3968" w:rsidRPr="00FA422D" w:rsidRDefault="00BC3968" w:rsidP="00FA422D">
                                <w:pPr>
                                  <w:pStyle w:val="NoSpacing"/>
                                  <w:jc w:val="center"/>
                                  <w:rPr>
                                    <w:sz w:val="36"/>
                                    <w:szCs w:val="36"/>
                                    <w:lang w:val="en-GB"/>
                                  </w:rPr>
                                </w:pPr>
                                <w:r w:rsidRPr="00FA422D">
                                  <w:rPr>
                                    <w:sz w:val="36"/>
                                    <w:szCs w:val="36"/>
                                    <w:lang w:val="en-GB"/>
                                  </w:rPr>
                                  <w:t>??????</w:t>
                                </w:r>
                              </w:p>
                              <w:p w14:paraId="07D151A7" w14:textId="77777777" w:rsidR="00BC3968" w:rsidRPr="00FA422D" w:rsidRDefault="00BC3968" w:rsidP="00FA422D">
                                <w:pPr>
                                  <w:pStyle w:val="NoSpacing"/>
                                  <w:jc w:val="center"/>
                                  <w:rPr>
                                    <w:sz w:val="16"/>
                                    <w:szCs w:val="16"/>
                                    <w:lang w:val="en-GB"/>
                                  </w:rPr>
                                </w:pPr>
                              </w:p>
                              <w:p w14:paraId="04362DF7" w14:textId="24BF0D9F" w:rsidR="00BC3968" w:rsidRPr="00FA422D" w:rsidRDefault="00BC3968" w:rsidP="00FA422D">
                                <w:pPr>
                                  <w:pStyle w:val="NoSpacing"/>
                                  <w:jc w:val="center"/>
                                  <w:rPr>
                                    <w:i/>
                                    <w:iCs/>
                                    <w:color w:val="00B0F0"/>
                                    <w:lang w:val="en-GB"/>
                                  </w:rPr>
                                </w:pPr>
                                <w:r w:rsidRPr="00FA422D">
                                  <w:rPr>
                                    <w:i/>
                                    <w:iCs/>
                                    <w:color w:val="00B0F0"/>
                                    <w:lang w:val="en-GB"/>
                                  </w:rPr>
                                  <w:t>Second Marker:</w:t>
                                </w:r>
                              </w:p>
                              <w:p w14:paraId="2D8E1C59" w14:textId="77777777" w:rsidR="00BC3968" w:rsidRPr="00FA422D" w:rsidRDefault="00BC3968" w:rsidP="00FA422D">
                                <w:pPr>
                                  <w:pStyle w:val="NoSpacing"/>
                                  <w:jc w:val="center"/>
                                  <w:rPr>
                                    <w:sz w:val="36"/>
                                    <w:szCs w:val="36"/>
                                    <w:lang w:val="en-GB"/>
                                  </w:rPr>
                                </w:pPr>
                                <w:r w:rsidRPr="00FA422D">
                                  <w:rPr>
                                    <w:sz w:val="36"/>
                                    <w:szCs w:val="36"/>
                                    <w:lang w:val="en-GB"/>
                                  </w:rPr>
                                  <w:t>??????</w:t>
                                </w:r>
                              </w:p>
                              <w:p w14:paraId="59F128DC" w14:textId="77777777" w:rsidR="00BC3968" w:rsidRPr="00FA422D" w:rsidRDefault="00BC3968" w:rsidP="00FA422D">
                                <w:pPr>
                                  <w:pStyle w:val="NoSpacing"/>
                                  <w:bidi/>
                                  <w:jc w:val="center"/>
                                  <w:rPr>
                                    <w:sz w:val="54"/>
                                    <w:szCs w:val="54"/>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3A61937" id="Rectangle: Rounded Corners 27" o:spid="_x0000_s1030" style="position:absolute;margin-left:27.2pt;margin-top:143.25pt;width:413.25pt;height:29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44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" fillcolor="#1f648e [3030]" stroked="f">
                    <v:fill color2="#1a567a [3174]" rotate="t" colors="0 #4b6e8c;.5 #165981;1 #0e4f76" focus="100%" type="gradient">
                      <o:fill v:ext="view" type="gradientUnscaled"/>
                    </v:fill>
                    <v:shadow on="t" color="black" opacity="41287f" offset="0,1.5pt"/>
                    <v:textbox>
                      <w:txbxContent>
                        <w:p w14:paraId="5BBA06DB" w14:textId="69A5B3F6" w:rsidR="00BC3968" w:rsidRPr="00FA422D" w:rsidRDefault="00BC3968" w:rsidP="00FA422D">
                          <w:pPr>
                            <w:pStyle w:val="NoSpacing"/>
                            <w:bidi/>
                            <w:jc w:val="center"/>
                            <w:rPr>
                              <w:i/>
                              <w:iCs/>
                              <w:color w:val="00B0F0"/>
                              <w:lang w:val="en-GB"/>
                            </w:rPr>
                          </w:pPr>
                          <w:r w:rsidRPr="00FA422D">
                            <w:rPr>
                              <w:i/>
                              <w:iCs/>
                              <w:color w:val="00B0F0"/>
                              <w:lang w:val="en-GB"/>
                            </w:rPr>
                            <w:t>Project Title:</w:t>
                          </w:r>
                        </w:p>
                        <w:p w14:paraId="5FC6332F" w14:textId="6A6C670B" w:rsidR="00BC3968" w:rsidRPr="00FA422D" w:rsidRDefault="00BC3968" w:rsidP="00FA422D">
                          <w:pPr>
                            <w:pStyle w:val="NoSpacing"/>
                            <w:bidi/>
                            <w:jc w:val="center"/>
                            <w:rPr>
                              <w:sz w:val="30"/>
                              <w:szCs w:val="30"/>
                              <w:lang w:val="en-GB"/>
                            </w:rPr>
                          </w:pPr>
                          <w:r w:rsidRPr="00FA422D">
                            <w:rPr>
                              <w:sz w:val="30"/>
                              <w:szCs w:val="30"/>
                              <w:lang w:val="en-GB"/>
                            </w:rPr>
                            <w:t>Designing and implementing</w:t>
                          </w:r>
                        </w:p>
                        <w:p w14:paraId="61B548ED" w14:textId="5C45C156" w:rsidR="00BC3968" w:rsidRPr="00FA422D" w:rsidRDefault="00BC3968" w:rsidP="00FA422D">
                          <w:pPr>
                            <w:pStyle w:val="NoSpacing"/>
                            <w:bidi/>
                            <w:jc w:val="center"/>
                            <w:rPr>
                              <w:sz w:val="70"/>
                              <w:szCs w:val="70"/>
                              <w:lang w:val="en-GB"/>
                            </w:rPr>
                          </w:pPr>
                          <w:r w:rsidRPr="00FA422D">
                            <w:rPr>
                              <w:sz w:val="70"/>
                              <w:szCs w:val="70"/>
                              <w:lang w:val="en-GB"/>
                            </w:rPr>
                            <w:t>RESTful Web Services</w:t>
                          </w:r>
                        </w:p>
                        <w:p w14:paraId="27D5BB9A" w14:textId="77777777" w:rsidR="00BC3968" w:rsidRDefault="00BC3968" w:rsidP="00FA422D">
                          <w:pPr>
                            <w:pStyle w:val="NoSpacing"/>
                            <w:jc w:val="center"/>
                            <w:rPr>
                              <w:i/>
                              <w:iCs/>
                              <w:lang w:val="en-GB"/>
                            </w:rPr>
                          </w:pPr>
                        </w:p>
                        <w:p w14:paraId="3ADAF9B6" w14:textId="4CCE77C6" w:rsidR="00BC3968" w:rsidRPr="00FA422D" w:rsidRDefault="00BC3968" w:rsidP="00FA422D">
                          <w:pPr>
                            <w:pStyle w:val="NoSpacing"/>
                            <w:jc w:val="center"/>
                            <w:rPr>
                              <w:i/>
                              <w:iCs/>
                              <w:color w:val="00B0F0"/>
                              <w:lang w:val="en-GB"/>
                            </w:rPr>
                          </w:pPr>
                          <w:r w:rsidRPr="00FA422D">
                            <w:rPr>
                              <w:i/>
                              <w:iCs/>
                              <w:color w:val="00B0F0"/>
                              <w:lang w:val="en-GB"/>
                            </w:rPr>
                            <w:t>Undertaken By:</w:t>
                          </w:r>
                        </w:p>
                        <w:p w14:paraId="7B16F5A7" w14:textId="60DEEA6F" w:rsidR="00BC3968" w:rsidRPr="00FA422D" w:rsidRDefault="00BC3968" w:rsidP="00FA422D">
                          <w:pPr>
                            <w:pStyle w:val="NoSpacing"/>
                            <w:jc w:val="center"/>
                            <w:rPr>
                              <w:sz w:val="36"/>
                              <w:szCs w:val="36"/>
                              <w:lang w:val="en-GB"/>
                            </w:rPr>
                          </w:pPr>
                          <w:r w:rsidRPr="00FA422D">
                            <w:rPr>
                              <w:sz w:val="36"/>
                              <w:szCs w:val="36"/>
                              <w:lang w:val="en-GB"/>
                            </w:rPr>
                            <w:t>Khan Najam ul Asre (21303779</w:t>
                          </w:r>
                          <w:r>
                            <w:rPr>
                              <w:sz w:val="36"/>
                              <w:szCs w:val="36"/>
                              <w:lang w:val="en-GB"/>
                            </w:rPr>
                            <w:t>)</w:t>
                          </w:r>
                        </w:p>
                        <w:p w14:paraId="4DF56C25" w14:textId="77777777" w:rsidR="00BC3968" w:rsidRPr="00FA422D" w:rsidRDefault="00BC3968" w:rsidP="00FA422D">
                          <w:pPr>
                            <w:pStyle w:val="NoSpacing"/>
                            <w:jc w:val="center"/>
                            <w:rPr>
                              <w:sz w:val="16"/>
                              <w:szCs w:val="16"/>
                              <w:lang w:val="en-GB"/>
                            </w:rPr>
                          </w:pPr>
                        </w:p>
                        <w:p w14:paraId="5B42B6B5" w14:textId="509BD7CA" w:rsidR="00BC3968" w:rsidRPr="00FA422D" w:rsidRDefault="00BC3968" w:rsidP="00FA422D">
                          <w:pPr>
                            <w:pStyle w:val="NoSpacing"/>
                            <w:jc w:val="center"/>
                            <w:rPr>
                              <w:i/>
                              <w:iCs/>
                              <w:color w:val="00B0F0"/>
                              <w:lang w:val="en-GB"/>
                            </w:rPr>
                          </w:pPr>
                          <w:r w:rsidRPr="00FA422D">
                            <w:rPr>
                              <w:i/>
                              <w:iCs/>
                              <w:color w:val="00B0F0"/>
                              <w:lang w:val="en-GB"/>
                            </w:rPr>
                            <w:t>Submitted On:</w:t>
                          </w:r>
                        </w:p>
                        <w:p w14:paraId="296833D8" w14:textId="77777777" w:rsidR="00BC3968" w:rsidRPr="00FA422D" w:rsidRDefault="00BC3968" w:rsidP="00FA422D">
                          <w:pPr>
                            <w:pStyle w:val="NoSpacing"/>
                            <w:jc w:val="center"/>
                            <w:rPr>
                              <w:sz w:val="36"/>
                              <w:szCs w:val="36"/>
                              <w:lang w:val="en-GB"/>
                            </w:rPr>
                          </w:pPr>
                          <w:r w:rsidRPr="00FA422D">
                            <w:rPr>
                              <w:sz w:val="36"/>
                              <w:szCs w:val="36"/>
                              <w:lang w:val="en-GB"/>
                            </w:rPr>
                            <w:t>??????</w:t>
                          </w:r>
                        </w:p>
                        <w:p w14:paraId="7DFC2A73" w14:textId="77777777" w:rsidR="00BC3968" w:rsidRPr="00FA422D" w:rsidRDefault="00BC3968" w:rsidP="00FA422D">
                          <w:pPr>
                            <w:pStyle w:val="NoSpacing"/>
                            <w:jc w:val="center"/>
                            <w:rPr>
                              <w:sz w:val="16"/>
                              <w:szCs w:val="16"/>
                              <w:lang w:val="en-GB"/>
                            </w:rPr>
                          </w:pPr>
                        </w:p>
                        <w:p w14:paraId="56C14975" w14:textId="0AC8E5D9" w:rsidR="00BC3968" w:rsidRPr="00FA422D" w:rsidRDefault="00BC3968" w:rsidP="00FA422D">
                          <w:pPr>
                            <w:pStyle w:val="NoSpacing"/>
                            <w:jc w:val="center"/>
                            <w:rPr>
                              <w:i/>
                              <w:iCs/>
                              <w:lang w:val="en-GB"/>
                            </w:rPr>
                          </w:pPr>
                          <w:r w:rsidRPr="00FA422D">
                            <w:rPr>
                              <w:i/>
                              <w:iCs/>
                              <w:color w:val="00B0F0"/>
                              <w:lang w:val="en-GB"/>
                            </w:rPr>
                            <w:t>Supervisor</w:t>
                          </w:r>
                          <w:r>
                            <w:rPr>
                              <w:i/>
                              <w:iCs/>
                              <w:lang w:val="en-GB"/>
                            </w:rPr>
                            <w:t>:</w:t>
                          </w:r>
                        </w:p>
                        <w:p w14:paraId="5EFACE18" w14:textId="1AEB5011" w:rsidR="00BC3968" w:rsidRPr="00FA422D" w:rsidRDefault="00BC3968" w:rsidP="00FA422D">
                          <w:pPr>
                            <w:pStyle w:val="NoSpacing"/>
                            <w:jc w:val="center"/>
                            <w:rPr>
                              <w:sz w:val="36"/>
                              <w:szCs w:val="36"/>
                              <w:lang w:val="en-GB"/>
                            </w:rPr>
                          </w:pPr>
                          <w:r w:rsidRPr="00FA422D">
                            <w:rPr>
                              <w:sz w:val="36"/>
                              <w:szCs w:val="36"/>
                              <w:lang w:val="en-GB"/>
                            </w:rPr>
                            <w:t>??????</w:t>
                          </w:r>
                        </w:p>
                        <w:p w14:paraId="07D151A7" w14:textId="77777777" w:rsidR="00BC3968" w:rsidRPr="00FA422D" w:rsidRDefault="00BC3968" w:rsidP="00FA422D">
                          <w:pPr>
                            <w:pStyle w:val="NoSpacing"/>
                            <w:jc w:val="center"/>
                            <w:rPr>
                              <w:sz w:val="16"/>
                              <w:szCs w:val="16"/>
                              <w:lang w:val="en-GB"/>
                            </w:rPr>
                          </w:pPr>
                        </w:p>
                        <w:p w14:paraId="04362DF7" w14:textId="24BF0D9F" w:rsidR="00BC3968" w:rsidRPr="00FA422D" w:rsidRDefault="00BC3968" w:rsidP="00FA422D">
                          <w:pPr>
                            <w:pStyle w:val="NoSpacing"/>
                            <w:jc w:val="center"/>
                            <w:rPr>
                              <w:i/>
                              <w:iCs/>
                              <w:color w:val="00B0F0"/>
                              <w:lang w:val="en-GB"/>
                            </w:rPr>
                          </w:pPr>
                          <w:r w:rsidRPr="00FA422D">
                            <w:rPr>
                              <w:i/>
                              <w:iCs/>
                              <w:color w:val="00B0F0"/>
                              <w:lang w:val="en-GB"/>
                            </w:rPr>
                            <w:t>Second Marker:</w:t>
                          </w:r>
                        </w:p>
                        <w:p w14:paraId="2D8E1C59" w14:textId="77777777" w:rsidR="00BC3968" w:rsidRPr="00FA422D" w:rsidRDefault="00BC3968" w:rsidP="00FA422D">
                          <w:pPr>
                            <w:pStyle w:val="NoSpacing"/>
                            <w:jc w:val="center"/>
                            <w:rPr>
                              <w:sz w:val="36"/>
                              <w:szCs w:val="36"/>
                              <w:lang w:val="en-GB"/>
                            </w:rPr>
                          </w:pPr>
                          <w:r w:rsidRPr="00FA422D">
                            <w:rPr>
                              <w:sz w:val="36"/>
                              <w:szCs w:val="36"/>
                              <w:lang w:val="en-GB"/>
                            </w:rPr>
                            <w:t>??????</w:t>
                          </w:r>
                        </w:p>
                        <w:p w14:paraId="59F128DC" w14:textId="77777777" w:rsidR="00BC3968" w:rsidRPr="00FA422D" w:rsidRDefault="00BC3968" w:rsidP="00FA422D">
                          <w:pPr>
                            <w:pStyle w:val="NoSpacing"/>
                            <w:bidi/>
                            <w:jc w:val="center"/>
                            <w:rPr>
                              <w:sz w:val="54"/>
                              <w:szCs w:val="54"/>
                              <w:lang w:val="en-GB"/>
                            </w:rPr>
                          </w:pPr>
                        </w:p>
                      </w:txbxContent>
                    </v:textbox>
                  </v:roundrect>
                </w:pict>
              </mc:Fallback>
            </mc:AlternateContent>
          </w:r>
          <w:r w:rsidR="009D4079">
            <w:br w:type="page"/>
          </w:r>
          <w:r w:rsidR="005752BD">
            <w:lastRenderedPageBreak/>
            <w:t>Abstract</w:t>
          </w:r>
        </w:p>
        <w:p w14:paraId="76D2F8EC" w14:textId="77777777" w:rsidR="005752BD" w:rsidRDefault="005752BD">
          <w:r>
            <w:br w:type="page"/>
          </w:r>
        </w:p>
        <w:p w14:paraId="23C873E9" w14:textId="16A46B27" w:rsidR="009D4079" w:rsidRDefault="00246E49" w:rsidP="00660AAE">
          <w:pPr>
            <w:tabs>
              <w:tab w:val="left" w:pos="8265"/>
            </w:tabs>
            <w:spacing w:line="240" w:lineRule="auto"/>
          </w:pPr>
        </w:p>
      </w:sdtContent>
    </w:sdt>
    <w:sdt>
      <w:sdtPr>
        <w:rPr>
          <w:rFonts w:asciiTheme="minorHAnsi" w:eastAsiaTheme="minorEastAsia" w:hAnsiTheme="minorHAnsi" w:cstheme="minorBidi"/>
          <w:b w:val="0"/>
          <w:bCs w:val="0"/>
          <w:smallCaps w:val="0"/>
          <w:color w:val="auto"/>
          <w:sz w:val="22"/>
          <w:szCs w:val="22"/>
        </w:rPr>
        <w:id w:val="-187379754"/>
        <w:docPartObj>
          <w:docPartGallery w:val="Table of Contents"/>
          <w:docPartUnique/>
        </w:docPartObj>
      </w:sdtPr>
      <w:sdtEndPr>
        <w:rPr>
          <w:noProof/>
        </w:rPr>
      </w:sdtEndPr>
      <w:sdtContent>
        <w:p w14:paraId="6E632119" w14:textId="77777777" w:rsidR="00C61BB8" w:rsidRDefault="20283F10" w:rsidP="00987347">
          <w:pPr>
            <w:pStyle w:val="TOCHeading"/>
            <w:numPr>
              <w:ilvl w:val="0"/>
              <w:numId w:val="0"/>
            </w:numPr>
            <w:ind w:left="432" w:hanging="432"/>
          </w:pPr>
          <w:r>
            <w:t>Content</w:t>
          </w:r>
          <w:bookmarkStart w:id="0" w:name="_GoBack"/>
          <w:bookmarkEnd w:id="0"/>
          <w:r>
            <w:t>s</w:t>
          </w:r>
        </w:p>
        <w:p w14:paraId="7E9345E0" w14:textId="3572E181" w:rsidR="00860DD6" w:rsidRDefault="00C61BB8">
          <w:pPr>
            <w:pStyle w:val="TOC1"/>
            <w:tabs>
              <w:tab w:val="left" w:pos="440"/>
              <w:tab w:val="right" w:leader="dot" w:pos="9350"/>
            </w:tabs>
            <w:rPr>
              <w:noProof/>
              <w:lang w:eastAsia="en-GB"/>
            </w:rPr>
          </w:pPr>
          <w:r>
            <w:fldChar w:fldCharType="begin"/>
          </w:r>
          <w:r>
            <w:instrText xml:space="preserve"> TOC \o "1-3" \h \z \u </w:instrText>
          </w:r>
          <w:r>
            <w:fldChar w:fldCharType="separate"/>
          </w:r>
          <w:hyperlink w:anchor="_Toc512977096" w:history="1">
            <w:r w:rsidR="00860DD6" w:rsidRPr="003849B0">
              <w:rPr>
                <w:rStyle w:val="Hyperlink"/>
                <w:noProof/>
              </w:rPr>
              <w:t>1</w:t>
            </w:r>
            <w:r w:rsidR="00860DD6">
              <w:rPr>
                <w:noProof/>
                <w:lang w:eastAsia="en-GB"/>
              </w:rPr>
              <w:tab/>
            </w:r>
            <w:r w:rsidR="00860DD6" w:rsidRPr="003849B0">
              <w:rPr>
                <w:rStyle w:val="Hyperlink"/>
                <w:noProof/>
              </w:rPr>
              <w:t>Introduction</w:t>
            </w:r>
            <w:r w:rsidR="00860DD6">
              <w:rPr>
                <w:noProof/>
                <w:webHidden/>
              </w:rPr>
              <w:tab/>
            </w:r>
            <w:r w:rsidR="00860DD6">
              <w:rPr>
                <w:noProof/>
                <w:webHidden/>
              </w:rPr>
              <w:fldChar w:fldCharType="begin"/>
            </w:r>
            <w:r w:rsidR="00860DD6">
              <w:rPr>
                <w:noProof/>
                <w:webHidden/>
              </w:rPr>
              <w:instrText xml:space="preserve"> PAGEREF _Toc512977096 \h </w:instrText>
            </w:r>
            <w:r w:rsidR="00860DD6">
              <w:rPr>
                <w:noProof/>
                <w:webHidden/>
              </w:rPr>
            </w:r>
            <w:r w:rsidR="00860DD6">
              <w:rPr>
                <w:noProof/>
                <w:webHidden/>
              </w:rPr>
              <w:fldChar w:fldCharType="separate"/>
            </w:r>
            <w:r w:rsidR="00860DD6">
              <w:rPr>
                <w:noProof/>
                <w:webHidden/>
              </w:rPr>
              <w:t>4</w:t>
            </w:r>
            <w:r w:rsidR="00860DD6">
              <w:rPr>
                <w:noProof/>
                <w:webHidden/>
              </w:rPr>
              <w:fldChar w:fldCharType="end"/>
            </w:r>
          </w:hyperlink>
        </w:p>
        <w:p w14:paraId="72EC9251" w14:textId="453F8563" w:rsidR="00860DD6" w:rsidRDefault="00860DD6">
          <w:pPr>
            <w:pStyle w:val="TOC2"/>
            <w:tabs>
              <w:tab w:val="left" w:pos="880"/>
              <w:tab w:val="right" w:leader="dot" w:pos="9350"/>
            </w:tabs>
            <w:rPr>
              <w:noProof/>
              <w:lang w:eastAsia="en-GB"/>
            </w:rPr>
          </w:pPr>
          <w:hyperlink w:anchor="_Toc512977097" w:history="1">
            <w:r w:rsidRPr="003849B0">
              <w:rPr>
                <w:rStyle w:val="Hyperlink"/>
                <w:noProof/>
              </w:rPr>
              <w:t>1.1</w:t>
            </w:r>
            <w:r>
              <w:rPr>
                <w:noProof/>
                <w:lang w:eastAsia="en-GB"/>
              </w:rPr>
              <w:tab/>
            </w:r>
            <w:r w:rsidRPr="003849B0">
              <w:rPr>
                <w:rStyle w:val="Hyperlink"/>
                <w:noProof/>
              </w:rPr>
              <w:t>Background</w:t>
            </w:r>
            <w:r>
              <w:rPr>
                <w:noProof/>
                <w:webHidden/>
              </w:rPr>
              <w:tab/>
            </w:r>
            <w:r>
              <w:rPr>
                <w:noProof/>
                <w:webHidden/>
              </w:rPr>
              <w:fldChar w:fldCharType="begin"/>
            </w:r>
            <w:r>
              <w:rPr>
                <w:noProof/>
                <w:webHidden/>
              </w:rPr>
              <w:instrText xml:space="preserve"> PAGEREF _Toc512977097 \h </w:instrText>
            </w:r>
            <w:r>
              <w:rPr>
                <w:noProof/>
                <w:webHidden/>
              </w:rPr>
            </w:r>
            <w:r>
              <w:rPr>
                <w:noProof/>
                <w:webHidden/>
              </w:rPr>
              <w:fldChar w:fldCharType="separate"/>
            </w:r>
            <w:r>
              <w:rPr>
                <w:noProof/>
                <w:webHidden/>
              </w:rPr>
              <w:t>4</w:t>
            </w:r>
            <w:r>
              <w:rPr>
                <w:noProof/>
                <w:webHidden/>
              </w:rPr>
              <w:fldChar w:fldCharType="end"/>
            </w:r>
          </w:hyperlink>
        </w:p>
        <w:p w14:paraId="78B615A6" w14:textId="4B26879D" w:rsidR="00860DD6" w:rsidRDefault="00860DD6">
          <w:pPr>
            <w:pStyle w:val="TOC3"/>
            <w:tabs>
              <w:tab w:val="left" w:pos="1320"/>
              <w:tab w:val="right" w:leader="dot" w:pos="9350"/>
            </w:tabs>
            <w:rPr>
              <w:noProof/>
              <w:lang w:eastAsia="en-GB"/>
            </w:rPr>
          </w:pPr>
          <w:hyperlink w:anchor="_Toc512977098" w:history="1">
            <w:r w:rsidRPr="003849B0">
              <w:rPr>
                <w:rStyle w:val="Hyperlink"/>
                <w:noProof/>
              </w:rPr>
              <w:t>1.1.1</w:t>
            </w:r>
            <w:r>
              <w:rPr>
                <w:noProof/>
                <w:lang w:eastAsia="en-GB"/>
              </w:rPr>
              <w:tab/>
            </w:r>
            <w:r w:rsidRPr="003849B0">
              <w:rPr>
                <w:rStyle w:val="Hyperlink"/>
                <w:noProof/>
              </w:rPr>
              <w:t>Monolithic Applications</w:t>
            </w:r>
            <w:r>
              <w:rPr>
                <w:noProof/>
                <w:webHidden/>
              </w:rPr>
              <w:tab/>
            </w:r>
            <w:r>
              <w:rPr>
                <w:noProof/>
                <w:webHidden/>
              </w:rPr>
              <w:fldChar w:fldCharType="begin"/>
            </w:r>
            <w:r>
              <w:rPr>
                <w:noProof/>
                <w:webHidden/>
              </w:rPr>
              <w:instrText xml:space="preserve"> PAGEREF _Toc512977098 \h </w:instrText>
            </w:r>
            <w:r>
              <w:rPr>
                <w:noProof/>
                <w:webHidden/>
              </w:rPr>
            </w:r>
            <w:r>
              <w:rPr>
                <w:noProof/>
                <w:webHidden/>
              </w:rPr>
              <w:fldChar w:fldCharType="separate"/>
            </w:r>
            <w:r>
              <w:rPr>
                <w:noProof/>
                <w:webHidden/>
              </w:rPr>
              <w:t>4</w:t>
            </w:r>
            <w:r>
              <w:rPr>
                <w:noProof/>
                <w:webHidden/>
              </w:rPr>
              <w:fldChar w:fldCharType="end"/>
            </w:r>
          </w:hyperlink>
        </w:p>
        <w:p w14:paraId="7C69749E" w14:textId="1363A24A" w:rsidR="00860DD6" w:rsidRDefault="00860DD6">
          <w:pPr>
            <w:pStyle w:val="TOC3"/>
            <w:tabs>
              <w:tab w:val="left" w:pos="1320"/>
              <w:tab w:val="right" w:leader="dot" w:pos="9350"/>
            </w:tabs>
            <w:rPr>
              <w:noProof/>
              <w:lang w:eastAsia="en-GB"/>
            </w:rPr>
          </w:pPr>
          <w:hyperlink w:anchor="_Toc512977099" w:history="1">
            <w:r w:rsidRPr="003849B0">
              <w:rPr>
                <w:rStyle w:val="Hyperlink"/>
                <w:noProof/>
              </w:rPr>
              <w:t>1.1.2</w:t>
            </w:r>
            <w:r>
              <w:rPr>
                <w:noProof/>
                <w:lang w:eastAsia="en-GB"/>
              </w:rPr>
              <w:tab/>
            </w:r>
            <w:r w:rsidRPr="003849B0">
              <w:rPr>
                <w:rStyle w:val="Hyperlink"/>
                <w:noProof/>
              </w:rPr>
              <w:t>Information Technology</w:t>
            </w:r>
            <w:r>
              <w:rPr>
                <w:noProof/>
                <w:webHidden/>
              </w:rPr>
              <w:tab/>
            </w:r>
            <w:r>
              <w:rPr>
                <w:noProof/>
                <w:webHidden/>
              </w:rPr>
              <w:fldChar w:fldCharType="begin"/>
            </w:r>
            <w:r>
              <w:rPr>
                <w:noProof/>
                <w:webHidden/>
              </w:rPr>
              <w:instrText xml:space="preserve"> PAGEREF _Toc512977099 \h </w:instrText>
            </w:r>
            <w:r>
              <w:rPr>
                <w:noProof/>
                <w:webHidden/>
              </w:rPr>
            </w:r>
            <w:r>
              <w:rPr>
                <w:noProof/>
                <w:webHidden/>
              </w:rPr>
              <w:fldChar w:fldCharType="separate"/>
            </w:r>
            <w:r>
              <w:rPr>
                <w:noProof/>
                <w:webHidden/>
              </w:rPr>
              <w:t>4</w:t>
            </w:r>
            <w:r>
              <w:rPr>
                <w:noProof/>
                <w:webHidden/>
              </w:rPr>
              <w:fldChar w:fldCharType="end"/>
            </w:r>
          </w:hyperlink>
        </w:p>
        <w:p w14:paraId="74ABC037" w14:textId="78C7833D" w:rsidR="00860DD6" w:rsidRDefault="00860DD6">
          <w:pPr>
            <w:pStyle w:val="TOC3"/>
            <w:tabs>
              <w:tab w:val="left" w:pos="1320"/>
              <w:tab w:val="right" w:leader="dot" w:pos="9350"/>
            </w:tabs>
            <w:rPr>
              <w:noProof/>
              <w:lang w:eastAsia="en-GB"/>
            </w:rPr>
          </w:pPr>
          <w:hyperlink w:anchor="_Toc512977100" w:history="1">
            <w:r w:rsidRPr="003849B0">
              <w:rPr>
                <w:rStyle w:val="Hyperlink"/>
                <w:noProof/>
              </w:rPr>
              <w:t>1.1.3</w:t>
            </w:r>
            <w:r>
              <w:rPr>
                <w:noProof/>
                <w:lang w:eastAsia="en-GB"/>
              </w:rPr>
              <w:tab/>
            </w:r>
            <w:r w:rsidRPr="003849B0">
              <w:rPr>
                <w:rStyle w:val="Hyperlink"/>
                <w:noProof/>
              </w:rPr>
              <w:t>Distributed Systems</w:t>
            </w:r>
            <w:r>
              <w:rPr>
                <w:noProof/>
                <w:webHidden/>
              </w:rPr>
              <w:tab/>
            </w:r>
            <w:r>
              <w:rPr>
                <w:noProof/>
                <w:webHidden/>
              </w:rPr>
              <w:fldChar w:fldCharType="begin"/>
            </w:r>
            <w:r>
              <w:rPr>
                <w:noProof/>
                <w:webHidden/>
              </w:rPr>
              <w:instrText xml:space="preserve"> PAGEREF _Toc512977100 \h </w:instrText>
            </w:r>
            <w:r>
              <w:rPr>
                <w:noProof/>
                <w:webHidden/>
              </w:rPr>
            </w:r>
            <w:r>
              <w:rPr>
                <w:noProof/>
                <w:webHidden/>
              </w:rPr>
              <w:fldChar w:fldCharType="separate"/>
            </w:r>
            <w:r>
              <w:rPr>
                <w:noProof/>
                <w:webHidden/>
              </w:rPr>
              <w:t>5</w:t>
            </w:r>
            <w:r>
              <w:rPr>
                <w:noProof/>
                <w:webHidden/>
              </w:rPr>
              <w:fldChar w:fldCharType="end"/>
            </w:r>
          </w:hyperlink>
        </w:p>
        <w:p w14:paraId="7BF9F0B1" w14:textId="36687F86" w:rsidR="00860DD6" w:rsidRDefault="00860DD6">
          <w:pPr>
            <w:pStyle w:val="TOC3"/>
            <w:tabs>
              <w:tab w:val="left" w:pos="1320"/>
              <w:tab w:val="right" w:leader="dot" w:pos="9350"/>
            </w:tabs>
            <w:rPr>
              <w:noProof/>
              <w:lang w:eastAsia="en-GB"/>
            </w:rPr>
          </w:pPr>
          <w:hyperlink w:anchor="_Toc512977101" w:history="1">
            <w:r w:rsidRPr="003849B0">
              <w:rPr>
                <w:rStyle w:val="Hyperlink"/>
                <w:noProof/>
              </w:rPr>
              <w:t>1.1.4</w:t>
            </w:r>
            <w:r>
              <w:rPr>
                <w:noProof/>
                <w:lang w:eastAsia="en-GB"/>
              </w:rPr>
              <w:tab/>
            </w:r>
            <w:r w:rsidRPr="003849B0">
              <w:rPr>
                <w:rStyle w:val="Hyperlink"/>
                <w:noProof/>
              </w:rPr>
              <w:t>Rise of Computing Devices</w:t>
            </w:r>
            <w:r>
              <w:rPr>
                <w:noProof/>
                <w:webHidden/>
              </w:rPr>
              <w:tab/>
            </w:r>
            <w:r>
              <w:rPr>
                <w:noProof/>
                <w:webHidden/>
              </w:rPr>
              <w:fldChar w:fldCharType="begin"/>
            </w:r>
            <w:r>
              <w:rPr>
                <w:noProof/>
                <w:webHidden/>
              </w:rPr>
              <w:instrText xml:space="preserve"> PAGEREF _Toc512977101 \h </w:instrText>
            </w:r>
            <w:r>
              <w:rPr>
                <w:noProof/>
                <w:webHidden/>
              </w:rPr>
            </w:r>
            <w:r>
              <w:rPr>
                <w:noProof/>
                <w:webHidden/>
              </w:rPr>
              <w:fldChar w:fldCharType="separate"/>
            </w:r>
            <w:r>
              <w:rPr>
                <w:noProof/>
                <w:webHidden/>
              </w:rPr>
              <w:t>5</w:t>
            </w:r>
            <w:r>
              <w:rPr>
                <w:noProof/>
                <w:webHidden/>
              </w:rPr>
              <w:fldChar w:fldCharType="end"/>
            </w:r>
          </w:hyperlink>
        </w:p>
        <w:p w14:paraId="3E93BA1A" w14:textId="1BC26B99" w:rsidR="00860DD6" w:rsidRDefault="00860DD6">
          <w:pPr>
            <w:pStyle w:val="TOC3"/>
            <w:tabs>
              <w:tab w:val="left" w:pos="1320"/>
              <w:tab w:val="right" w:leader="dot" w:pos="9350"/>
            </w:tabs>
            <w:rPr>
              <w:noProof/>
              <w:lang w:eastAsia="en-GB"/>
            </w:rPr>
          </w:pPr>
          <w:hyperlink w:anchor="_Toc512977102" w:history="1">
            <w:r w:rsidRPr="003849B0">
              <w:rPr>
                <w:rStyle w:val="Hyperlink"/>
                <w:noProof/>
              </w:rPr>
              <w:t>1.1.5</w:t>
            </w:r>
            <w:r>
              <w:rPr>
                <w:noProof/>
                <w:lang w:eastAsia="en-GB"/>
              </w:rPr>
              <w:tab/>
            </w:r>
            <w:r w:rsidRPr="003849B0">
              <w:rPr>
                <w:rStyle w:val="Hyperlink"/>
                <w:noProof/>
              </w:rPr>
              <w:t>Heterogeneity</w:t>
            </w:r>
            <w:r>
              <w:rPr>
                <w:noProof/>
                <w:webHidden/>
              </w:rPr>
              <w:tab/>
            </w:r>
            <w:r>
              <w:rPr>
                <w:noProof/>
                <w:webHidden/>
              </w:rPr>
              <w:fldChar w:fldCharType="begin"/>
            </w:r>
            <w:r>
              <w:rPr>
                <w:noProof/>
                <w:webHidden/>
              </w:rPr>
              <w:instrText xml:space="preserve"> PAGEREF _Toc512977102 \h </w:instrText>
            </w:r>
            <w:r>
              <w:rPr>
                <w:noProof/>
                <w:webHidden/>
              </w:rPr>
            </w:r>
            <w:r>
              <w:rPr>
                <w:noProof/>
                <w:webHidden/>
              </w:rPr>
              <w:fldChar w:fldCharType="separate"/>
            </w:r>
            <w:r>
              <w:rPr>
                <w:noProof/>
                <w:webHidden/>
              </w:rPr>
              <w:t>6</w:t>
            </w:r>
            <w:r>
              <w:rPr>
                <w:noProof/>
                <w:webHidden/>
              </w:rPr>
              <w:fldChar w:fldCharType="end"/>
            </w:r>
          </w:hyperlink>
        </w:p>
        <w:p w14:paraId="44573E67" w14:textId="3D9AB09C" w:rsidR="00860DD6" w:rsidRDefault="00860DD6">
          <w:pPr>
            <w:pStyle w:val="TOC3"/>
            <w:tabs>
              <w:tab w:val="left" w:pos="1320"/>
              <w:tab w:val="right" w:leader="dot" w:pos="9350"/>
            </w:tabs>
            <w:rPr>
              <w:noProof/>
              <w:lang w:eastAsia="en-GB"/>
            </w:rPr>
          </w:pPr>
          <w:hyperlink w:anchor="_Toc512977103" w:history="1">
            <w:r w:rsidRPr="003849B0">
              <w:rPr>
                <w:rStyle w:val="Hyperlink"/>
                <w:noProof/>
              </w:rPr>
              <w:t>1.1.6</w:t>
            </w:r>
            <w:r>
              <w:rPr>
                <w:noProof/>
                <w:lang w:eastAsia="en-GB"/>
              </w:rPr>
              <w:tab/>
            </w:r>
            <w:r w:rsidRPr="003849B0">
              <w:rPr>
                <w:rStyle w:val="Hyperlink"/>
                <w:noProof/>
              </w:rPr>
              <w:t>System Agility</w:t>
            </w:r>
            <w:r>
              <w:rPr>
                <w:noProof/>
                <w:webHidden/>
              </w:rPr>
              <w:tab/>
            </w:r>
            <w:r>
              <w:rPr>
                <w:noProof/>
                <w:webHidden/>
              </w:rPr>
              <w:fldChar w:fldCharType="begin"/>
            </w:r>
            <w:r>
              <w:rPr>
                <w:noProof/>
                <w:webHidden/>
              </w:rPr>
              <w:instrText xml:space="preserve"> PAGEREF _Toc512977103 \h </w:instrText>
            </w:r>
            <w:r>
              <w:rPr>
                <w:noProof/>
                <w:webHidden/>
              </w:rPr>
            </w:r>
            <w:r>
              <w:rPr>
                <w:noProof/>
                <w:webHidden/>
              </w:rPr>
              <w:fldChar w:fldCharType="separate"/>
            </w:r>
            <w:r>
              <w:rPr>
                <w:noProof/>
                <w:webHidden/>
              </w:rPr>
              <w:t>6</w:t>
            </w:r>
            <w:r>
              <w:rPr>
                <w:noProof/>
                <w:webHidden/>
              </w:rPr>
              <w:fldChar w:fldCharType="end"/>
            </w:r>
          </w:hyperlink>
        </w:p>
        <w:p w14:paraId="6201CFC8" w14:textId="39D12F1A" w:rsidR="00860DD6" w:rsidRDefault="00860DD6">
          <w:pPr>
            <w:pStyle w:val="TOC3"/>
            <w:tabs>
              <w:tab w:val="left" w:pos="1320"/>
              <w:tab w:val="right" w:leader="dot" w:pos="9350"/>
            </w:tabs>
            <w:rPr>
              <w:noProof/>
              <w:lang w:eastAsia="en-GB"/>
            </w:rPr>
          </w:pPr>
          <w:hyperlink w:anchor="_Toc512977104" w:history="1">
            <w:r w:rsidRPr="003849B0">
              <w:rPr>
                <w:rStyle w:val="Hyperlink"/>
                <w:noProof/>
              </w:rPr>
              <w:t>1.1.7</w:t>
            </w:r>
            <w:r>
              <w:rPr>
                <w:noProof/>
                <w:lang w:eastAsia="en-GB"/>
              </w:rPr>
              <w:tab/>
            </w:r>
            <w:r w:rsidRPr="003849B0">
              <w:rPr>
                <w:rStyle w:val="Hyperlink"/>
                <w:noProof/>
              </w:rPr>
              <w:t>Cloud Computing</w:t>
            </w:r>
            <w:r>
              <w:rPr>
                <w:noProof/>
                <w:webHidden/>
              </w:rPr>
              <w:tab/>
            </w:r>
            <w:r>
              <w:rPr>
                <w:noProof/>
                <w:webHidden/>
              </w:rPr>
              <w:fldChar w:fldCharType="begin"/>
            </w:r>
            <w:r>
              <w:rPr>
                <w:noProof/>
                <w:webHidden/>
              </w:rPr>
              <w:instrText xml:space="preserve"> PAGEREF _Toc512977104 \h </w:instrText>
            </w:r>
            <w:r>
              <w:rPr>
                <w:noProof/>
                <w:webHidden/>
              </w:rPr>
            </w:r>
            <w:r>
              <w:rPr>
                <w:noProof/>
                <w:webHidden/>
              </w:rPr>
              <w:fldChar w:fldCharType="separate"/>
            </w:r>
            <w:r>
              <w:rPr>
                <w:noProof/>
                <w:webHidden/>
              </w:rPr>
              <w:t>6</w:t>
            </w:r>
            <w:r>
              <w:rPr>
                <w:noProof/>
                <w:webHidden/>
              </w:rPr>
              <w:fldChar w:fldCharType="end"/>
            </w:r>
          </w:hyperlink>
        </w:p>
        <w:p w14:paraId="7A8D07BD" w14:textId="336C8C66" w:rsidR="00860DD6" w:rsidRDefault="00860DD6">
          <w:pPr>
            <w:pStyle w:val="TOC3"/>
            <w:tabs>
              <w:tab w:val="left" w:pos="1320"/>
              <w:tab w:val="right" w:leader="dot" w:pos="9350"/>
            </w:tabs>
            <w:rPr>
              <w:noProof/>
              <w:lang w:eastAsia="en-GB"/>
            </w:rPr>
          </w:pPr>
          <w:hyperlink w:anchor="_Toc512977105" w:history="1">
            <w:r w:rsidRPr="003849B0">
              <w:rPr>
                <w:rStyle w:val="Hyperlink"/>
                <w:noProof/>
              </w:rPr>
              <w:t>1.1.8</w:t>
            </w:r>
            <w:r>
              <w:rPr>
                <w:noProof/>
                <w:lang w:eastAsia="en-GB"/>
              </w:rPr>
              <w:tab/>
            </w:r>
            <w:r w:rsidRPr="003849B0">
              <w:rPr>
                <w:rStyle w:val="Hyperlink"/>
                <w:noProof/>
              </w:rPr>
              <w:t>Service Oriented Architecture (SOA)</w:t>
            </w:r>
            <w:r>
              <w:rPr>
                <w:noProof/>
                <w:webHidden/>
              </w:rPr>
              <w:tab/>
            </w:r>
            <w:r>
              <w:rPr>
                <w:noProof/>
                <w:webHidden/>
              </w:rPr>
              <w:fldChar w:fldCharType="begin"/>
            </w:r>
            <w:r>
              <w:rPr>
                <w:noProof/>
                <w:webHidden/>
              </w:rPr>
              <w:instrText xml:space="preserve"> PAGEREF _Toc512977105 \h </w:instrText>
            </w:r>
            <w:r>
              <w:rPr>
                <w:noProof/>
                <w:webHidden/>
              </w:rPr>
            </w:r>
            <w:r>
              <w:rPr>
                <w:noProof/>
                <w:webHidden/>
              </w:rPr>
              <w:fldChar w:fldCharType="separate"/>
            </w:r>
            <w:r>
              <w:rPr>
                <w:noProof/>
                <w:webHidden/>
              </w:rPr>
              <w:t>7</w:t>
            </w:r>
            <w:r>
              <w:rPr>
                <w:noProof/>
                <w:webHidden/>
              </w:rPr>
              <w:fldChar w:fldCharType="end"/>
            </w:r>
          </w:hyperlink>
        </w:p>
        <w:p w14:paraId="0F6EE6EF" w14:textId="24DDD7AF" w:rsidR="00860DD6" w:rsidRDefault="00860DD6">
          <w:pPr>
            <w:pStyle w:val="TOC3"/>
            <w:tabs>
              <w:tab w:val="left" w:pos="1320"/>
              <w:tab w:val="right" w:leader="dot" w:pos="9350"/>
            </w:tabs>
            <w:rPr>
              <w:noProof/>
              <w:lang w:eastAsia="en-GB"/>
            </w:rPr>
          </w:pPr>
          <w:hyperlink w:anchor="_Toc512977106" w:history="1">
            <w:r w:rsidRPr="003849B0">
              <w:rPr>
                <w:rStyle w:val="Hyperlink"/>
                <w:noProof/>
              </w:rPr>
              <w:t>1.1.9</w:t>
            </w:r>
            <w:r>
              <w:rPr>
                <w:noProof/>
                <w:lang w:eastAsia="en-GB"/>
              </w:rPr>
              <w:tab/>
            </w:r>
            <w:r w:rsidRPr="003849B0">
              <w:rPr>
                <w:rStyle w:val="Hyperlink"/>
                <w:noProof/>
              </w:rPr>
              <w:t>Microservices Architecture (MSA)</w:t>
            </w:r>
            <w:r>
              <w:rPr>
                <w:noProof/>
                <w:webHidden/>
              </w:rPr>
              <w:tab/>
            </w:r>
            <w:r>
              <w:rPr>
                <w:noProof/>
                <w:webHidden/>
              </w:rPr>
              <w:fldChar w:fldCharType="begin"/>
            </w:r>
            <w:r>
              <w:rPr>
                <w:noProof/>
                <w:webHidden/>
              </w:rPr>
              <w:instrText xml:space="preserve"> PAGEREF _Toc512977106 \h </w:instrText>
            </w:r>
            <w:r>
              <w:rPr>
                <w:noProof/>
                <w:webHidden/>
              </w:rPr>
            </w:r>
            <w:r>
              <w:rPr>
                <w:noProof/>
                <w:webHidden/>
              </w:rPr>
              <w:fldChar w:fldCharType="separate"/>
            </w:r>
            <w:r>
              <w:rPr>
                <w:noProof/>
                <w:webHidden/>
              </w:rPr>
              <w:t>7</w:t>
            </w:r>
            <w:r>
              <w:rPr>
                <w:noProof/>
                <w:webHidden/>
              </w:rPr>
              <w:fldChar w:fldCharType="end"/>
            </w:r>
          </w:hyperlink>
        </w:p>
        <w:p w14:paraId="2C9E094F" w14:textId="055B6EAB" w:rsidR="00860DD6" w:rsidRDefault="00860DD6">
          <w:pPr>
            <w:pStyle w:val="TOC3"/>
            <w:tabs>
              <w:tab w:val="left" w:pos="1320"/>
              <w:tab w:val="right" w:leader="dot" w:pos="9350"/>
            </w:tabs>
            <w:rPr>
              <w:noProof/>
              <w:lang w:eastAsia="en-GB"/>
            </w:rPr>
          </w:pPr>
          <w:hyperlink w:anchor="_Toc512977107" w:history="1">
            <w:r w:rsidRPr="003849B0">
              <w:rPr>
                <w:rStyle w:val="Hyperlink"/>
                <w:noProof/>
              </w:rPr>
              <w:t>1.1.10</w:t>
            </w:r>
            <w:r>
              <w:rPr>
                <w:noProof/>
                <w:lang w:eastAsia="en-GB"/>
              </w:rPr>
              <w:tab/>
            </w:r>
            <w:r w:rsidRPr="003849B0">
              <w:rPr>
                <w:rStyle w:val="Hyperlink"/>
                <w:noProof/>
              </w:rPr>
              <w:t>Architectural Attributes</w:t>
            </w:r>
            <w:r>
              <w:rPr>
                <w:noProof/>
                <w:webHidden/>
              </w:rPr>
              <w:tab/>
            </w:r>
            <w:r>
              <w:rPr>
                <w:noProof/>
                <w:webHidden/>
              </w:rPr>
              <w:fldChar w:fldCharType="begin"/>
            </w:r>
            <w:r>
              <w:rPr>
                <w:noProof/>
                <w:webHidden/>
              </w:rPr>
              <w:instrText xml:space="preserve"> PAGEREF _Toc512977107 \h </w:instrText>
            </w:r>
            <w:r>
              <w:rPr>
                <w:noProof/>
                <w:webHidden/>
              </w:rPr>
            </w:r>
            <w:r>
              <w:rPr>
                <w:noProof/>
                <w:webHidden/>
              </w:rPr>
              <w:fldChar w:fldCharType="separate"/>
            </w:r>
            <w:r>
              <w:rPr>
                <w:noProof/>
                <w:webHidden/>
              </w:rPr>
              <w:t>8</w:t>
            </w:r>
            <w:r>
              <w:rPr>
                <w:noProof/>
                <w:webHidden/>
              </w:rPr>
              <w:fldChar w:fldCharType="end"/>
            </w:r>
          </w:hyperlink>
        </w:p>
        <w:p w14:paraId="45D7F52A" w14:textId="6C158DE8" w:rsidR="00860DD6" w:rsidRDefault="00860DD6">
          <w:pPr>
            <w:pStyle w:val="TOC2"/>
            <w:tabs>
              <w:tab w:val="left" w:pos="880"/>
              <w:tab w:val="right" w:leader="dot" w:pos="9350"/>
            </w:tabs>
            <w:rPr>
              <w:noProof/>
              <w:lang w:eastAsia="en-GB"/>
            </w:rPr>
          </w:pPr>
          <w:hyperlink w:anchor="_Toc512977108" w:history="1">
            <w:r w:rsidRPr="003849B0">
              <w:rPr>
                <w:rStyle w:val="Hyperlink"/>
                <w:noProof/>
              </w:rPr>
              <w:t>1.2</w:t>
            </w:r>
            <w:r>
              <w:rPr>
                <w:noProof/>
                <w:lang w:eastAsia="en-GB"/>
              </w:rPr>
              <w:tab/>
            </w:r>
            <w:r w:rsidRPr="003849B0">
              <w:rPr>
                <w:rStyle w:val="Hyperlink"/>
                <w:noProof/>
              </w:rPr>
              <w:t>Motivation</w:t>
            </w:r>
            <w:r>
              <w:rPr>
                <w:noProof/>
                <w:webHidden/>
              </w:rPr>
              <w:tab/>
            </w:r>
            <w:r>
              <w:rPr>
                <w:noProof/>
                <w:webHidden/>
              </w:rPr>
              <w:fldChar w:fldCharType="begin"/>
            </w:r>
            <w:r>
              <w:rPr>
                <w:noProof/>
                <w:webHidden/>
              </w:rPr>
              <w:instrText xml:space="preserve"> PAGEREF _Toc512977108 \h </w:instrText>
            </w:r>
            <w:r>
              <w:rPr>
                <w:noProof/>
                <w:webHidden/>
              </w:rPr>
            </w:r>
            <w:r>
              <w:rPr>
                <w:noProof/>
                <w:webHidden/>
              </w:rPr>
              <w:fldChar w:fldCharType="separate"/>
            </w:r>
            <w:r>
              <w:rPr>
                <w:noProof/>
                <w:webHidden/>
              </w:rPr>
              <w:t>9</w:t>
            </w:r>
            <w:r>
              <w:rPr>
                <w:noProof/>
                <w:webHidden/>
              </w:rPr>
              <w:fldChar w:fldCharType="end"/>
            </w:r>
          </w:hyperlink>
        </w:p>
        <w:p w14:paraId="08E52174" w14:textId="595CF189" w:rsidR="00860DD6" w:rsidRDefault="00860DD6">
          <w:pPr>
            <w:pStyle w:val="TOC2"/>
            <w:tabs>
              <w:tab w:val="left" w:pos="880"/>
              <w:tab w:val="right" w:leader="dot" w:pos="9350"/>
            </w:tabs>
            <w:rPr>
              <w:noProof/>
              <w:lang w:eastAsia="en-GB"/>
            </w:rPr>
          </w:pPr>
          <w:hyperlink w:anchor="_Toc512977109" w:history="1">
            <w:r w:rsidRPr="003849B0">
              <w:rPr>
                <w:rStyle w:val="Hyperlink"/>
                <w:noProof/>
              </w:rPr>
              <w:t>1.3</w:t>
            </w:r>
            <w:r>
              <w:rPr>
                <w:noProof/>
                <w:lang w:eastAsia="en-GB"/>
              </w:rPr>
              <w:tab/>
            </w:r>
            <w:r w:rsidRPr="003849B0">
              <w:rPr>
                <w:rStyle w:val="Hyperlink"/>
                <w:noProof/>
              </w:rPr>
              <w:t>Aims and Objectives</w:t>
            </w:r>
            <w:r>
              <w:rPr>
                <w:noProof/>
                <w:webHidden/>
              </w:rPr>
              <w:tab/>
            </w:r>
            <w:r>
              <w:rPr>
                <w:noProof/>
                <w:webHidden/>
              </w:rPr>
              <w:fldChar w:fldCharType="begin"/>
            </w:r>
            <w:r>
              <w:rPr>
                <w:noProof/>
                <w:webHidden/>
              </w:rPr>
              <w:instrText xml:space="preserve"> PAGEREF _Toc512977109 \h </w:instrText>
            </w:r>
            <w:r>
              <w:rPr>
                <w:noProof/>
                <w:webHidden/>
              </w:rPr>
            </w:r>
            <w:r>
              <w:rPr>
                <w:noProof/>
                <w:webHidden/>
              </w:rPr>
              <w:fldChar w:fldCharType="separate"/>
            </w:r>
            <w:r>
              <w:rPr>
                <w:noProof/>
                <w:webHidden/>
              </w:rPr>
              <w:t>10</w:t>
            </w:r>
            <w:r>
              <w:rPr>
                <w:noProof/>
                <w:webHidden/>
              </w:rPr>
              <w:fldChar w:fldCharType="end"/>
            </w:r>
          </w:hyperlink>
        </w:p>
        <w:p w14:paraId="594126C5" w14:textId="4E0A21DB" w:rsidR="00860DD6" w:rsidRDefault="00860DD6">
          <w:pPr>
            <w:pStyle w:val="TOC3"/>
            <w:tabs>
              <w:tab w:val="left" w:pos="1320"/>
              <w:tab w:val="right" w:leader="dot" w:pos="9350"/>
            </w:tabs>
            <w:rPr>
              <w:noProof/>
              <w:lang w:eastAsia="en-GB"/>
            </w:rPr>
          </w:pPr>
          <w:hyperlink w:anchor="_Toc512977110" w:history="1">
            <w:r w:rsidRPr="003849B0">
              <w:rPr>
                <w:rStyle w:val="Hyperlink"/>
                <w:noProof/>
              </w:rPr>
              <w:t>1.3.1</w:t>
            </w:r>
            <w:r>
              <w:rPr>
                <w:noProof/>
                <w:lang w:eastAsia="en-GB"/>
              </w:rPr>
              <w:tab/>
            </w:r>
            <w:r w:rsidRPr="003849B0">
              <w:rPr>
                <w:rStyle w:val="Hyperlink"/>
                <w:noProof/>
              </w:rPr>
              <w:t>Aim</w:t>
            </w:r>
            <w:r>
              <w:rPr>
                <w:noProof/>
                <w:webHidden/>
              </w:rPr>
              <w:tab/>
            </w:r>
            <w:r>
              <w:rPr>
                <w:noProof/>
                <w:webHidden/>
              </w:rPr>
              <w:fldChar w:fldCharType="begin"/>
            </w:r>
            <w:r>
              <w:rPr>
                <w:noProof/>
                <w:webHidden/>
              </w:rPr>
              <w:instrText xml:space="preserve"> PAGEREF _Toc512977110 \h </w:instrText>
            </w:r>
            <w:r>
              <w:rPr>
                <w:noProof/>
                <w:webHidden/>
              </w:rPr>
            </w:r>
            <w:r>
              <w:rPr>
                <w:noProof/>
                <w:webHidden/>
              </w:rPr>
              <w:fldChar w:fldCharType="separate"/>
            </w:r>
            <w:r>
              <w:rPr>
                <w:noProof/>
                <w:webHidden/>
              </w:rPr>
              <w:t>10</w:t>
            </w:r>
            <w:r>
              <w:rPr>
                <w:noProof/>
                <w:webHidden/>
              </w:rPr>
              <w:fldChar w:fldCharType="end"/>
            </w:r>
          </w:hyperlink>
        </w:p>
        <w:p w14:paraId="33794648" w14:textId="4BF39FD2" w:rsidR="00860DD6" w:rsidRDefault="00860DD6">
          <w:pPr>
            <w:pStyle w:val="TOC3"/>
            <w:tabs>
              <w:tab w:val="left" w:pos="1320"/>
              <w:tab w:val="right" w:leader="dot" w:pos="9350"/>
            </w:tabs>
            <w:rPr>
              <w:noProof/>
              <w:lang w:eastAsia="en-GB"/>
            </w:rPr>
          </w:pPr>
          <w:hyperlink w:anchor="_Toc512977111" w:history="1">
            <w:r w:rsidRPr="003849B0">
              <w:rPr>
                <w:rStyle w:val="Hyperlink"/>
                <w:noProof/>
              </w:rPr>
              <w:t>1.3.2</w:t>
            </w:r>
            <w:r>
              <w:rPr>
                <w:noProof/>
                <w:lang w:eastAsia="en-GB"/>
              </w:rPr>
              <w:tab/>
            </w:r>
            <w:r w:rsidRPr="003849B0">
              <w:rPr>
                <w:rStyle w:val="Hyperlink"/>
                <w:noProof/>
              </w:rPr>
              <w:t>Objectives</w:t>
            </w:r>
            <w:r>
              <w:rPr>
                <w:noProof/>
                <w:webHidden/>
              </w:rPr>
              <w:tab/>
            </w:r>
            <w:r>
              <w:rPr>
                <w:noProof/>
                <w:webHidden/>
              </w:rPr>
              <w:fldChar w:fldCharType="begin"/>
            </w:r>
            <w:r>
              <w:rPr>
                <w:noProof/>
                <w:webHidden/>
              </w:rPr>
              <w:instrText xml:space="preserve"> PAGEREF _Toc512977111 \h </w:instrText>
            </w:r>
            <w:r>
              <w:rPr>
                <w:noProof/>
                <w:webHidden/>
              </w:rPr>
            </w:r>
            <w:r>
              <w:rPr>
                <w:noProof/>
                <w:webHidden/>
              </w:rPr>
              <w:fldChar w:fldCharType="separate"/>
            </w:r>
            <w:r>
              <w:rPr>
                <w:noProof/>
                <w:webHidden/>
              </w:rPr>
              <w:t>10</w:t>
            </w:r>
            <w:r>
              <w:rPr>
                <w:noProof/>
                <w:webHidden/>
              </w:rPr>
              <w:fldChar w:fldCharType="end"/>
            </w:r>
          </w:hyperlink>
        </w:p>
        <w:p w14:paraId="4E8A1584" w14:textId="468A4B8B" w:rsidR="00860DD6" w:rsidRDefault="00860DD6">
          <w:pPr>
            <w:pStyle w:val="TOC1"/>
            <w:tabs>
              <w:tab w:val="left" w:pos="440"/>
              <w:tab w:val="right" w:leader="dot" w:pos="9350"/>
            </w:tabs>
            <w:rPr>
              <w:noProof/>
              <w:lang w:eastAsia="en-GB"/>
            </w:rPr>
          </w:pPr>
          <w:hyperlink w:anchor="_Toc512977112" w:history="1">
            <w:r w:rsidRPr="003849B0">
              <w:rPr>
                <w:rStyle w:val="Hyperlink"/>
                <w:noProof/>
              </w:rPr>
              <w:t>2</w:t>
            </w:r>
            <w:r>
              <w:rPr>
                <w:noProof/>
                <w:lang w:eastAsia="en-GB"/>
              </w:rPr>
              <w:tab/>
            </w:r>
            <w:r w:rsidRPr="003849B0">
              <w:rPr>
                <w:rStyle w:val="Hyperlink"/>
                <w:noProof/>
              </w:rPr>
              <w:t>REST – A Better Style for Architecting Modern Applications</w:t>
            </w:r>
            <w:r>
              <w:rPr>
                <w:noProof/>
                <w:webHidden/>
              </w:rPr>
              <w:tab/>
            </w:r>
            <w:r>
              <w:rPr>
                <w:noProof/>
                <w:webHidden/>
              </w:rPr>
              <w:fldChar w:fldCharType="begin"/>
            </w:r>
            <w:r>
              <w:rPr>
                <w:noProof/>
                <w:webHidden/>
              </w:rPr>
              <w:instrText xml:space="preserve"> PAGEREF _Toc512977112 \h </w:instrText>
            </w:r>
            <w:r>
              <w:rPr>
                <w:noProof/>
                <w:webHidden/>
              </w:rPr>
            </w:r>
            <w:r>
              <w:rPr>
                <w:noProof/>
                <w:webHidden/>
              </w:rPr>
              <w:fldChar w:fldCharType="separate"/>
            </w:r>
            <w:r>
              <w:rPr>
                <w:noProof/>
                <w:webHidden/>
              </w:rPr>
              <w:t>11</w:t>
            </w:r>
            <w:r>
              <w:rPr>
                <w:noProof/>
                <w:webHidden/>
              </w:rPr>
              <w:fldChar w:fldCharType="end"/>
            </w:r>
          </w:hyperlink>
        </w:p>
        <w:p w14:paraId="22684F3B" w14:textId="49470565" w:rsidR="00860DD6" w:rsidRDefault="00860DD6">
          <w:pPr>
            <w:pStyle w:val="TOC2"/>
            <w:tabs>
              <w:tab w:val="left" w:pos="880"/>
              <w:tab w:val="right" w:leader="dot" w:pos="9350"/>
            </w:tabs>
            <w:rPr>
              <w:noProof/>
              <w:lang w:eastAsia="en-GB"/>
            </w:rPr>
          </w:pPr>
          <w:hyperlink w:anchor="_Toc512977113" w:history="1">
            <w:r w:rsidRPr="003849B0">
              <w:rPr>
                <w:rStyle w:val="Hyperlink"/>
                <w:noProof/>
              </w:rPr>
              <w:t>2.1</w:t>
            </w:r>
            <w:r>
              <w:rPr>
                <w:noProof/>
                <w:lang w:eastAsia="en-GB"/>
              </w:rPr>
              <w:tab/>
            </w:r>
            <w:r w:rsidRPr="003849B0">
              <w:rPr>
                <w:rStyle w:val="Hyperlink"/>
                <w:noProof/>
              </w:rPr>
              <w:t>What is REST</w:t>
            </w:r>
            <w:r>
              <w:rPr>
                <w:noProof/>
                <w:webHidden/>
              </w:rPr>
              <w:tab/>
            </w:r>
            <w:r>
              <w:rPr>
                <w:noProof/>
                <w:webHidden/>
              </w:rPr>
              <w:fldChar w:fldCharType="begin"/>
            </w:r>
            <w:r>
              <w:rPr>
                <w:noProof/>
                <w:webHidden/>
              </w:rPr>
              <w:instrText xml:space="preserve"> PAGEREF _Toc512977113 \h </w:instrText>
            </w:r>
            <w:r>
              <w:rPr>
                <w:noProof/>
                <w:webHidden/>
              </w:rPr>
            </w:r>
            <w:r>
              <w:rPr>
                <w:noProof/>
                <w:webHidden/>
              </w:rPr>
              <w:fldChar w:fldCharType="separate"/>
            </w:r>
            <w:r>
              <w:rPr>
                <w:noProof/>
                <w:webHidden/>
              </w:rPr>
              <w:t>11</w:t>
            </w:r>
            <w:r>
              <w:rPr>
                <w:noProof/>
                <w:webHidden/>
              </w:rPr>
              <w:fldChar w:fldCharType="end"/>
            </w:r>
          </w:hyperlink>
        </w:p>
        <w:p w14:paraId="16B461F4" w14:textId="45EEA69A" w:rsidR="00860DD6" w:rsidRDefault="00860DD6">
          <w:pPr>
            <w:pStyle w:val="TOC3"/>
            <w:tabs>
              <w:tab w:val="left" w:pos="1320"/>
              <w:tab w:val="right" w:leader="dot" w:pos="9350"/>
            </w:tabs>
            <w:rPr>
              <w:noProof/>
              <w:lang w:eastAsia="en-GB"/>
            </w:rPr>
          </w:pPr>
          <w:hyperlink w:anchor="_Toc512977114" w:history="1">
            <w:r w:rsidRPr="003849B0">
              <w:rPr>
                <w:rStyle w:val="Hyperlink"/>
                <w:noProof/>
              </w:rPr>
              <w:t>2.1.1</w:t>
            </w:r>
            <w:r>
              <w:rPr>
                <w:noProof/>
                <w:lang w:eastAsia="en-GB"/>
              </w:rPr>
              <w:tab/>
            </w:r>
            <w:r w:rsidRPr="003849B0">
              <w:rPr>
                <w:rStyle w:val="Hyperlink"/>
                <w:noProof/>
              </w:rPr>
              <w:t>Misconceptions About Rest</w:t>
            </w:r>
            <w:r>
              <w:rPr>
                <w:noProof/>
                <w:webHidden/>
              </w:rPr>
              <w:tab/>
            </w:r>
            <w:r>
              <w:rPr>
                <w:noProof/>
                <w:webHidden/>
              </w:rPr>
              <w:fldChar w:fldCharType="begin"/>
            </w:r>
            <w:r>
              <w:rPr>
                <w:noProof/>
                <w:webHidden/>
              </w:rPr>
              <w:instrText xml:space="preserve"> PAGEREF _Toc512977114 \h </w:instrText>
            </w:r>
            <w:r>
              <w:rPr>
                <w:noProof/>
                <w:webHidden/>
              </w:rPr>
            </w:r>
            <w:r>
              <w:rPr>
                <w:noProof/>
                <w:webHidden/>
              </w:rPr>
              <w:fldChar w:fldCharType="separate"/>
            </w:r>
            <w:r>
              <w:rPr>
                <w:noProof/>
                <w:webHidden/>
              </w:rPr>
              <w:t>11</w:t>
            </w:r>
            <w:r>
              <w:rPr>
                <w:noProof/>
                <w:webHidden/>
              </w:rPr>
              <w:fldChar w:fldCharType="end"/>
            </w:r>
          </w:hyperlink>
        </w:p>
        <w:p w14:paraId="211E871D" w14:textId="62127762" w:rsidR="00860DD6" w:rsidRDefault="00860DD6">
          <w:pPr>
            <w:pStyle w:val="TOC2"/>
            <w:tabs>
              <w:tab w:val="left" w:pos="880"/>
              <w:tab w:val="right" w:leader="dot" w:pos="9350"/>
            </w:tabs>
            <w:rPr>
              <w:noProof/>
              <w:lang w:eastAsia="en-GB"/>
            </w:rPr>
          </w:pPr>
          <w:hyperlink w:anchor="_Toc512977115" w:history="1">
            <w:r w:rsidRPr="003849B0">
              <w:rPr>
                <w:rStyle w:val="Hyperlink"/>
                <w:noProof/>
              </w:rPr>
              <w:t>2.2</w:t>
            </w:r>
            <w:r>
              <w:rPr>
                <w:noProof/>
                <w:lang w:eastAsia="en-GB"/>
              </w:rPr>
              <w:tab/>
            </w:r>
            <w:r w:rsidRPr="003849B0">
              <w:rPr>
                <w:rStyle w:val="Hyperlink"/>
                <w:noProof/>
              </w:rPr>
              <w:t>Why REST</w:t>
            </w:r>
            <w:r>
              <w:rPr>
                <w:noProof/>
                <w:webHidden/>
              </w:rPr>
              <w:tab/>
            </w:r>
            <w:r>
              <w:rPr>
                <w:noProof/>
                <w:webHidden/>
              </w:rPr>
              <w:fldChar w:fldCharType="begin"/>
            </w:r>
            <w:r>
              <w:rPr>
                <w:noProof/>
                <w:webHidden/>
              </w:rPr>
              <w:instrText xml:space="preserve"> PAGEREF _Toc512977115 \h </w:instrText>
            </w:r>
            <w:r>
              <w:rPr>
                <w:noProof/>
                <w:webHidden/>
              </w:rPr>
            </w:r>
            <w:r>
              <w:rPr>
                <w:noProof/>
                <w:webHidden/>
              </w:rPr>
              <w:fldChar w:fldCharType="separate"/>
            </w:r>
            <w:r>
              <w:rPr>
                <w:noProof/>
                <w:webHidden/>
              </w:rPr>
              <w:t>11</w:t>
            </w:r>
            <w:r>
              <w:rPr>
                <w:noProof/>
                <w:webHidden/>
              </w:rPr>
              <w:fldChar w:fldCharType="end"/>
            </w:r>
          </w:hyperlink>
        </w:p>
        <w:p w14:paraId="2B32233A" w14:textId="670E1639" w:rsidR="00860DD6" w:rsidRDefault="00860DD6">
          <w:pPr>
            <w:pStyle w:val="TOC3"/>
            <w:tabs>
              <w:tab w:val="left" w:pos="1320"/>
              <w:tab w:val="right" w:leader="dot" w:pos="9350"/>
            </w:tabs>
            <w:rPr>
              <w:noProof/>
              <w:lang w:eastAsia="en-GB"/>
            </w:rPr>
          </w:pPr>
          <w:hyperlink w:anchor="_Toc512977116" w:history="1">
            <w:r w:rsidRPr="003849B0">
              <w:rPr>
                <w:rStyle w:val="Hyperlink"/>
                <w:noProof/>
              </w:rPr>
              <w:t>2.2.1</w:t>
            </w:r>
            <w:r>
              <w:rPr>
                <w:noProof/>
                <w:lang w:eastAsia="en-GB"/>
              </w:rPr>
              <w:tab/>
            </w:r>
            <w:r w:rsidRPr="003849B0">
              <w:rPr>
                <w:rStyle w:val="Hyperlink"/>
                <w:noProof/>
              </w:rPr>
              <w:t>Interoperability</w:t>
            </w:r>
            <w:r>
              <w:rPr>
                <w:noProof/>
                <w:webHidden/>
              </w:rPr>
              <w:tab/>
            </w:r>
            <w:r>
              <w:rPr>
                <w:noProof/>
                <w:webHidden/>
              </w:rPr>
              <w:fldChar w:fldCharType="begin"/>
            </w:r>
            <w:r>
              <w:rPr>
                <w:noProof/>
                <w:webHidden/>
              </w:rPr>
              <w:instrText xml:space="preserve"> PAGEREF _Toc512977116 \h </w:instrText>
            </w:r>
            <w:r>
              <w:rPr>
                <w:noProof/>
                <w:webHidden/>
              </w:rPr>
            </w:r>
            <w:r>
              <w:rPr>
                <w:noProof/>
                <w:webHidden/>
              </w:rPr>
              <w:fldChar w:fldCharType="separate"/>
            </w:r>
            <w:r>
              <w:rPr>
                <w:noProof/>
                <w:webHidden/>
              </w:rPr>
              <w:t>11</w:t>
            </w:r>
            <w:r>
              <w:rPr>
                <w:noProof/>
                <w:webHidden/>
              </w:rPr>
              <w:fldChar w:fldCharType="end"/>
            </w:r>
          </w:hyperlink>
        </w:p>
        <w:p w14:paraId="3D7E2AAF" w14:textId="5FB365FE" w:rsidR="00860DD6" w:rsidRDefault="00860DD6">
          <w:pPr>
            <w:pStyle w:val="TOC3"/>
            <w:tabs>
              <w:tab w:val="left" w:pos="1320"/>
              <w:tab w:val="right" w:leader="dot" w:pos="9350"/>
            </w:tabs>
            <w:rPr>
              <w:noProof/>
              <w:lang w:eastAsia="en-GB"/>
            </w:rPr>
          </w:pPr>
          <w:hyperlink w:anchor="_Toc512977117" w:history="1">
            <w:r w:rsidRPr="003849B0">
              <w:rPr>
                <w:rStyle w:val="Hyperlink"/>
                <w:noProof/>
              </w:rPr>
              <w:t>2.2.2</w:t>
            </w:r>
            <w:r>
              <w:rPr>
                <w:noProof/>
                <w:lang w:eastAsia="en-GB"/>
              </w:rPr>
              <w:tab/>
            </w:r>
            <w:r w:rsidRPr="003849B0">
              <w:rPr>
                <w:rStyle w:val="Hyperlink"/>
                <w:noProof/>
              </w:rPr>
              <w:t>Network-based API vs. Library-based API</w:t>
            </w:r>
            <w:r>
              <w:rPr>
                <w:noProof/>
                <w:webHidden/>
              </w:rPr>
              <w:tab/>
            </w:r>
            <w:r>
              <w:rPr>
                <w:noProof/>
                <w:webHidden/>
              </w:rPr>
              <w:fldChar w:fldCharType="begin"/>
            </w:r>
            <w:r>
              <w:rPr>
                <w:noProof/>
                <w:webHidden/>
              </w:rPr>
              <w:instrText xml:space="preserve"> PAGEREF _Toc512977117 \h </w:instrText>
            </w:r>
            <w:r>
              <w:rPr>
                <w:noProof/>
                <w:webHidden/>
              </w:rPr>
            </w:r>
            <w:r>
              <w:rPr>
                <w:noProof/>
                <w:webHidden/>
              </w:rPr>
              <w:fldChar w:fldCharType="separate"/>
            </w:r>
            <w:r>
              <w:rPr>
                <w:noProof/>
                <w:webHidden/>
              </w:rPr>
              <w:t>11</w:t>
            </w:r>
            <w:r>
              <w:rPr>
                <w:noProof/>
                <w:webHidden/>
              </w:rPr>
              <w:fldChar w:fldCharType="end"/>
            </w:r>
          </w:hyperlink>
        </w:p>
        <w:p w14:paraId="2C384169" w14:textId="65F80341" w:rsidR="00860DD6" w:rsidRDefault="00860DD6">
          <w:pPr>
            <w:pStyle w:val="TOC3"/>
            <w:tabs>
              <w:tab w:val="left" w:pos="1320"/>
              <w:tab w:val="right" w:leader="dot" w:pos="9350"/>
            </w:tabs>
            <w:rPr>
              <w:noProof/>
              <w:lang w:eastAsia="en-GB"/>
            </w:rPr>
          </w:pPr>
          <w:hyperlink w:anchor="_Toc512977118" w:history="1">
            <w:r w:rsidRPr="003849B0">
              <w:rPr>
                <w:rStyle w:val="Hyperlink"/>
                <w:noProof/>
              </w:rPr>
              <w:t>2.2.3</w:t>
            </w:r>
            <w:r>
              <w:rPr>
                <w:noProof/>
                <w:lang w:eastAsia="en-GB"/>
              </w:rPr>
              <w:tab/>
            </w:r>
            <w:r w:rsidRPr="003849B0">
              <w:rPr>
                <w:rStyle w:val="Hyperlink"/>
                <w:noProof/>
              </w:rPr>
              <w:t>Devices</w:t>
            </w:r>
            <w:r>
              <w:rPr>
                <w:noProof/>
                <w:webHidden/>
              </w:rPr>
              <w:tab/>
            </w:r>
            <w:r>
              <w:rPr>
                <w:noProof/>
                <w:webHidden/>
              </w:rPr>
              <w:fldChar w:fldCharType="begin"/>
            </w:r>
            <w:r>
              <w:rPr>
                <w:noProof/>
                <w:webHidden/>
              </w:rPr>
              <w:instrText xml:space="preserve"> PAGEREF _Toc512977118 \h </w:instrText>
            </w:r>
            <w:r>
              <w:rPr>
                <w:noProof/>
                <w:webHidden/>
              </w:rPr>
            </w:r>
            <w:r>
              <w:rPr>
                <w:noProof/>
                <w:webHidden/>
              </w:rPr>
              <w:fldChar w:fldCharType="separate"/>
            </w:r>
            <w:r>
              <w:rPr>
                <w:noProof/>
                <w:webHidden/>
              </w:rPr>
              <w:t>11</w:t>
            </w:r>
            <w:r>
              <w:rPr>
                <w:noProof/>
                <w:webHidden/>
              </w:rPr>
              <w:fldChar w:fldCharType="end"/>
            </w:r>
          </w:hyperlink>
        </w:p>
        <w:p w14:paraId="053217B7" w14:textId="07156955" w:rsidR="00860DD6" w:rsidRDefault="00860DD6">
          <w:pPr>
            <w:pStyle w:val="TOC3"/>
            <w:tabs>
              <w:tab w:val="left" w:pos="1320"/>
              <w:tab w:val="right" w:leader="dot" w:pos="9350"/>
            </w:tabs>
            <w:rPr>
              <w:noProof/>
              <w:lang w:eastAsia="en-GB"/>
            </w:rPr>
          </w:pPr>
          <w:hyperlink w:anchor="_Toc512977119" w:history="1">
            <w:r w:rsidRPr="003849B0">
              <w:rPr>
                <w:rStyle w:val="Hyperlink"/>
                <w:noProof/>
              </w:rPr>
              <w:t>2.2.4</w:t>
            </w:r>
            <w:r>
              <w:rPr>
                <w:noProof/>
                <w:lang w:eastAsia="en-GB"/>
              </w:rPr>
              <w:tab/>
            </w:r>
            <w:r w:rsidRPr="003849B0">
              <w:rPr>
                <w:rStyle w:val="Hyperlink"/>
                <w:noProof/>
              </w:rPr>
              <w:t>The Cloud</w:t>
            </w:r>
            <w:r>
              <w:rPr>
                <w:noProof/>
                <w:webHidden/>
              </w:rPr>
              <w:tab/>
            </w:r>
            <w:r>
              <w:rPr>
                <w:noProof/>
                <w:webHidden/>
              </w:rPr>
              <w:fldChar w:fldCharType="begin"/>
            </w:r>
            <w:r>
              <w:rPr>
                <w:noProof/>
                <w:webHidden/>
              </w:rPr>
              <w:instrText xml:space="preserve"> PAGEREF _Toc512977119 \h </w:instrText>
            </w:r>
            <w:r>
              <w:rPr>
                <w:noProof/>
                <w:webHidden/>
              </w:rPr>
            </w:r>
            <w:r>
              <w:rPr>
                <w:noProof/>
                <w:webHidden/>
              </w:rPr>
              <w:fldChar w:fldCharType="separate"/>
            </w:r>
            <w:r>
              <w:rPr>
                <w:noProof/>
                <w:webHidden/>
              </w:rPr>
              <w:t>11</w:t>
            </w:r>
            <w:r>
              <w:rPr>
                <w:noProof/>
                <w:webHidden/>
              </w:rPr>
              <w:fldChar w:fldCharType="end"/>
            </w:r>
          </w:hyperlink>
        </w:p>
        <w:p w14:paraId="6DC46E4A" w14:textId="6EBE5137" w:rsidR="00860DD6" w:rsidRDefault="00860DD6">
          <w:pPr>
            <w:pStyle w:val="TOC2"/>
            <w:tabs>
              <w:tab w:val="left" w:pos="880"/>
              <w:tab w:val="right" w:leader="dot" w:pos="9350"/>
            </w:tabs>
            <w:rPr>
              <w:noProof/>
              <w:lang w:eastAsia="en-GB"/>
            </w:rPr>
          </w:pPr>
          <w:hyperlink w:anchor="_Toc512977120" w:history="1">
            <w:r w:rsidRPr="003849B0">
              <w:rPr>
                <w:rStyle w:val="Hyperlink"/>
                <w:noProof/>
              </w:rPr>
              <w:t>2.3</w:t>
            </w:r>
            <w:r>
              <w:rPr>
                <w:noProof/>
                <w:lang w:eastAsia="en-GB"/>
              </w:rPr>
              <w:tab/>
            </w:r>
            <w:r w:rsidRPr="003849B0">
              <w:rPr>
                <w:rStyle w:val="Hyperlink"/>
                <w:noProof/>
              </w:rPr>
              <w:t>Why Distributed Systems Fail</w:t>
            </w:r>
            <w:r>
              <w:rPr>
                <w:noProof/>
                <w:webHidden/>
              </w:rPr>
              <w:tab/>
            </w:r>
            <w:r>
              <w:rPr>
                <w:noProof/>
                <w:webHidden/>
              </w:rPr>
              <w:fldChar w:fldCharType="begin"/>
            </w:r>
            <w:r>
              <w:rPr>
                <w:noProof/>
                <w:webHidden/>
              </w:rPr>
              <w:instrText xml:space="preserve"> PAGEREF _Toc512977120 \h </w:instrText>
            </w:r>
            <w:r>
              <w:rPr>
                <w:noProof/>
                <w:webHidden/>
              </w:rPr>
            </w:r>
            <w:r>
              <w:rPr>
                <w:noProof/>
                <w:webHidden/>
              </w:rPr>
              <w:fldChar w:fldCharType="separate"/>
            </w:r>
            <w:r>
              <w:rPr>
                <w:noProof/>
                <w:webHidden/>
              </w:rPr>
              <w:t>11</w:t>
            </w:r>
            <w:r>
              <w:rPr>
                <w:noProof/>
                <w:webHidden/>
              </w:rPr>
              <w:fldChar w:fldCharType="end"/>
            </w:r>
          </w:hyperlink>
        </w:p>
        <w:p w14:paraId="23C81089" w14:textId="51B506B8" w:rsidR="00860DD6" w:rsidRDefault="00860DD6">
          <w:pPr>
            <w:pStyle w:val="TOC3"/>
            <w:tabs>
              <w:tab w:val="left" w:pos="1320"/>
              <w:tab w:val="right" w:leader="dot" w:pos="9350"/>
            </w:tabs>
            <w:rPr>
              <w:noProof/>
              <w:lang w:eastAsia="en-GB"/>
            </w:rPr>
          </w:pPr>
          <w:hyperlink w:anchor="_Toc512977121" w:history="1">
            <w:r w:rsidRPr="003849B0">
              <w:rPr>
                <w:rStyle w:val="Hyperlink"/>
                <w:noProof/>
              </w:rPr>
              <w:t>2.3.1</w:t>
            </w:r>
            <w:r>
              <w:rPr>
                <w:noProof/>
                <w:lang w:eastAsia="en-GB"/>
              </w:rPr>
              <w:tab/>
            </w:r>
            <w:r w:rsidRPr="003849B0">
              <w:rPr>
                <w:rStyle w:val="Hyperlink"/>
                <w:noProof/>
              </w:rPr>
              <w:t>Requirements-Driven Architecture</w:t>
            </w:r>
            <w:r>
              <w:rPr>
                <w:noProof/>
                <w:webHidden/>
              </w:rPr>
              <w:tab/>
            </w:r>
            <w:r>
              <w:rPr>
                <w:noProof/>
                <w:webHidden/>
              </w:rPr>
              <w:fldChar w:fldCharType="begin"/>
            </w:r>
            <w:r>
              <w:rPr>
                <w:noProof/>
                <w:webHidden/>
              </w:rPr>
              <w:instrText xml:space="preserve"> PAGEREF _Toc512977121 \h </w:instrText>
            </w:r>
            <w:r>
              <w:rPr>
                <w:noProof/>
                <w:webHidden/>
              </w:rPr>
            </w:r>
            <w:r>
              <w:rPr>
                <w:noProof/>
                <w:webHidden/>
              </w:rPr>
              <w:fldChar w:fldCharType="separate"/>
            </w:r>
            <w:r>
              <w:rPr>
                <w:noProof/>
                <w:webHidden/>
              </w:rPr>
              <w:t>11</w:t>
            </w:r>
            <w:r>
              <w:rPr>
                <w:noProof/>
                <w:webHidden/>
              </w:rPr>
              <w:fldChar w:fldCharType="end"/>
            </w:r>
          </w:hyperlink>
        </w:p>
        <w:p w14:paraId="4D2F10CA" w14:textId="44C71DBA" w:rsidR="00860DD6" w:rsidRDefault="00860DD6">
          <w:pPr>
            <w:pStyle w:val="TOC3"/>
            <w:tabs>
              <w:tab w:val="left" w:pos="1320"/>
              <w:tab w:val="right" w:leader="dot" w:pos="9350"/>
            </w:tabs>
            <w:rPr>
              <w:noProof/>
              <w:lang w:eastAsia="en-GB"/>
            </w:rPr>
          </w:pPr>
          <w:hyperlink w:anchor="_Toc512977122" w:history="1">
            <w:r w:rsidRPr="003849B0">
              <w:rPr>
                <w:rStyle w:val="Hyperlink"/>
                <w:noProof/>
              </w:rPr>
              <w:t>2.3.2</w:t>
            </w:r>
            <w:r>
              <w:rPr>
                <w:noProof/>
                <w:lang w:eastAsia="en-GB"/>
              </w:rPr>
              <w:tab/>
            </w:r>
            <w:r w:rsidRPr="003849B0">
              <w:rPr>
                <w:rStyle w:val="Hyperlink"/>
                <w:noProof/>
              </w:rPr>
              <w:t>Fallacies of Distributed Systems</w:t>
            </w:r>
            <w:r>
              <w:rPr>
                <w:noProof/>
                <w:webHidden/>
              </w:rPr>
              <w:tab/>
            </w:r>
            <w:r>
              <w:rPr>
                <w:noProof/>
                <w:webHidden/>
              </w:rPr>
              <w:fldChar w:fldCharType="begin"/>
            </w:r>
            <w:r>
              <w:rPr>
                <w:noProof/>
                <w:webHidden/>
              </w:rPr>
              <w:instrText xml:space="preserve"> PAGEREF _Toc512977122 \h </w:instrText>
            </w:r>
            <w:r>
              <w:rPr>
                <w:noProof/>
                <w:webHidden/>
              </w:rPr>
            </w:r>
            <w:r>
              <w:rPr>
                <w:noProof/>
                <w:webHidden/>
              </w:rPr>
              <w:fldChar w:fldCharType="separate"/>
            </w:r>
            <w:r>
              <w:rPr>
                <w:noProof/>
                <w:webHidden/>
              </w:rPr>
              <w:t>11</w:t>
            </w:r>
            <w:r>
              <w:rPr>
                <w:noProof/>
                <w:webHidden/>
              </w:rPr>
              <w:fldChar w:fldCharType="end"/>
            </w:r>
          </w:hyperlink>
        </w:p>
        <w:p w14:paraId="21A3F7FE" w14:textId="7D5D22B9" w:rsidR="00860DD6" w:rsidRDefault="00860DD6">
          <w:pPr>
            <w:pStyle w:val="TOC2"/>
            <w:tabs>
              <w:tab w:val="left" w:pos="880"/>
              <w:tab w:val="right" w:leader="dot" w:pos="9350"/>
            </w:tabs>
            <w:rPr>
              <w:noProof/>
              <w:lang w:eastAsia="en-GB"/>
            </w:rPr>
          </w:pPr>
          <w:hyperlink w:anchor="_Toc512977123" w:history="1">
            <w:r w:rsidRPr="003849B0">
              <w:rPr>
                <w:rStyle w:val="Hyperlink"/>
                <w:noProof/>
              </w:rPr>
              <w:t>2.4</w:t>
            </w:r>
            <w:r>
              <w:rPr>
                <w:noProof/>
                <w:lang w:eastAsia="en-GB"/>
              </w:rPr>
              <w:tab/>
            </w:r>
            <w:r w:rsidRPr="003849B0">
              <w:rPr>
                <w:rStyle w:val="Hyperlink"/>
                <w:noProof/>
              </w:rPr>
              <w:t>How REST Mitigates Failures</w:t>
            </w:r>
            <w:r>
              <w:rPr>
                <w:noProof/>
                <w:webHidden/>
              </w:rPr>
              <w:tab/>
            </w:r>
            <w:r>
              <w:rPr>
                <w:noProof/>
                <w:webHidden/>
              </w:rPr>
              <w:fldChar w:fldCharType="begin"/>
            </w:r>
            <w:r>
              <w:rPr>
                <w:noProof/>
                <w:webHidden/>
              </w:rPr>
              <w:instrText xml:space="preserve"> PAGEREF _Toc512977123 \h </w:instrText>
            </w:r>
            <w:r>
              <w:rPr>
                <w:noProof/>
                <w:webHidden/>
              </w:rPr>
            </w:r>
            <w:r>
              <w:rPr>
                <w:noProof/>
                <w:webHidden/>
              </w:rPr>
              <w:fldChar w:fldCharType="separate"/>
            </w:r>
            <w:r>
              <w:rPr>
                <w:noProof/>
                <w:webHidden/>
              </w:rPr>
              <w:t>11</w:t>
            </w:r>
            <w:r>
              <w:rPr>
                <w:noProof/>
                <w:webHidden/>
              </w:rPr>
              <w:fldChar w:fldCharType="end"/>
            </w:r>
          </w:hyperlink>
        </w:p>
        <w:p w14:paraId="2A6D8040" w14:textId="6790A6B1" w:rsidR="00860DD6" w:rsidRDefault="00860DD6">
          <w:pPr>
            <w:pStyle w:val="TOC3"/>
            <w:tabs>
              <w:tab w:val="left" w:pos="1320"/>
              <w:tab w:val="right" w:leader="dot" w:pos="9350"/>
            </w:tabs>
            <w:rPr>
              <w:noProof/>
              <w:lang w:eastAsia="en-GB"/>
            </w:rPr>
          </w:pPr>
          <w:hyperlink w:anchor="_Toc512977124" w:history="1">
            <w:r w:rsidRPr="003849B0">
              <w:rPr>
                <w:rStyle w:val="Hyperlink"/>
                <w:noProof/>
              </w:rPr>
              <w:t>2.4.1</w:t>
            </w:r>
            <w:r>
              <w:rPr>
                <w:noProof/>
                <w:lang w:eastAsia="en-GB"/>
              </w:rPr>
              <w:tab/>
            </w:r>
            <w:r w:rsidRPr="003849B0">
              <w:rPr>
                <w:rStyle w:val="Hyperlink"/>
                <w:noProof/>
              </w:rPr>
              <w:t>Constraint-driven Architecture</w:t>
            </w:r>
            <w:r>
              <w:rPr>
                <w:noProof/>
                <w:webHidden/>
              </w:rPr>
              <w:tab/>
            </w:r>
            <w:r>
              <w:rPr>
                <w:noProof/>
                <w:webHidden/>
              </w:rPr>
              <w:fldChar w:fldCharType="begin"/>
            </w:r>
            <w:r>
              <w:rPr>
                <w:noProof/>
                <w:webHidden/>
              </w:rPr>
              <w:instrText xml:space="preserve"> PAGEREF _Toc512977124 \h </w:instrText>
            </w:r>
            <w:r>
              <w:rPr>
                <w:noProof/>
                <w:webHidden/>
              </w:rPr>
            </w:r>
            <w:r>
              <w:rPr>
                <w:noProof/>
                <w:webHidden/>
              </w:rPr>
              <w:fldChar w:fldCharType="separate"/>
            </w:r>
            <w:r>
              <w:rPr>
                <w:noProof/>
                <w:webHidden/>
              </w:rPr>
              <w:t>11</w:t>
            </w:r>
            <w:r>
              <w:rPr>
                <w:noProof/>
                <w:webHidden/>
              </w:rPr>
              <w:fldChar w:fldCharType="end"/>
            </w:r>
          </w:hyperlink>
        </w:p>
        <w:p w14:paraId="45DDDAD6" w14:textId="2B61588B" w:rsidR="00860DD6" w:rsidRDefault="00860DD6">
          <w:pPr>
            <w:pStyle w:val="TOC2"/>
            <w:tabs>
              <w:tab w:val="left" w:pos="880"/>
              <w:tab w:val="right" w:leader="dot" w:pos="9350"/>
            </w:tabs>
            <w:rPr>
              <w:noProof/>
              <w:lang w:eastAsia="en-GB"/>
            </w:rPr>
          </w:pPr>
          <w:hyperlink w:anchor="_Toc512977125" w:history="1">
            <w:r w:rsidRPr="003849B0">
              <w:rPr>
                <w:rStyle w:val="Hyperlink"/>
                <w:noProof/>
              </w:rPr>
              <w:t>2.5</w:t>
            </w:r>
            <w:r>
              <w:rPr>
                <w:noProof/>
                <w:lang w:eastAsia="en-GB"/>
              </w:rPr>
              <w:tab/>
            </w:r>
            <w:r w:rsidRPr="003849B0">
              <w:rPr>
                <w:rStyle w:val="Hyperlink"/>
                <w:noProof/>
              </w:rPr>
              <w:t>REST Constraints</w:t>
            </w:r>
            <w:r>
              <w:rPr>
                <w:noProof/>
                <w:webHidden/>
              </w:rPr>
              <w:tab/>
            </w:r>
            <w:r>
              <w:rPr>
                <w:noProof/>
                <w:webHidden/>
              </w:rPr>
              <w:fldChar w:fldCharType="begin"/>
            </w:r>
            <w:r>
              <w:rPr>
                <w:noProof/>
                <w:webHidden/>
              </w:rPr>
              <w:instrText xml:space="preserve"> PAGEREF _Toc512977125 \h </w:instrText>
            </w:r>
            <w:r>
              <w:rPr>
                <w:noProof/>
                <w:webHidden/>
              </w:rPr>
            </w:r>
            <w:r>
              <w:rPr>
                <w:noProof/>
                <w:webHidden/>
              </w:rPr>
              <w:fldChar w:fldCharType="separate"/>
            </w:r>
            <w:r>
              <w:rPr>
                <w:noProof/>
                <w:webHidden/>
              </w:rPr>
              <w:t>11</w:t>
            </w:r>
            <w:r>
              <w:rPr>
                <w:noProof/>
                <w:webHidden/>
              </w:rPr>
              <w:fldChar w:fldCharType="end"/>
            </w:r>
          </w:hyperlink>
        </w:p>
        <w:p w14:paraId="6B21176F" w14:textId="1C5C08EE" w:rsidR="00860DD6" w:rsidRDefault="00860DD6">
          <w:pPr>
            <w:pStyle w:val="TOC3"/>
            <w:tabs>
              <w:tab w:val="left" w:pos="1320"/>
              <w:tab w:val="right" w:leader="dot" w:pos="9350"/>
            </w:tabs>
            <w:rPr>
              <w:noProof/>
              <w:lang w:eastAsia="en-GB"/>
            </w:rPr>
          </w:pPr>
          <w:hyperlink w:anchor="_Toc512977126" w:history="1">
            <w:r w:rsidRPr="003849B0">
              <w:rPr>
                <w:rStyle w:val="Hyperlink"/>
                <w:noProof/>
              </w:rPr>
              <w:t>2.5.1</w:t>
            </w:r>
            <w:r>
              <w:rPr>
                <w:noProof/>
                <w:lang w:eastAsia="en-GB"/>
              </w:rPr>
              <w:tab/>
            </w:r>
            <w:r w:rsidRPr="003849B0">
              <w:rPr>
                <w:rStyle w:val="Hyperlink"/>
                <w:noProof/>
              </w:rPr>
              <w:t>Client-Server</w:t>
            </w:r>
            <w:r>
              <w:rPr>
                <w:noProof/>
                <w:webHidden/>
              </w:rPr>
              <w:tab/>
            </w:r>
            <w:r>
              <w:rPr>
                <w:noProof/>
                <w:webHidden/>
              </w:rPr>
              <w:fldChar w:fldCharType="begin"/>
            </w:r>
            <w:r>
              <w:rPr>
                <w:noProof/>
                <w:webHidden/>
              </w:rPr>
              <w:instrText xml:space="preserve"> PAGEREF _Toc512977126 \h </w:instrText>
            </w:r>
            <w:r>
              <w:rPr>
                <w:noProof/>
                <w:webHidden/>
              </w:rPr>
            </w:r>
            <w:r>
              <w:rPr>
                <w:noProof/>
                <w:webHidden/>
              </w:rPr>
              <w:fldChar w:fldCharType="separate"/>
            </w:r>
            <w:r>
              <w:rPr>
                <w:noProof/>
                <w:webHidden/>
              </w:rPr>
              <w:t>11</w:t>
            </w:r>
            <w:r>
              <w:rPr>
                <w:noProof/>
                <w:webHidden/>
              </w:rPr>
              <w:fldChar w:fldCharType="end"/>
            </w:r>
          </w:hyperlink>
        </w:p>
        <w:p w14:paraId="6F8CF967" w14:textId="323E3CEE" w:rsidR="00860DD6" w:rsidRDefault="00860DD6">
          <w:pPr>
            <w:pStyle w:val="TOC3"/>
            <w:tabs>
              <w:tab w:val="left" w:pos="1320"/>
              <w:tab w:val="right" w:leader="dot" w:pos="9350"/>
            </w:tabs>
            <w:rPr>
              <w:noProof/>
              <w:lang w:eastAsia="en-GB"/>
            </w:rPr>
          </w:pPr>
          <w:hyperlink w:anchor="_Toc512977127" w:history="1">
            <w:r w:rsidRPr="003849B0">
              <w:rPr>
                <w:rStyle w:val="Hyperlink"/>
                <w:noProof/>
              </w:rPr>
              <w:t>2.5.2</w:t>
            </w:r>
            <w:r>
              <w:rPr>
                <w:noProof/>
                <w:lang w:eastAsia="en-GB"/>
              </w:rPr>
              <w:tab/>
            </w:r>
            <w:r w:rsidRPr="003849B0">
              <w:rPr>
                <w:rStyle w:val="Hyperlink"/>
                <w:noProof/>
              </w:rPr>
              <w:t>Stateless</w:t>
            </w:r>
            <w:r>
              <w:rPr>
                <w:noProof/>
                <w:webHidden/>
              </w:rPr>
              <w:tab/>
            </w:r>
            <w:r>
              <w:rPr>
                <w:noProof/>
                <w:webHidden/>
              </w:rPr>
              <w:fldChar w:fldCharType="begin"/>
            </w:r>
            <w:r>
              <w:rPr>
                <w:noProof/>
                <w:webHidden/>
              </w:rPr>
              <w:instrText xml:space="preserve"> PAGEREF _Toc512977127 \h </w:instrText>
            </w:r>
            <w:r>
              <w:rPr>
                <w:noProof/>
                <w:webHidden/>
              </w:rPr>
            </w:r>
            <w:r>
              <w:rPr>
                <w:noProof/>
                <w:webHidden/>
              </w:rPr>
              <w:fldChar w:fldCharType="separate"/>
            </w:r>
            <w:r>
              <w:rPr>
                <w:noProof/>
                <w:webHidden/>
              </w:rPr>
              <w:t>12</w:t>
            </w:r>
            <w:r>
              <w:rPr>
                <w:noProof/>
                <w:webHidden/>
              </w:rPr>
              <w:fldChar w:fldCharType="end"/>
            </w:r>
          </w:hyperlink>
        </w:p>
        <w:p w14:paraId="0E48DCD5" w14:textId="0B62E904" w:rsidR="00860DD6" w:rsidRDefault="00860DD6">
          <w:pPr>
            <w:pStyle w:val="TOC3"/>
            <w:tabs>
              <w:tab w:val="left" w:pos="1320"/>
              <w:tab w:val="right" w:leader="dot" w:pos="9350"/>
            </w:tabs>
            <w:rPr>
              <w:noProof/>
              <w:lang w:eastAsia="en-GB"/>
            </w:rPr>
          </w:pPr>
          <w:hyperlink w:anchor="_Toc512977128" w:history="1">
            <w:r w:rsidRPr="003849B0">
              <w:rPr>
                <w:rStyle w:val="Hyperlink"/>
                <w:noProof/>
              </w:rPr>
              <w:t>2.5.3</w:t>
            </w:r>
            <w:r>
              <w:rPr>
                <w:noProof/>
                <w:lang w:eastAsia="en-GB"/>
              </w:rPr>
              <w:tab/>
            </w:r>
            <w:r w:rsidRPr="003849B0">
              <w:rPr>
                <w:rStyle w:val="Hyperlink"/>
                <w:noProof/>
              </w:rPr>
              <w:t>Cache</w:t>
            </w:r>
            <w:r>
              <w:rPr>
                <w:noProof/>
                <w:webHidden/>
              </w:rPr>
              <w:tab/>
            </w:r>
            <w:r>
              <w:rPr>
                <w:noProof/>
                <w:webHidden/>
              </w:rPr>
              <w:fldChar w:fldCharType="begin"/>
            </w:r>
            <w:r>
              <w:rPr>
                <w:noProof/>
                <w:webHidden/>
              </w:rPr>
              <w:instrText xml:space="preserve"> PAGEREF _Toc512977128 \h </w:instrText>
            </w:r>
            <w:r>
              <w:rPr>
                <w:noProof/>
                <w:webHidden/>
              </w:rPr>
            </w:r>
            <w:r>
              <w:rPr>
                <w:noProof/>
                <w:webHidden/>
              </w:rPr>
              <w:fldChar w:fldCharType="separate"/>
            </w:r>
            <w:r>
              <w:rPr>
                <w:noProof/>
                <w:webHidden/>
              </w:rPr>
              <w:t>13</w:t>
            </w:r>
            <w:r>
              <w:rPr>
                <w:noProof/>
                <w:webHidden/>
              </w:rPr>
              <w:fldChar w:fldCharType="end"/>
            </w:r>
          </w:hyperlink>
        </w:p>
        <w:p w14:paraId="1C4C86F6" w14:textId="0F1A9BF0" w:rsidR="00860DD6" w:rsidRDefault="00860DD6">
          <w:pPr>
            <w:pStyle w:val="TOC3"/>
            <w:tabs>
              <w:tab w:val="left" w:pos="1320"/>
              <w:tab w:val="right" w:leader="dot" w:pos="9350"/>
            </w:tabs>
            <w:rPr>
              <w:noProof/>
              <w:lang w:eastAsia="en-GB"/>
            </w:rPr>
          </w:pPr>
          <w:hyperlink w:anchor="_Toc512977129" w:history="1">
            <w:r w:rsidRPr="003849B0">
              <w:rPr>
                <w:rStyle w:val="Hyperlink"/>
                <w:noProof/>
              </w:rPr>
              <w:t>2.5.4</w:t>
            </w:r>
            <w:r>
              <w:rPr>
                <w:noProof/>
                <w:lang w:eastAsia="en-GB"/>
              </w:rPr>
              <w:tab/>
            </w:r>
            <w:r w:rsidRPr="003849B0">
              <w:rPr>
                <w:rStyle w:val="Hyperlink"/>
                <w:noProof/>
              </w:rPr>
              <w:t>Uniform Interface</w:t>
            </w:r>
            <w:r>
              <w:rPr>
                <w:noProof/>
                <w:webHidden/>
              </w:rPr>
              <w:tab/>
            </w:r>
            <w:r>
              <w:rPr>
                <w:noProof/>
                <w:webHidden/>
              </w:rPr>
              <w:fldChar w:fldCharType="begin"/>
            </w:r>
            <w:r>
              <w:rPr>
                <w:noProof/>
                <w:webHidden/>
              </w:rPr>
              <w:instrText xml:space="preserve"> PAGEREF _Toc512977129 \h </w:instrText>
            </w:r>
            <w:r>
              <w:rPr>
                <w:noProof/>
                <w:webHidden/>
              </w:rPr>
            </w:r>
            <w:r>
              <w:rPr>
                <w:noProof/>
                <w:webHidden/>
              </w:rPr>
              <w:fldChar w:fldCharType="separate"/>
            </w:r>
            <w:r>
              <w:rPr>
                <w:noProof/>
                <w:webHidden/>
              </w:rPr>
              <w:t>15</w:t>
            </w:r>
            <w:r>
              <w:rPr>
                <w:noProof/>
                <w:webHidden/>
              </w:rPr>
              <w:fldChar w:fldCharType="end"/>
            </w:r>
          </w:hyperlink>
        </w:p>
        <w:p w14:paraId="3EE24BF5" w14:textId="6D82CA09" w:rsidR="00860DD6" w:rsidRDefault="00860DD6">
          <w:pPr>
            <w:pStyle w:val="TOC3"/>
            <w:tabs>
              <w:tab w:val="left" w:pos="1320"/>
              <w:tab w:val="right" w:leader="dot" w:pos="9350"/>
            </w:tabs>
            <w:rPr>
              <w:noProof/>
              <w:lang w:eastAsia="en-GB"/>
            </w:rPr>
          </w:pPr>
          <w:hyperlink w:anchor="_Toc512977130" w:history="1">
            <w:r w:rsidRPr="003849B0">
              <w:rPr>
                <w:rStyle w:val="Hyperlink"/>
                <w:noProof/>
              </w:rPr>
              <w:t>2.5.5</w:t>
            </w:r>
            <w:r>
              <w:rPr>
                <w:noProof/>
                <w:lang w:eastAsia="en-GB"/>
              </w:rPr>
              <w:tab/>
            </w:r>
            <w:r w:rsidRPr="003849B0">
              <w:rPr>
                <w:rStyle w:val="Hyperlink"/>
                <w:noProof/>
              </w:rPr>
              <w:t>Layered System</w:t>
            </w:r>
            <w:r>
              <w:rPr>
                <w:noProof/>
                <w:webHidden/>
              </w:rPr>
              <w:tab/>
            </w:r>
            <w:r>
              <w:rPr>
                <w:noProof/>
                <w:webHidden/>
              </w:rPr>
              <w:fldChar w:fldCharType="begin"/>
            </w:r>
            <w:r>
              <w:rPr>
                <w:noProof/>
                <w:webHidden/>
              </w:rPr>
              <w:instrText xml:space="preserve"> PAGEREF _Toc512977130 \h </w:instrText>
            </w:r>
            <w:r>
              <w:rPr>
                <w:noProof/>
                <w:webHidden/>
              </w:rPr>
            </w:r>
            <w:r>
              <w:rPr>
                <w:noProof/>
                <w:webHidden/>
              </w:rPr>
              <w:fldChar w:fldCharType="separate"/>
            </w:r>
            <w:r>
              <w:rPr>
                <w:noProof/>
                <w:webHidden/>
              </w:rPr>
              <w:t>16</w:t>
            </w:r>
            <w:r>
              <w:rPr>
                <w:noProof/>
                <w:webHidden/>
              </w:rPr>
              <w:fldChar w:fldCharType="end"/>
            </w:r>
          </w:hyperlink>
        </w:p>
        <w:p w14:paraId="0A88BF83" w14:textId="37FBEA05" w:rsidR="00860DD6" w:rsidRDefault="00860DD6">
          <w:pPr>
            <w:pStyle w:val="TOC3"/>
            <w:tabs>
              <w:tab w:val="left" w:pos="1320"/>
              <w:tab w:val="right" w:leader="dot" w:pos="9350"/>
            </w:tabs>
            <w:rPr>
              <w:noProof/>
              <w:lang w:eastAsia="en-GB"/>
            </w:rPr>
          </w:pPr>
          <w:hyperlink w:anchor="_Toc512977131" w:history="1">
            <w:r w:rsidRPr="003849B0">
              <w:rPr>
                <w:rStyle w:val="Hyperlink"/>
                <w:noProof/>
              </w:rPr>
              <w:t>2.5.6</w:t>
            </w:r>
            <w:r>
              <w:rPr>
                <w:noProof/>
                <w:lang w:eastAsia="en-GB"/>
              </w:rPr>
              <w:tab/>
            </w:r>
            <w:r w:rsidRPr="003849B0">
              <w:rPr>
                <w:rStyle w:val="Hyperlink"/>
                <w:noProof/>
              </w:rPr>
              <w:t>Code on Demand (OPTIONAL)</w:t>
            </w:r>
            <w:r>
              <w:rPr>
                <w:noProof/>
                <w:webHidden/>
              </w:rPr>
              <w:tab/>
            </w:r>
            <w:r>
              <w:rPr>
                <w:noProof/>
                <w:webHidden/>
              </w:rPr>
              <w:fldChar w:fldCharType="begin"/>
            </w:r>
            <w:r>
              <w:rPr>
                <w:noProof/>
                <w:webHidden/>
              </w:rPr>
              <w:instrText xml:space="preserve"> PAGEREF _Toc512977131 \h </w:instrText>
            </w:r>
            <w:r>
              <w:rPr>
                <w:noProof/>
                <w:webHidden/>
              </w:rPr>
            </w:r>
            <w:r>
              <w:rPr>
                <w:noProof/>
                <w:webHidden/>
              </w:rPr>
              <w:fldChar w:fldCharType="separate"/>
            </w:r>
            <w:r>
              <w:rPr>
                <w:noProof/>
                <w:webHidden/>
              </w:rPr>
              <w:t>17</w:t>
            </w:r>
            <w:r>
              <w:rPr>
                <w:noProof/>
                <w:webHidden/>
              </w:rPr>
              <w:fldChar w:fldCharType="end"/>
            </w:r>
          </w:hyperlink>
        </w:p>
        <w:p w14:paraId="3B27BF56" w14:textId="51FFD9BD" w:rsidR="00860DD6" w:rsidRDefault="00860DD6">
          <w:pPr>
            <w:pStyle w:val="TOC2"/>
            <w:tabs>
              <w:tab w:val="left" w:pos="880"/>
              <w:tab w:val="right" w:leader="dot" w:pos="9350"/>
            </w:tabs>
            <w:rPr>
              <w:noProof/>
              <w:lang w:eastAsia="en-GB"/>
            </w:rPr>
          </w:pPr>
          <w:hyperlink w:anchor="_Toc512977132" w:history="1">
            <w:r w:rsidRPr="003849B0">
              <w:rPr>
                <w:rStyle w:val="Hyperlink"/>
                <w:noProof/>
              </w:rPr>
              <w:t>2.6</w:t>
            </w:r>
            <w:r>
              <w:rPr>
                <w:noProof/>
                <w:lang w:eastAsia="en-GB"/>
              </w:rPr>
              <w:tab/>
            </w:r>
            <w:r w:rsidRPr="003849B0">
              <w:rPr>
                <w:rStyle w:val="Hyperlink"/>
                <w:noProof/>
              </w:rPr>
              <w:t>Richardson’s Maturity Model</w:t>
            </w:r>
            <w:r>
              <w:rPr>
                <w:noProof/>
                <w:webHidden/>
              </w:rPr>
              <w:tab/>
            </w:r>
            <w:r>
              <w:rPr>
                <w:noProof/>
                <w:webHidden/>
              </w:rPr>
              <w:fldChar w:fldCharType="begin"/>
            </w:r>
            <w:r>
              <w:rPr>
                <w:noProof/>
                <w:webHidden/>
              </w:rPr>
              <w:instrText xml:space="preserve"> PAGEREF _Toc512977132 \h </w:instrText>
            </w:r>
            <w:r>
              <w:rPr>
                <w:noProof/>
                <w:webHidden/>
              </w:rPr>
            </w:r>
            <w:r>
              <w:rPr>
                <w:noProof/>
                <w:webHidden/>
              </w:rPr>
              <w:fldChar w:fldCharType="separate"/>
            </w:r>
            <w:r>
              <w:rPr>
                <w:noProof/>
                <w:webHidden/>
              </w:rPr>
              <w:t>17</w:t>
            </w:r>
            <w:r>
              <w:rPr>
                <w:noProof/>
                <w:webHidden/>
              </w:rPr>
              <w:fldChar w:fldCharType="end"/>
            </w:r>
          </w:hyperlink>
        </w:p>
        <w:p w14:paraId="7EE4094D" w14:textId="6B5E8E0E" w:rsidR="00860DD6" w:rsidRDefault="00860DD6">
          <w:pPr>
            <w:pStyle w:val="TOC3"/>
            <w:tabs>
              <w:tab w:val="left" w:pos="1320"/>
              <w:tab w:val="right" w:leader="dot" w:pos="9350"/>
            </w:tabs>
            <w:rPr>
              <w:noProof/>
              <w:lang w:eastAsia="en-GB"/>
            </w:rPr>
          </w:pPr>
          <w:hyperlink w:anchor="_Toc512977133" w:history="1">
            <w:r w:rsidRPr="003849B0">
              <w:rPr>
                <w:rStyle w:val="Hyperlink"/>
                <w:noProof/>
              </w:rPr>
              <w:t>2.6.1</w:t>
            </w:r>
            <w:r>
              <w:rPr>
                <w:noProof/>
                <w:lang w:eastAsia="en-GB"/>
              </w:rPr>
              <w:tab/>
            </w:r>
            <w:r w:rsidRPr="003849B0">
              <w:rPr>
                <w:rStyle w:val="Hyperlink"/>
                <w:noProof/>
              </w:rPr>
              <w:t>Level 0: Swamp of POX</w:t>
            </w:r>
            <w:r>
              <w:rPr>
                <w:noProof/>
                <w:webHidden/>
              </w:rPr>
              <w:tab/>
            </w:r>
            <w:r>
              <w:rPr>
                <w:noProof/>
                <w:webHidden/>
              </w:rPr>
              <w:fldChar w:fldCharType="begin"/>
            </w:r>
            <w:r>
              <w:rPr>
                <w:noProof/>
                <w:webHidden/>
              </w:rPr>
              <w:instrText xml:space="preserve"> PAGEREF _Toc512977133 \h </w:instrText>
            </w:r>
            <w:r>
              <w:rPr>
                <w:noProof/>
                <w:webHidden/>
              </w:rPr>
            </w:r>
            <w:r>
              <w:rPr>
                <w:noProof/>
                <w:webHidden/>
              </w:rPr>
              <w:fldChar w:fldCharType="separate"/>
            </w:r>
            <w:r>
              <w:rPr>
                <w:noProof/>
                <w:webHidden/>
              </w:rPr>
              <w:t>18</w:t>
            </w:r>
            <w:r>
              <w:rPr>
                <w:noProof/>
                <w:webHidden/>
              </w:rPr>
              <w:fldChar w:fldCharType="end"/>
            </w:r>
          </w:hyperlink>
        </w:p>
        <w:p w14:paraId="0D45BE9F" w14:textId="24794B3A" w:rsidR="00860DD6" w:rsidRDefault="00860DD6">
          <w:pPr>
            <w:pStyle w:val="TOC3"/>
            <w:tabs>
              <w:tab w:val="left" w:pos="1320"/>
              <w:tab w:val="right" w:leader="dot" w:pos="9350"/>
            </w:tabs>
            <w:rPr>
              <w:noProof/>
              <w:lang w:eastAsia="en-GB"/>
            </w:rPr>
          </w:pPr>
          <w:hyperlink w:anchor="_Toc512977134" w:history="1">
            <w:r w:rsidRPr="003849B0">
              <w:rPr>
                <w:rStyle w:val="Hyperlink"/>
                <w:noProof/>
              </w:rPr>
              <w:t>2.6.2</w:t>
            </w:r>
            <w:r>
              <w:rPr>
                <w:noProof/>
                <w:lang w:eastAsia="en-GB"/>
              </w:rPr>
              <w:tab/>
            </w:r>
            <w:r w:rsidRPr="003849B0">
              <w:rPr>
                <w:rStyle w:val="Hyperlink"/>
                <w:noProof/>
              </w:rPr>
              <w:t>Level 1: Resources</w:t>
            </w:r>
            <w:r>
              <w:rPr>
                <w:noProof/>
                <w:webHidden/>
              </w:rPr>
              <w:tab/>
            </w:r>
            <w:r>
              <w:rPr>
                <w:noProof/>
                <w:webHidden/>
              </w:rPr>
              <w:fldChar w:fldCharType="begin"/>
            </w:r>
            <w:r>
              <w:rPr>
                <w:noProof/>
                <w:webHidden/>
              </w:rPr>
              <w:instrText xml:space="preserve"> PAGEREF _Toc512977134 \h </w:instrText>
            </w:r>
            <w:r>
              <w:rPr>
                <w:noProof/>
                <w:webHidden/>
              </w:rPr>
            </w:r>
            <w:r>
              <w:rPr>
                <w:noProof/>
                <w:webHidden/>
              </w:rPr>
              <w:fldChar w:fldCharType="separate"/>
            </w:r>
            <w:r>
              <w:rPr>
                <w:noProof/>
                <w:webHidden/>
              </w:rPr>
              <w:t>18</w:t>
            </w:r>
            <w:r>
              <w:rPr>
                <w:noProof/>
                <w:webHidden/>
              </w:rPr>
              <w:fldChar w:fldCharType="end"/>
            </w:r>
          </w:hyperlink>
        </w:p>
        <w:p w14:paraId="47AE7FC0" w14:textId="0FBC7148" w:rsidR="00860DD6" w:rsidRDefault="00860DD6">
          <w:pPr>
            <w:pStyle w:val="TOC3"/>
            <w:tabs>
              <w:tab w:val="left" w:pos="1320"/>
              <w:tab w:val="right" w:leader="dot" w:pos="9350"/>
            </w:tabs>
            <w:rPr>
              <w:noProof/>
              <w:lang w:eastAsia="en-GB"/>
            </w:rPr>
          </w:pPr>
          <w:hyperlink w:anchor="_Toc512977135" w:history="1">
            <w:r w:rsidRPr="003849B0">
              <w:rPr>
                <w:rStyle w:val="Hyperlink"/>
                <w:noProof/>
              </w:rPr>
              <w:t>2.6.3</w:t>
            </w:r>
            <w:r>
              <w:rPr>
                <w:noProof/>
                <w:lang w:eastAsia="en-GB"/>
              </w:rPr>
              <w:tab/>
            </w:r>
            <w:r w:rsidRPr="003849B0">
              <w:rPr>
                <w:rStyle w:val="Hyperlink"/>
                <w:noProof/>
              </w:rPr>
              <w:t>Level 2: HTTP Verbs</w:t>
            </w:r>
            <w:r>
              <w:rPr>
                <w:noProof/>
                <w:webHidden/>
              </w:rPr>
              <w:tab/>
            </w:r>
            <w:r>
              <w:rPr>
                <w:noProof/>
                <w:webHidden/>
              </w:rPr>
              <w:fldChar w:fldCharType="begin"/>
            </w:r>
            <w:r>
              <w:rPr>
                <w:noProof/>
                <w:webHidden/>
              </w:rPr>
              <w:instrText xml:space="preserve"> PAGEREF _Toc512977135 \h </w:instrText>
            </w:r>
            <w:r>
              <w:rPr>
                <w:noProof/>
                <w:webHidden/>
              </w:rPr>
            </w:r>
            <w:r>
              <w:rPr>
                <w:noProof/>
                <w:webHidden/>
              </w:rPr>
              <w:fldChar w:fldCharType="separate"/>
            </w:r>
            <w:r>
              <w:rPr>
                <w:noProof/>
                <w:webHidden/>
              </w:rPr>
              <w:t>18</w:t>
            </w:r>
            <w:r>
              <w:rPr>
                <w:noProof/>
                <w:webHidden/>
              </w:rPr>
              <w:fldChar w:fldCharType="end"/>
            </w:r>
          </w:hyperlink>
        </w:p>
        <w:p w14:paraId="0C67C61D" w14:textId="33C1E885" w:rsidR="00860DD6" w:rsidRDefault="00860DD6">
          <w:pPr>
            <w:pStyle w:val="TOC3"/>
            <w:tabs>
              <w:tab w:val="left" w:pos="1320"/>
              <w:tab w:val="right" w:leader="dot" w:pos="9350"/>
            </w:tabs>
            <w:rPr>
              <w:noProof/>
              <w:lang w:eastAsia="en-GB"/>
            </w:rPr>
          </w:pPr>
          <w:hyperlink w:anchor="_Toc512977136" w:history="1">
            <w:r w:rsidRPr="003849B0">
              <w:rPr>
                <w:rStyle w:val="Hyperlink"/>
                <w:noProof/>
              </w:rPr>
              <w:t>2.6.4</w:t>
            </w:r>
            <w:r>
              <w:rPr>
                <w:noProof/>
                <w:lang w:eastAsia="en-GB"/>
              </w:rPr>
              <w:tab/>
            </w:r>
            <w:r w:rsidRPr="003849B0">
              <w:rPr>
                <w:rStyle w:val="Hyperlink"/>
                <w:noProof/>
              </w:rPr>
              <w:t>Level 3: Hypermedia Controls</w:t>
            </w:r>
            <w:r>
              <w:rPr>
                <w:noProof/>
                <w:webHidden/>
              </w:rPr>
              <w:tab/>
            </w:r>
            <w:r>
              <w:rPr>
                <w:noProof/>
                <w:webHidden/>
              </w:rPr>
              <w:fldChar w:fldCharType="begin"/>
            </w:r>
            <w:r>
              <w:rPr>
                <w:noProof/>
                <w:webHidden/>
              </w:rPr>
              <w:instrText xml:space="preserve"> PAGEREF _Toc512977136 \h </w:instrText>
            </w:r>
            <w:r>
              <w:rPr>
                <w:noProof/>
                <w:webHidden/>
              </w:rPr>
            </w:r>
            <w:r>
              <w:rPr>
                <w:noProof/>
                <w:webHidden/>
              </w:rPr>
              <w:fldChar w:fldCharType="separate"/>
            </w:r>
            <w:r>
              <w:rPr>
                <w:noProof/>
                <w:webHidden/>
              </w:rPr>
              <w:t>18</w:t>
            </w:r>
            <w:r>
              <w:rPr>
                <w:noProof/>
                <w:webHidden/>
              </w:rPr>
              <w:fldChar w:fldCharType="end"/>
            </w:r>
          </w:hyperlink>
        </w:p>
        <w:p w14:paraId="04280674" w14:textId="5222CFF1" w:rsidR="00860DD6" w:rsidRDefault="00860DD6">
          <w:pPr>
            <w:pStyle w:val="TOC3"/>
            <w:tabs>
              <w:tab w:val="left" w:pos="1320"/>
              <w:tab w:val="right" w:leader="dot" w:pos="9350"/>
            </w:tabs>
            <w:rPr>
              <w:noProof/>
              <w:lang w:eastAsia="en-GB"/>
            </w:rPr>
          </w:pPr>
          <w:hyperlink w:anchor="_Toc512977137" w:history="1">
            <w:r w:rsidRPr="003849B0">
              <w:rPr>
                <w:rStyle w:val="Hyperlink"/>
                <w:noProof/>
              </w:rPr>
              <w:t>2.6.5</w:t>
            </w:r>
            <w:r>
              <w:rPr>
                <w:noProof/>
                <w:lang w:eastAsia="en-GB"/>
              </w:rPr>
              <w:tab/>
            </w:r>
            <w:r w:rsidRPr="003849B0">
              <w:rPr>
                <w:rStyle w:val="Hyperlink"/>
                <w:noProof/>
              </w:rPr>
              <w:t>Levels ‘towards the REST’ not ‘of the REST’</w:t>
            </w:r>
            <w:r>
              <w:rPr>
                <w:noProof/>
                <w:webHidden/>
              </w:rPr>
              <w:tab/>
            </w:r>
            <w:r>
              <w:rPr>
                <w:noProof/>
                <w:webHidden/>
              </w:rPr>
              <w:fldChar w:fldCharType="begin"/>
            </w:r>
            <w:r>
              <w:rPr>
                <w:noProof/>
                <w:webHidden/>
              </w:rPr>
              <w:instrText xml:space="preserve"> PAGEREF _Toc512977137 \h </w:instrText>
            </w:r>
            <w:r>
              <w:rPr>
                <w:noProof/>
                <w:webHidden/>
              </w:rPr>
            </w:r>
            <w:r>
              <w:rPr>
                <w:noProof/>
                <w:webHidden/>
              </w:rPr>
              <w:fldChar w:fldCharType="separate"/>
            </w:r>
            <w:r>
              <w:rPr>
                <w:noProof/>
                <w:webHidden/>
              </w:rPr>
              <w:t>18</w:t>
            </w:r>
            <w:r>
              <w:rPr>
                <w:noProof/>
                <w:webHidden/>
              </w:rPr>
              <w:fldChar w:fldCharType="end"/>
            </w:r>
          </w:hyperlink>
        </w:p>
        <w:p w14:paraId="0E8C414C" w14:textId="7F6AC2D7" w:rsidR="00860DD6" w:rsidRDefault="00860DD6">
          <w:pPr>
            <w:pStyle w:val="TOC1"/>
            <w:tabs>
              <w:tab w:val="left" w:pos="440"/>
              <w:tab w:val="right" w:leader="dot" w:pos="9350"/>
            </w:tabs>
            <w:rPr>
              <w:noProof/>
              <w:lang w:eastAsia="en-GB"/>
            </w:rPr>
          </w:pPr>
          <w:hyperlink w:anchor="_Toc512977138" w:history="1">
            <w:r w:rsidRPr="003849B0">
              <w:rPr>
                <w:rStyle w:val="Hyperlink"/>
                <w:noProof/>
              </w:rPr>
              <w:t>3</w:t>
            </w:r>
            <w:r>
              <w:rPr>
                <w:noProof/>
                <w:lang w:eastAsia="en-GB"/>
              </w:rPr>
              <w:tab/>
            </w:r>
            <w:r w:rsidRPr="003849B0">
              <w:rPr>
                <w:rStyle w:val="Hyperlink"/>
                <w:noProof/>
              </w:rPr>
              <w:t>Uniform Interface</w:t>
            </w:r>
            <w:r>
              <w:rPr>
                <w:noProof/>
                <w:webHidden/>
              </w:rPr>
              <w:tab/>
            </w:r>
            <w:r>
              <w:rPr>
                <w:noProof/>
                <w:webHidden/>
              </w:rPr>
              <w:fldChar w:fldCharType="begin"/>
            </w:r>
            <w:r>
              <w:rPr>
                <w:noProof/>
                <w:webHidden/>
              </w:rPr>
              <w:instrText xml:space="preserve"> PAGEREF _Toc512977138 \h </w:instrText>
            </w:r>
            <w:r>
              <w:rPr>
                <w:noProof/>
                <w:webHidden/>
              </w:rPr>
            </w:r>
            <w:r>
              <w:rPr>
                <w:noProof/>
                <w:webHidden/>
              </w:rPr>
              <w:fldChar w:fldCharType="separate"/>
            </w:r>
            <w:r>
              <w:rPr>
                <w:noProof/>
                <w:webHidden/>
              </w:rPr>
              <w:t>19</w:t>
            </w:r>
            <w:r>
              <w:rPr>
                <w:noProof/>
                <w:webHidden/>
              </w:rPr>
              <w:fldChar w:fldCharType="end"/>
            </w:r>
          </w:hyperlink>
        </w:p>
        <w:p w14:paraId="35B1BA15" w14:textId="1FBC5C6E" w:rsidR="00860DD6" w:rsidRDefault="00860DD6">
          <w:pPr>
            <w:pStyle w:val="TOC2"/>
            <w:tabs>
              <w:tab w:val="left" w:pos="880"/>
              <w:tab w:val="right" w:leader="dot" w:pos="9350"/>
            </w:tabs>
            <w:rPr>
              <w:noProof/>
              <w:lang w:eastAsia="en-GB"/>
            </w:rPr>
          </w:pPr>
          <w:hyperlink w:anchor="_Toc512977139" w:history="1">
            <w:r w:rsidRPr="003849B0">
              <w:rPr>
                <w:rStyle w:val="Hyperlink"/>
                <w:noProof/>
              </w:rPr>
              <w:t>3.1</w:t>
            </w:r>
            <w:r>
              <w:rPr>
                <w:noProof/>
                <w:lang w:eastAsia="en-GB"/>
              </w:rPr>
              <w:tab/>
            </w:r>
            <w:r w:rsidRPr="003849B0">
              <w:rPr>
                <w:rStyle w:val="Hyperlink"/>
                <w:noProof/>
              </w:rPr>
              <w:t>Identification of Resources</w:t>
            </w:r>
            <w:r>
              <w:rPr>
                <w:noProof/>
                <w:webHidden/>
              </w:rPr>
              <w:tab/>
            </w:r>
            <w:r>
              <w:rPr>
                <w:noProof/>
                <w:webHidden/>
              </w:rPr>
              <w:fldChar w:fldCharType="begin"/>
            </w:r>
            <w:r>
              <w:rPr>
                <w:noProof/>
                <w:webHidden/>
              </w:rPr>
              <w:instrText xml:space="preserve"> PAGEREF _Toc512977139 \h </w:instrText>
            </w:r>
            <w:r>
              <w:rPr>
                <w:noProof/>
                <w:webHidden/>
              </w:rPr>
            </w:r>
            <w:r>
              <w:rPr>
                <w:noProof/>
                <w:webHidden/>
              </w:rPr>
              <w:fldChar w:fldCharType="separate"/>
            </w:r>
            <w:r>
              <w:rPr>
                <w:noProof/>
                <w:webHidden/>
              </w:rPr>
              <w:t>19</w:t>
            </w:r>
            <w:r>
              <w:rPr>
                <w:noProof/>
                <w:webHidden/>
              </w:rPr>
              <w:fldChar w:fldCharType="end"/>
            </w:r>
          </w:hyperlink>
        </w:p>
        <w:p w14:paraId="7E3C7751" w14:textId="4B71F523" w:rsidR="00860DD6" w:rsidRDefault="00860DD6">
          <w:pPr>
            <w:pStyle w:val="TOC3"/>
            <w:tabs>
              <w:tab w:val="left" w:pos="1320"/>
              <w:tab w:val="right" w:leader="dot" w:pos="9350"/>
            </w:tabs>
            <w:rPr>
              <w:noProof/>
              <w:lang w:eastAsia="en-GB"/>
            </w:rPr>
          </w:pPr>
          <w:hyperlink w:anchor="_Toc512977140" w:history="1">
            <w:r w:rsidRPr="003849B0">
              <w:rPr>
                <w:rStyle w:val="Hyperlink"/>
                <w:noProof/>
              </w:rPr>
              <w:t>3.1.1</w:t>
            </w:r>
            <w:r>
              <w:rPr>
                <w:noProof/>
                <w:lang w:eastAsia="en-GB"/>
              </w:rPr>
              <w:tab/>
            </w:r>
            <w:r w:rsidRPr="003849B0">
              <w:rPr>
                <w:rStyle w:val="Hyperlink"/>
                <w:noProof/>
              </w:rPr>
              <w:t>Resources</w:t>
            </w:r>
            <w:r>
              <w:rPr>
                <w:noProof/>
                <w:webHidden/>
              </w:rPr>
              <w:tab/>
            </w:r>
            <w:r>
              <w:rPr>
                <w:noProof/>
                <w:webHidden/>
              </w:rPr>
              <w:fldChar w:fldCharType="begin"/>
            </w:r>
            <w:r>
              <w:rPr>
                <w:noProof/>
                <w:webHidden/>
              </w:rPr>
              <w:instrText xml:space="preserve"> PAGEREF _Toc512977140 \h </w:instrText>
            </w:r>
            <w:r>
              <w:rPr>
                <w:noProof/>
                <w:webHidden/>
              </w:rPr>
            </w:r>
            <w:r>
              <w:rPr>
                <w:noProof/>
                <w:webHidden/>
              </w:rPr>
              <w:fldChar w:fldCharType="separate"/>
            </w:r>
            <w:r>
              <w:rPr>
                <w:noProof/>
                <w:webHidden/>
              </w:rPr>
              <w:t>19</w:t>
            </w:r>
            <w:r>
              <w:rPr>
                <w:noProof/>
                <w:webHidden/>
              </w:rPr>
              <w:fldChar w:fldCharType="end"/>
            </w:r>
          </w:hyperlink>
        </w:p>
        <w:p w14:paraId="70BA4766" w14:textId="04526AD9" w:rsidR="00860DD6" w:rsidRDefault="00860DD6">
          <w:pPr>
            <w:pStyle w:val="TOC3"/>
            <w:tabs>
              <w:tab w:val="left" w:pos="1320"/>
              <w:tab w:val="right" w:leader="dot" w:pos="9350"/>
            </w:tabs>
            <w:rPr>
              <w:noProof/>
              <w:lang w:eastAsia="en-GB"/>
            </w:rPr>
          </w:pPr>
          <w:hyperlink w:anchor="_Toc512977141" w:history="1">
            <w:r w:rsidRPr="003849B0">
              <w:rPr>
                <w:rStyle w:val="Hyperlink"/>
                <w:noProof/>
              </w:rPr>
              <w:t>3.1.2</w:t>
            </w:r>
            <w:r>
              <w:rPr>
                <w:noProof/>
                <w:lang w:eastAsia="en-GB"/>
              </w:rPr>
              <w:tab/>
            </w:r>
            <w:r w:rsidRPr="003849B0">
              <w:rPr>
                <w:rStyle w:val="Hyperlink"/>
                <w:noProof/>
              </w:rPr>
              <w:t>Resource Identifier</w:t>
            </w:r>
            <w:r>
              <w:rPr>
                <w:noProof/>
                <w:webHidden/>
              </w:rPr>
              <w:tab/>
            </w:r>
            <w:r>
              <w:rPr>
                <w:noProof/>
                <w:webHidden/>
              </w:rPr>
              <w:fldChar w:fldCharType="begin"/>
            </w:r>
            <w:r>
              <w:rPr>
                <w:noProof/>
                <w:webHidden/>
              </w:rPr>
              <w:instrText xml:space="preserve"> PAGEREF _Toc512977141 \h </w:instrText>
            </w:r>
            <w:r>
              <w:rPr>
                <w:noProof/>
                <w:webHidden/>
              </w:rPr>
            </w:r>
            <w:r>
              <w:rPr>
                <w:noProof/>
                <w:webHidden/>
              </w:rPr>
              <w:fldChar w:fldCharType="separate"/>
            </w:r>
            <w:r>
              <w:rPr>
                <w:noProof/>
                <w:webHidden/>
              </w:rPr>
              <w:t>20</w:t>
            </w:r>
            <w:r>
              <w:rPr>
                <w:noProof/>
                <w:webHidden/>
              </w:rPr>
              <w:fldChar w:fldCharType="end"/>
            </w:r>
          </w:hyperlink>
        </w:p>
        <w:p w14:paraId="35520054" w14:textId="08E4AE27" w:rsidR="00860DD6" w:rsidRDefault="00860DD6">
          <w:pPr>
            <w:pStyle w:val="TOC2"/>
            <w:tabs>
              <w:tab w:val="left" w:pos="880"/>
              <w:tab w:val="right" w:leader="dot" w:pos="9350"/>
            </w:tabs>
            <w:rPr>
              <w:noProof/>
              <w:lang w:eastAsia="en-GB"/>
            </w:rPr>
          </w:pPr>
          <w:hyperlink w:anchor="_Toc512977142" w:history="1">
            <w:r w:rsidRPr="003849B0">
              <w:rPr>
                <w:rStyle w:val="Hyperlink"/>
                <w:noProof/>
              </w:rPr>
              <w:t>3.2</w:t>
            </w:r>
            <w:r>
              <w:rPr>
                <w:noProof/>
                <w:lang w:eastAsia="en-GB"/>
              </w:rPr>
              <w:tab/>
            </w:r>
            <w:r w:rsidRPr="003849B0">
              <w:rPr>
                <w:rStyle w:val="Hyperlink"/>
                <w:noProof/>
              </w:rPr>
              <w:t>Manipulation of Resources Through Representations</w:t>
            </w:r>
            <w:r>
              <w:rPr>
                <w:noProof/>
                <w:webHidden/>
              </w:rPr>
              <w:tab/>
            </w:r>
            <w:r>
              <w:rPr>
                <w:noProof/>
                <w:webHidden/>
              </w:rPr>
              <w:fldChar w:fldCharType="begin"/>
            </w:r>
            <w:r>
              <w:rPr>
                <w:noProof/>
                <w:webHidden/>
              </w:rPr>
              <w:instrText xml:space="preserve"> PAGEREF _Toc512977142 \h </w:instrText>
            </w:r>
            <w:r>
              <w:rPr>
                <w:noProof/>
                <w:webHidden/>
              </w:rPr>
            </w:r>
            <w:r>
              <w:rPr>
                <w:noProof/>
                <w:webHidden/>
              </w:rPr>
              <w:fldChar w:fldCharType="separate"/>
            </w:r>
            <w:r>
              <w:rPr>
                <w:noProof/>
                <w:webHidden/>
              </w:rPr>
              <w:t>20</w:t>
            </w:r>
            <w:r>
              <w:rPr>
                <w:noProof/>
                <w:webHidden/>
              </w:rPr>
              <w:fldChar w:fldCharType="end"/>
            </w:r>
          </w:hyperlink>
        </w:p>
        <w:p w14:paraId="25E35C20" w14:textId="52DF2CF7" w:rsidR="00860DD6" w:rsidRDefault="00860DD6">
          <w:pPr>
            <w:pStyle w:val="TOC2"/>
            <w:tabs>
              <w:tab w:val="left" w:pos="880"/>
              <w:tab w:val="right" w:leader="dot" w:pos="9350"/>
            </w:tabs>
            <w:rPr>
              <w:noProof/>
              <w:lang w:eastAsia="en-GB"/>
            </w:rPr>
          </w:pPr>
          <w:hyperlink w:anchor="_Toc512977143" w:history="1">
            <w:r w:rsidRPr="003849B0">
              <w:rPr>
                <w:rStyle w:val="Hyperlink"/>
                <w:noProof/>
              </w:rPr>
              <w:t>3.3</w:t>
            </w:r>
            <w:r>
              <w:rPr>
                <w:noProof/>
                <w:lang w:eastAsia="en-GB"/>
              </w:rPr>
              <w:tab/>
            </w:r>
            <w:r w:rsidRPr="003849B0">
              <w:rPr>
                <w:rStyle w:val="Hyperlink"/>
                <w:noProof/>
              </w:rPr>
              <w:t>Self-Descriptive Messages</w:t>
            </w:r>
            <w:r>
              <w:rPr>
                <w:noProof/>
                <w:webHidden/>
              </w:rPr>
              <w:tab/>
            </w:r>
            <w:r>
              <w:rPr>
                <w:noProof/>
                <w:webHidden/>
              </w:rPr>
              <w:fldChar w:fldCharType="begin"/>
            </w:r>
            <w:r>
              <w:rPr>
                <w:noProof/>
                <w:webHidden/>
              </w:rPr>
              <w:instrText xml:space="preserve"> PAGEREF _Toc512977143 \h </w:instrText>
            </w:r>
            <w:r>
              <w:rPr>
                <w:noProof/>
                <w:webHidden/>
              </w:rPr>
            </w:r>
            <w:r>
              <w:rPr>
                <w:noProof/>
                <w:webHidden/>
              </w:rPr>
              <w:fldChar w:fldCharType="separate"/>
            </w:r>
            <w:r>
              <w:rPr>
                <w:noProof/>
                <w:webHidden/>
              </w:rPr>
              <w:t>21</w:t>
            </w:r>
            <w:r>
              <w:rPr>
                <w:noProof/>
                <w:webHidden/>
              </w:rPr>
              <w:fldChar w:fldCharType="end"/>
            </w:r>
          </w:hyperlink>
        </w:p>
        <w:p w14:paraId="1E5207A7" w14:textId="6C96A0AD" w:rsidR="00860DD6" w:rsidRDefault="00860DD6">
          <w:pPr>
            <w:pStyle w:val="TOC3"/>
            <w:tabs>
              <w:tab w:val="left" w:pos="1320"/>
              <w:tab w:val="right" w:leader="dot" w:pos="9350"/>
            </w:tabs>
            <w:rPr>
              <w:noProof/>
              <w:lang w:eastAsia="en-GB"/>
            </w:rPr>
          </w:pPr>
          <w:hyperlink w:anchor="_Toc512977144" w:history="1">
            <w:r w:rsidRPr="003849B0">
              <w:rPr>
                <w:rStyle w:val="Hyperlink"/>
                <w:noProof/>
              </w:rPr>
              <w:t>3.3.1</w:t>
            </w:r>
            <w:r>
              <w:rPr>
                <w:noProof/>
                <w:lang w:eastAsia="en-GB"/>
              </w:rPr>
              <w:tab/>
            </w:r>
            <w:r w:rsidRPr="003849B0">
              <w:rPr>
                <w:rStyle w:val="Hyperlink"/>
                <w:noProof/>
              </w:rPr>
              <w:t>Describing Request Message</w:t>
            </w:r>
            <w:r>
              <w:rPr>
                <w:noProof/>
                <w:webHidden/>
              </w:rPr>
              <w:tab/>
            </w:r>
            <w:r>
              <w:rPr>
                <w:noProof/>
                <w:webHidden/>
              </w:rPr>
              <w:fldChar w:fldCharType="begin"/>
            </w:r>
            <w:r>
              <w:rPr>
                <w:noProof/>
                <w:webHidden/>
              </w:rPr>
              <w:instrText xml:space="preserve"> PAGEREF _Toc512977144 \h </w:instrText>
            </w:r>
            <w:r>
              <w:rPr>
                <w:noProof/>
                <w:webHidden/>
              </w:rPr>
            </w:r>
            <w:r>
              <w:rPr>
                <w:noProof/>
                <w:webHidden/>
              </w:rPr>
              <w:fldChar w:fldCharType="separate"/>
            </w:r>
            <w:r>
              <w:rPr>
                <w:noProof/>
                <w:webHidden/>
              </w:rPr>
              <w:t>21</w:t>
            </w:r>
            <w:r>
              <w:rPr>
                <w:noProof/>
                <w:webHidden/>
              </w:rPr>
              <w:fldChar w:fldCharType="end"/>
            </w:r>
          </w:hyperlink>
        </w:p>
        <w:p w14:paraId="4BFC44D8" w14:textId="62F2761C" w:rsidR="00860DD6" w:rsidRDefault="00860DD6">
          <w:pPr>
            <w:pStyle w:val="TOC3"/>
            <w:tabs>
              <w:tab w:val="left" w:pos="1320"/>
              <w:tab w:val="right" w:leader="dot" w:pos="9350"/>
            </w:tabs>
            <w:rPr>
              <w:noProof/>
              <w:lang w:eastAsia="en-GB"/>
            </w:rPr>
          </w:pPr>
          <w:hyperlink w:anchor="_Toc512977145" w:history="1">
            <w:r w:rsidRPr="003849B0">
              <w:rPr>
                <w:rStyle w:val="Hyperlink"/>
                <w:noProof/>
              </w:rPr>
              <w:t>3.3.2</w:t>
            </w:r>
            <w:r>
              <w:rPr>
                <w:noProof/>
                <w:lang w:eastAsia="en-GB"/>
              </w:rPr>
              <w:tab/>
            </w:r>
            <w:r w:rsidRPr="003849B0">
              <w:rPr>
                <w:rStyle w:val="Hyperlink"/>
                <w:noProof/>
              </w:rPr>
              <w:t>Describing Response Message</w:t>
            </w:r>
            <w:r>
              <w:rPr>
                <w:noProof/>
                <w:webHidden/>
              </w:rPr>
              <w:tab/>
            </w:r>
            <w:r>
              <w:rPr>
                <w:noProof/>
                <w:webHidden/>
              </w:rPr>
              <w:fldChar w:fldCharType="begin"/>
            </w:r>
            <w:r>
              <w:rPr>
                <w:noProof/>
                <w:webHidden/>
              </w:rPr>
              <w:instrText xml:space="preserve"> PAGEREF _Toc512977145 \h </w:instrText>
            </w:r>
            <w:r>
              <w:rPr>
                <w:noProof/>
                <w:webHidden/>
              </w:rPr>
            </w:r>
            <w:r>
              <w:rPr>
                <w:noProof/>
                <w:webHidden/>
              </w:rPr>
              <w:fldChar w:fldCharType="separate"/>
            </w:r>
            <w:r>
              <w:rPr>
                <w:noProof/>
                <w:webHidden/>
              </w:rPr>
              <w:t>22</w:t>
            </w:r>
            <w:r>
              <w:rPr>
                <w:noProof/>
                <w:webHidden/>
              </w:rPr>
              <w:fldChar w:fldCharType="end"/>
            </w:r>
          </w:hyperlink>
        </w:p>
        <w:p w14:paraId="27E9EEA2" w14:textId="7CE0B644" w:rsidR="00860DD6" w:rsidRDefault="00860DD6">
          <w:pPr>
            <w:pStyle w:val="TOC3"/>
            <w:tabs>
              <w:tab w:val="left" w:pos="1320"/>
              <w:tab w:val="right" w:leader="dot" w:pos="9350"/>
            </w:tabs>
            <w:rPr>
              <w:noProof/>
              <w:lang w:eastAsia="en-GB"/>
            </w:rPr>
          </w:pPr>
          <w:hyperlink w:anchor="_Toc512977146" w:history="1">
            <w:r w:rsidRPr="003849B0">
              <w:rPr>
                <w:rStyle w:val="Hyperlink"/>
                <w:noProof/>
              </w:rPr>
              <w:t>3.3.3</w:t>
            </w:r>
            <w:r>
              <w:rPr>
                <w:noProof/>
                <w:lang w:eastAsia="en-GB"/>
              </w:rPr>
              <w:tab/>
            </w:r>
            <w:r w:rsidRPr="003849B0">
              <w:rPr>
                <w:rStyle w:val="Hyperlink"/>
                <w:noProof/>
              </w:rPr>
              <w:t>HTTP Methods</w:t>
            </w:r>
            <w:r>
              <w:rPr>
                <w:noProof/>
                <w:webHidden/>
              </w:rPr>
              <w:tab/>
            </w:r>
            <w:r>
              <w:rPr>
                <w:noProof/>
                <w:webHidden/>
              </w:rPr>
              <w:fldChar w:fldCharType="begin"/>
            </w:r>
            <w:r>
              <w:rPr>
                <w:noProof/>
                <w:webHidden/>
              </w:rPr>
              <w:instrText xml:space="preserve"> PAGEREF _Toc512977146 \h </w:instrText>
            </w:r>
            <w:r>
              <w:rPr>
                <w:noProof/>
                <w:webHidden/>
              </w:rPr>
            </w:r>
            <w:r>
              <w:rPr>
                <w:noProof/>
                <w:webHidden/>
              </w:rPr>
              <w:fldChar w:fldCharType="separate"/>
            </w:r>
            <w:r>
              <w:rPr>
                <w:noProof/>
                <w:webHidden/>
              </w:rPr>
              <w:t>23</w:t>
            </w:r>
            <w:r>
              <w:rPr>
                <w:noProof/>
                <w:webHidden/>
              </w:rPr>
              <w:fldChar w:fldCharType="end"/>
            </w:r>
          </w:hyperlink>
        </w:p>
        <w:p w14:paraId="5474805C" w14:textId="00014CD0" w:rsidR="00860DD6" w:rsidRDefault="00860DD6">
          <w:pPr>
            <w:pStyle w:val="TOC3"/>
            <w:tabs>
              <w:tab w:val="left" w:pos="1320"/>
              <w:tab w:val="right" w:leader="dot" w:pos="9350"/>
            </w:tabs>
            <w:rPr>
              <w:noProof/>
              <w:lang w:eastAsia="en-GB"/>
            </w:rPr>
          </w:pPr>
          <w:hyperlink w:anchor="_Toc512977147" w:history="1">
            <w:r w:rsidRPr="003849B0">
              <w:rPr>
                <w:rStyle w:val="Hyperlink"/>
                <w:noProof/>
              </w:rPr>
              <w:t>3.3.4</w:t>
            </w:r>
            <w:r>
              <w:rPr>
                <w:noProof/>
                <w:lang w:eastAsia="en-GB"/>
              </w:rPr>
              <w:tab/>
            </w:r>
            <w:r w:rsidRPr="003849B0">
              <w:rPr>
                <w:rStyle w:val="Hyperlink"/>
                <w:noProof/>
              </w:rPr>
              <w:t>HTTP Status Codes</w:t>
            </w:r>
            <w:r>
              <w:rPr>
                <w:noProof/>
                <w:webHidden/>
              </w:rPr>
              <w:tab/>
            </w:r>
            <w:r>
              <w:rPr>
                <w:noProof/>
                <w:webHidden/>
              </w:rPr>
              <w:fldChar w:fldCharType="begin"/>
            </w:r>
            <w:r>
              <w:rPr>
                <w:noProof/>
                <w:webHidden/>
              </w:rPr>
              <w:instrText xml:space="preserve"> PAGEREF _Toc512977147 \h </w:instrText>
            </w:r>
            <w:r>
              <w:rPr>
                <w:noProof/>
                <w:webHidden/>
              </w:rPr>
            </w:r>
            <w:r>
              <w:rPr>
                <w:noProof/>
                <w:webHidden/>
              </w:rPr>
              <w:fldChar w:fldCharType="separate"/>
            </w:r>
            <w:r>
              <w:rPr>
                <w:noProof/>
                <w:webHidden/>
              </w:rPr>
              <w:t>23</w:t>
            </w:r>
            <w:r>
              <w:rPr>
                <w:noProof/>
                <w:webHidden/>
              </w:rPr>
              <w:fldChar w:fldCharType="end"/>
            </w:r>
          </w:hyperlink>
        </w:p>
        <w:p w14:paraId="146D3C84" w14:textId="0415C38B" w:rsidR="00860DD6" w:rsidRDefault="00860DD6">
          <w:pPr>
            <w:pStyle w:val="TOC2"/>
            <w:tabs>
              <w:tab w:val="left" w:pos="880"/>
              <w:tab w:val="right" w:leader="dot" w:pos="9350"/>
            </w:tabs>
            <w:rPr>
              <w:noProof/>
              <w:lang w:eastAsia="en-GB"/>
            </w:rPr>
          </w:pPr>
          <w:hyperlink w:anchor="_Toc512977148" w:history="1">
            <w:r w:rsidRPr="003849B0">
              <w:rPr>
                <w:rStyle w:val="Hyperlink"/>
                <w:noProof/>
              </w:rPr>
              <w:t>3.4</w:t>
            </w:r>
            <w:r>
              <w:rPr>
                <w:noProof/>
                <w:lang w:eastAsia="en-GB"/>
              </w:rPr>
              <w:tab/>
            </w:r>
            <w:r w:rsidRPr="003849B0">
              <w:rPr>
                <w:rStyle w:val="Hyperlink"/>
                <w:noProof/>
              </w:rPr>
              <w:t>Hypermedia As The Engine Of Application State (HATEOAS)</w:t>
            </w:r>
            <w:r>
              <w:rPr>
                <w:noProof/>
                <w:webHidden/>
              </w:rPr>
              <w:tab/>
            </w:r>
            <w:r>
              <w:rPr>
                <w:noProof/>
                <w:webHidden/>
              </w:rPr>
              <w:fldChar w:fldCharType="begin"/>
            </w:r>
            <w:r>
              <w:rPr>
                <w:noProof/>
                <w:webHidden/>
              </w:rPr>
              <w:instrText xml:space="preserve"> PAGEREF _Toc512977148 \h </w:instrText>
            </w:r>
            <w:r>
              <w:rPr>
                <w:noProof/>
                <w:webHidden/>
              </w:rPr>
            </w:r>
            <w:r>
              <w:rPr>
                <w:noProof/>
                <w:webHidden/>
              </w:rPr>
              <w:fldChar w:fldCharType="separate"/>
            </w:r>
            <w:r>
              <w:rPr>
                <w:noProof/>
                <w:webHidden/>
              </w:rPr>
              <w:t>23</w:t>
            </w:r>
            <w:r>
              <w:rPr>
                <w:noProof/>
                <w:webHidden/>
              </w:rPr>
              <w:fldChar w:fldCharType="end"/>
            </w:r>
          </w:hyperlink>
        </w:p>
        <w:p w14:paraId="3151FF2D" w14:textId="280262C1" w:rsidR="00987347" w:rsidRDefault="00C61BB8" w:rsidP="00987347">
          <w:pPr>
            <w:rPr>
              <w:noProof/>
            </w:rPr>
          </w:pPr>
          <w:r>
            <w:rPr>
              <w:b/>
              <w:bCs/>
              <w:noProof/>
            </w:rPr>
            <w:fldChar w:fldCharType="end"/>
          </w:r>
        </w:p>
      </w:sdtContent>
    </w:sdt>
    <w:p w14:paraId="245761AE" w14:textId="77777777" w:rsidR="003A3F3C" w:rsidRPr="00987347" w:rsidRDefault="003A3F3C" w:rsidP="00987347">
      <w:r>
        <w:br w:type="page"/>
      </w:r>
    </w:p>
    <w:p w14:paraId="71732D2F" w14:textId="47FAB907" w:rsidR="00522521" w:rsidRDefault="00522521" w:rsidP="00A1579B">
      <w:pPr>
        <w:pStyle w:val="Heading1"/>
      </w:pPr>
      <w:bookmarkStart w:id="1" w:name="_Ref512199268"/>
      <w:bookmarkStart w:id="2" w:name="_Ref512199321"/>
      <w:bookmarkStart w:id="3" w:name="_Ref512199331"/>
      <w:bookmarkStart w:id="4" w:name="_Toc512977096"/>
      <w:r w:rsidRPr="006230D7">
        <w:lastRenderedPageBreak/>
        <w:t>Introduction</w:t>
      </w:r>
      <w:bookmarkEnd w:id="1"/>
      <w:bookmarkEnd w:id="2"/>
      <w:bookmarkEnd w:id="3"/>
      <w:bookmarkEnd w:id="4"/>
    </w:p>
    <w:p w14:paraId="41F67635" w14:textId="5A024156" w:rsidR="00441923" w:rsidRDefault="00167BD4" w:rsidP="00441923">
      <w:pPr>
        <w:pStyle w:val="Heading2"/>
      </w:pPr>
      <w:bookmarkStart w:id="5" w:name="_Ref512186068"/>
      <w:bookmarkStart w:id="6" w:name="_Toc512977097"/>
      <w:r>
        <w:t>B</w:t>
      </w:r>
      <w:r w:rsidR="00441923">
        <w:t>ackground</w:t>
      </w:r>
      <w:bookmarkEnd w:id="5"/>
      <w:bookmarkEnd w:id="6"/>
    </w:p>
    <w:p w14:paraId="2C2A7EC6" w14:textId="1613C67A" w:rsidR="00441923" w:rsidRDefault="00441923" w:rsidP="00441923">
      <w:pPr>
        <w:pStyle w:val="Heading3"/>
      </w:pPr>
      <w:bookmarkStart w:id="7" w:name="_Toc512977098"/>
      <w:r>
        <w:t>Monolithic Applications</w:t>
      </w:r>
      <w:bookmarkEnd w:id="7"/>
    </w:p>
    <w:p w14:paraId="13DB8595" w14:textId="429BD3DB" w:rsidR="00296774" w:rsidRDefault="00296774" w:rsidP="00F67F86">
      <w:r>
        <w:t xml:space="preserve">Early computers </w:t>
      </w:r>
      <w:r w:rsidR="00F67F86">
        <w:t xml:space="preserve">had limited processing, storage and communication capabilities. </w:t>
      </w:r>
      <w:r w:rsidR="0053121F">
        <w:t>Despite</w:t>
      </w:r>
      <w:r w:rsidR="00F67F86">
        <w:t>, they were too expensive and too large in size for individuals to own or maintain. Hence, they were used only within the</w:t>
      </w:r>
      <w:r w:rsidR="0053121F">
        <w:t xml:space="preserve"> large</w:t>
      </w:r>
      <w:r w:rsidR="00F67F86">
        <w:t xml:space="preserve"> organisations. The software systems were </w:t>
      </w:r>
      <w:r w:rsidR="00F67F86" w:rsidRPr="00C40791">
        <w:t>monolithic</w:t>
      </w:r>
      <w:r w:rsidR="00206582">
        <w:t xml:space="preserve"> where </w:t>
      </w:r>
      <w:r w:rsidR="00B95584">
        <w:t>functionally distinct concepts,</w:t>
      </w:r>
      <w:r w:rsidR="00044252">
        <w:t xml:space="preserve"> e.g. data persistence and retrieval, business logic</w:t>
      </w:r>
      <w:r w:rsidR="00B95584">
        <w:t>,</w:t>
      </w:r>
      <w:r w:rsidR="00044252">
        <w:t xml:space="preserve"> user interface,</w:t>
      </w:r>
      <w:r w:rsidR="00B95584">
        <w:t xml:space="preserve"> error handling and logging,</w:t>
      </w:r>
      <w:r w:rsidR="00044252">
        <w:t xml:space="preserve"> </w:t>
      </w:r>
      <w:r w:rsidR="0017541B">
        <w:t>were</w:t>
      </w:r>
      <w:r w:rsidR="00044252">
        <w:t xml:space="preserve"> strongly interwoven without any clear boundaries</w:t>
      </w:r>
      <w:r w:rsidR="006C246B">
        <w:t xml:space="preserve"> or</w:t>
      </w:r>
      <w:r w:rsidR="00ED2102">
        <w:t xml:space="preserve"> </w:t>
      </w:r>
      <w:r w:rsidR="00B95584">
        <w:t>architectural</w:t>
      </w:r>
      <w:r w:rsidR="00ED2102">
        <w:t xml:space="preserve"> separation</w:t>
      </w:r>
      <w:r w:rsidR="00044252">
        <w:t xml:space="preserve">. </w:t>
      </w:r>
      <w:r w:rsidR="006C246B">
        <w:t>Business requirements would change rarely and hence the software systems. It was very common that a version of software remained useful for the business for years</w:t>
      </w:r>
      <w:r w:rsidR="009A1E85">
        <w:t>,</w:t>
      </w:r>
      <w:r w:rsidR="00765637">
        <w:t xml:space="preserve"> </w:t>
      </w:r>
      <w:r w:rsidR="002A288E">
        <w:t>so</w:t>
      </w:r>
      <w:r w:rsidR="006C246B">
        <w:t xml:space="preserve"> monolithic applications worked</w:t>
      </w:r>
      <w:r w:rsidR="00765637">
        <w:t xml:space="preserve"> really well</w:t>
      </w:r>
      <w:r w:rsidR="006C246B">
        <w:t xml:space="preserve">. </w:t>
      </w:r>
    </w:p>
    <w:p w14:paraId="7FA7B612" w14:textId="3430EF3A" w:rsidR="00B73F11" w:rsidRDefault="00DE4829" w:rsidP="00B73F11">
      <w:pPr>
        <w:keepNext/>
        <w:jc w:val="center"/>
      </w:pPr>
      <w:r>
        <w:object w:dxaOrig="4276" w:dyaOrig="5686" w14:anchorId="352AF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05pt;height:307.4pt" o:ole="">
            <v:imagedata r:id="rId11" o:title=""/>
          </v:shape>
          <o:OLEObject Type="Embed" ProgID="Visio.Drawing.15" ShapeID="_x0000_i1025" DrawAspect="Content" ObjectID="_1586719578" r:id="rId12"/>
        </w:object>
      </w:r>
    </w:p>
    <w:p w14:paraId="6F1B3DF1" w14:textId="6F16DB45" w:rsidR="00CF3D60" w:rsidRDefault="00B73F11" w:rsidP="00B73F11">
      <w:pPr>
        <w:pStyle w:val="Caption"/>
        <w:jc w:val="center"/>
      </w:pPr>
      <w:bookmarkStart w:id="8" w:name="_Ref512783387"/>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1</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1</w:t>
      </w:r>
      <w:r w:rsidR="00F70BCE">
        <w:fldChar w:fldCharType="end"/>
      </w:r>
      <w:bookmarkEnd w:id="8"/>
      <w:r>
        <w:t>Monolithic Architecture</w:t>
      </w:r>
    </w:p>
    <w:p w14:paraId="021ACEB7" w14:textId="66856D27" w:rsidR="004754DA" w:rsidRDefault="004754DA" w:rsidP="004754DA">
      <w:pPr>
        <w:pStyle w:val="Heading3"/>
      </w:pPr>
      <w:bookmarkStart w:id="9" w:name="_Toc512977099"/>
      <w:r>
        <w:t>Information Technology</w:t>
      </w:r>
      <w:bookmarkEnd w:id="9"/>
    </w:p>
    <w:p w14:paraId="36E6A1D4" w14:textId="710C3A75" w:rsidR="00C4402B" w:rsidRDefault="0053121F" w:rsidP="00F64F19">
      <w:r>
        <w:t>Over the last few decades, computing technology has seen dramatic advancement. Computing devices are becoming smaller and smaller in physical size, cheaper in cost but growing in computational power, data storage capacity and communication capabilities. The introduction of the Internet provided a global communication infrastructure</w:t>
      </w:r>
      <w:r w:rsidR="007127DF">
        <w:t>. These factors together gave birth to</w:t>
      </w:r>
      <w:r w:rsidR="00215897">
        <w:t xml:space="preserve"> the </w:t>
      </w:r>
      <w:r w:rsidR="00215897" w:rsidRPr="00C40791">
        <w:t>Information Technology</w:t>
      </w:r>
      <w:r w:rsidR="00215897">
        <w:t xml:space="preserve"> which </w:t>
      </w:r>
      <w:r w:rsidR="00215897">
        <w:lastRenderedPageBreak/>
        <w:t>involves “the development, maintenance and use of computer systems, software and networks for the processing and distribution of data”</w:t>
      </w:r>
      <w:r w:rsidR="00215897">
        <w:rPr>
          <w:rStyle w:val="FootnoteReference"/>
        </w:rPr>
        <w:footnoteReference w:id="1"/>
      </w:r>
      <w:r w:rsidR="00215897">
        <w:t xml:space="preserve">. </w:t>
      </w:r>
    </w:p>
    <w:p w14:paraId="7D2B9382" w14:textId="0A952BB1" w:rsidR="004754DA" w:rsidRDefault="004754DA" w:rsidP="004754DA">
      <w:pPr>
        <w:pStyle w:val="Heading3"/>
      </w:pPr>
      <w:bookmarkStart w:id="10" w:name="_Toc512977100"/>
      <w:r>
        <w:t>Distributed Systems</w:t>
      </w:r>
      <w:bookmarkEnd w:id="10"/>
    </w:p>
    <w:p w14:paraId="0F7DE249" w14:textId="4DED1F8C" w:rsidR="00215897" w:rsidRDefault="00F64F19" w:rsidP="0088658D">
      <w:r>
        <w:t xml:space="preserve">The powerful devices and global communication network infrastructure revolutionised the business </w:t>
      </w:r>
      <w:r w:rsidR="007D51E7">
        <w:t>information and management systems</w:t>
      </w:r>
      <w:r>
        <w:t>. It was now possible for organisations to have geographically isolated locations with</w:t>
      </w:r>
      <w:r w:rsidR="0088658D">
        <w:t xml:space="preserve"> “autonomous computers, connected through a network and distribution middleware, which enabled computers to coordinate their activities and to share the resources of the system, so that users perceive the system as a single, integrated computing facility.”</w:t>
      </w:r>
      <w:r w:rsidR="00137400">
        <w:rPr>
          <w:rStyle w:val="FootnoteReference"/>
        </w:rPr>
        <w:footnoteReference w:id="2"/>
      </w:r>
    </w:p>
    <w:p w14:paraId="1935FFD0" w14:textId="077B950A" w:rsidR="00FD153D" w:rsidRDefault="00DE4829" w:rsidP="00FD153D">
      <w:pPr>
        <w:keepNext/>
        <w:jc w:val="center"/>
      </w:pPr>
      <w:r>
        <w:object w:dxaOrig="8131" w:dyaOrig="9286" w14:anchorId="0E686CD3">
          <v:shape id="_x0000_i1026" type="#_x0000_t75" style="width:340.6pt;height:388.8pt" o:ole="">
            <v:imagedata r:id="rId13" o:title=""/>
          </v:shape>
          <o:OLEObject Type="Embed" ProgID="Visio.Drawing.15" ShapeID="_x0000_i1026" DrawAspect="Content" ObjectID="_1586719579" r:id="rId14"/>
        </w:object>
      </w:r>
    </w:p>
    <w:p w14:paraId="1CE0135B" w14:textId="22604899" w:rsidR="0003413F" w:rsidRDefault="00FD153D" w:rsidP="00FD153D">
      <w:pPr>
        <w:pStyle w:val="Caption"/>
        <w:jc w:val="cente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1</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2</w:t>
      </w:r>
      <w:r w:rsidR="00F70BCE">
        <w:fldChar w:fldCharType="end"/>
      </w:r>
      <w:r w:rsidR="00C0609E">
        <w:t xml:space="preserve"> </w:t>
      </w:r>
      <w:r>
        <w:t>Distributed Software Architecture</w:t>
      </w:r>
    </w:p>
    <w:p w14:paraId="46D90ABD" w14:textId="5931F085" w:rsidR="00215897" w:rsidRDefault="000977FD" w:rsidP="00012166">
      <w:pPr>
        <w:pStyle w:val="Heading3"/>
      </w:pPr>
      <w:bookmarkStart w:id="11" w:name="_Toc512977101"/>
      <w:r>
        <w:t>Rise</w:t>
      </w:r>
      <w:r w:rsidR="009A1E85">
        <w:t xml:space="preserve"> of Computing Devices</w:t>
      </w:r>
      <w:bookmarkEnd w:id="11"/>
    </w:p>
    <w:p w14:paraId="29DD33C1" w14:textId="54564688" w:rsidR="009A1E85" w:rsidRDefault="004B6F20" w:rsidP="004B6F20">
      <w:r>
        <w:t>Once thought to be of the interest of large enterprises, computing technology has now become a household commodity. With the introduction of smart</w:t>
      </w:r>
      <w:r w:rsidR="009A1E85">
        <w:t xml:space="preserve"> hand-held</w:t>
      </w:r>
      <w:r>
        <w:t xml:space="preserve"> devices computing devices are now </w:t>
      </w:r>
      <w:r>
        <w:lastRenderedPageBreak/>
        <w:t>personal pocket-items. This has changed software requirements of the business organisations. The market has become competitive.</w:t>
      </w:r>
      <w:r w:rsidR="009A1E85">
        <w:t xml:space="preserve"> The businesses have to reach vast customer-base across the globe.</w:t>
      </w:r>
      <w:r>
        <w:t xml:space="preserve"> </w:t>
      </w:r>
    </w:p>
    <w:p w14:paraId="730EEE04" w14:textId="77777777" w:rsidR="000977FD" w:rsidRDefault="000977FD" w:rsidP="000977FD">
      <w:pPr>
        <w:keepNext/>
        <w:jc w:val="center"/>
      </w:pPr>
      <w:r>
        <w:rPr>
          <w:noProof/>
        </w:rPr>
        <w:drawing>
          <wp:inline distT="0" distB="0" distL="0" distR="0" wp14:anchorId="773FEA2C" wp14:editId="2711FFF6">
            <wp:extent cx="4378867" cy="2369489"/>
            <wp:effectExtent l="0" t="0" r="3175" b="0"/>
            <wp:docPr id="3" name="Picture 3" descr="Image result for smart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smart devi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8590" cy="2390984"/>
                    </a:xfrm>
                    <a:prstGeom prst="rect">
                      <a:avLst/>
                    </a:prstGeom>
                    <a:noFill/>
                    <a:ln>
                      <a:noFill/>
                    </a:ln>
                  </pic:spPr>
                </pic:pic>
              </a:graphicData>
            </a:graphic>
          </wp:inline>
        </w:drawing>
      </w:r>
    </w:p>
    <w:p w14:paraId="7428E515" w14:textId="16583E85" w:rsidR="000977FD" w:rsidRDefault="000977FD" w:rsidP="000977FD">
      <w:pPr>
        <w:pStyle w:val="Caption"/>
        <w:jc w:val="cente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1</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3</w:t>
      </w:r>
      <w:r w:rsidR="00F70BCE">
        <w:fldChar w:fldCharType="end"/>
      </w:r>
      <w:r>
        <w:t xml:space="preserve"> Computing/Smart devices</w:t>
      </w:r>
    </w:p>
    <w:p w14:paraId="623B9480" w14:textId="50F6BBF4" w:rsidR="009A1E85" w:rsidRDefault="009A1E85" w:rsidP="009A1E85">
      <w:pPr>
        <w:pStyle w:val="Heading3"/>
      </w:pPr>
      <w:bookmarkStart w:id="12" w:name="_Toc512977102"/>
      <w:r>
        <w:t>Heterogeneity</w:t>
      </w:r>
      <w:bookmarkEnd w:id="12"/>
    </w:p>
    <w:p w14:paraId="60483088" w14:textId="3BB1F266" w:rsidR="009A1E85" w:rsidRDefault="009A1E85" w:rsidP="00B72563">
      <w:r w:rsidRPr="009A1E85">
        <w:t xml:space="preserve">Lots of devices and manufacturers means lots of operating platforms and lots of software development frameworks. This poses the challenge of interoperability. </w:t>
      </w:r>
      <w:r>
        <w:t xml:space="preserve">Today’s ideal software systems have to be platform independent and capable of </w:t>
      </w:r>
      <w:r w:rsidR="00DF632D">
        <w:t xml:space="preserve">communicating and working with systems built using various frameworks and running on various platforms. </w:t>
      </w:r>
      <w:r w:rsidRPr="009A1E85">
        <w:t xml:space="preserve">As organisation’s customer base grows so does the </w:t>
      </w:r>
      <w:r w:rsidR="00B72563">
        <w:t xml:space="preserve">need for system interoperability, to ensure that business is able to reach customer owning different devices running on different platform. </w:t>
      </w:r>
    </w:p>
    <w:p w14:paraId="2762CC95" w14:textId="19679D4A" w:rsidR="009A1E85" w:rsidRDefault="00B72563" w:rsidP="00B72563">
      <w:pPr>
        <w:pStyle w:val="Heading3"/>
      </w:pPr>
      <w:bookmarkStart w:id="13" w:name="_Toc512977103"/>
      <w:r>
        <w:t>System Agility</w:t>
      </w:r>
      <w:bookmarkEnd w:id="13"/>
    </w:p>
    <w:p w14:paraId="0CFF6C9C" w14:textId="0259D804" w:rsidR="00DF632D" w:rsidRDefault="004B6F20" w:rsidP="009A1E85">
      <w:r>
        <w:t>To keep going alongside the competitors, organisations have to change their marketing strategy and product presentation quickly and continuously. This requires the software systems that are agile and responsive, that can be changed quickly with or without the need of redeployment</w:t>
      </w:r>
      <w:r w:rsidR="00B72563">
        <w:t>; or support Continuous Integration and Delivery.</w:t>
      </w:r>
    </w:p>
    <w:p w14:paraId="4BC0D231" w14:textId="47E62AC2" w:rsidR="00977508" w:rsidRDefault="00977508" w:rsidP="00977508">
      <w:pPr>
        <w:pStyle w:val="Heading3"/>
      </w:pPr>
      <w:bookmarkStart w:id="14" w:name="_Toc512977104"/>
      <w:r>
        <w:t>Cloud</w:t>
      </w:r>
      <w:r w:rsidR="00E7352C">
        <w:t xml:space="preserve"> Computing</w:t>
      </w:r>
      <w:bookmarkEnd w:id="14"/>
    </w:p>
    <w:p w14:paraId="0A219010" w14:textId="1D56638D" w:rsidR="00977508" w:rsidRDefault="00A72E59" w:rsidP="00977508">
      <w:r>
        <w:t>Traditionally businesses hosted their own on-premises computing infrastructure. For stable software system</w:t>
      </w:r>
      <w:r w:rsidR="006B55C0">
        <w:t>s</w:t>
      </w:r>
      <w:r>
        <w:t xml:space="preserve"> this was </w:t>
      </w:r>
      <w:r w:rsidR="009A71A1">
        <w:t>feasible both financially and technicall</w:t>
      </w:r>
      <w:r w:rsidR="00835935">
        <w:t>y</w:t>
      </w:r>
      <w:r>
        <w:t xml:space="preserve">. But as the need grew for system agility companies start looking at maintenance and upgradation of on-site computing infrastructure as a continuous financial and technical pressure. This motivated the introduction of cloud computing where specialist organisation hosted and managed computing infrastructure which and be leased by the other business organisations. This shifted the responsibility of system maintenance and upgradation from consumer organisations to the cloud providers. Cloud offered kind of elastic resources that can grow or shrink on demand. </w:t>
      </w:r>
      <w:r w:rsidR="00FE425B">
        <w:t>The consumer organisations have to pay only what they consume. This is why a huge number of organisations have moved to cloud over last decade and process of migration to cloud still continuous. Although cloud offered a scalable infrastructure it does not come out of the box. The software architecture has to be cloud friendly to take full advantage of scalable cloud infrastructure.</w:t>
      </w:r>
    </w:p>
    <w:p w14:paraId="7FC686A9" w14:textId="63FDA87F" w:rsidR="0074586E" w:rsidRDefault="0074586E" w:rsidP="00DF632D">
      <w:pPr>
        <w:pStyle w:val="Heading3"/>
      </w:pPr>
      <w:bookmarkStart w:id="15" w:name="_Toc512977105"/>
      <w:r>
        <w:lastRenderedPageBreak/>
        <w:t>Service Oriented Architecture (SOA)</w:t>
      </w:r>
      <w:bookmarkEnd w:id="15"/>
    </w:p>
    <w:p w14:paraId="12E31D22" w14:textId="7E2504B9" w:rsidR="00D67FB5" w:rsidRDefault="0074586E" w:rsidP="00C41E72">
      <w:pPr>
        <w:rPr>
          <w:rFonts w:ascii="Calibri" w:hAnsi="Calibri" w:cs="Calibri"/>
          <w:color w:val="000000"/>
        </w:rPr>
      </w:pPr>
      <w:r>
        <w:t>Unfortunately, monolithic applications lack</w:t>
      </w:r>
      <w:r w:rsidR="00A332E1">
        <w:t>ed</w:t>
      </w:r>
      <w:r>
        <w:t xml:space="preserve"> the architectural separation of concerns, therefore unable to become distributed systems. M</w:t>
      </w:r>
      <w:r w:rsidRPr="0074586E">
        <w:rPr>
          <w:rFonts w:ascii="Calibri" w:hAnsi="Calibri" w:cs="Calibri"/>
          <w:color w:val="000000"/>
        </w:rPr>
        <w:t>onolithic software systems a</w:t>
      </w:r>
      <w:r w:rsidR="00201C9C">
        <w:rPr>
          <w:rFonts w:ascii="Calibri" w:hAnsi="Calibri" w:cs="Calibri"/>
          <w:color w:val="000000"/>
        </w:rPr>
        <w:t>re</w:t>
      </w:r>
      <w:r w:rsidR="00A332E1">
        <w:rPr>
          <w:rFonts w:ascii="Calibri" w:hAnsi="Calibri" w:cs="Calibri"/>
          <w:color w:val="000000"/>
        </w:rPr>
        <w:t xml:space="preserve"> mostly built for single platform using single framework</w:t>
      </w:r>
      <w:r w:rsidR="00201C9C">
        <w:rPr>
          <w:rFonts w:ascii="Calibri" w:hAnsi="Calibri" w:cs="Calibri"/>
          <w:color w:val="000000"/>
        </w:rPr>
        <w:t>. They are difficult,</w:t>
      </w:r>
      <w:r w:rsidRPr="0074586E">
        <w:rPr>
          <w:rFonts w:ascii="Calibri" w:hAnsi="Calibri" w:cs="Calibri"/>
          <w:color w:val="000000"/>
        </w:rPr>
        <w:t xml:space="preserve"> even impossible sometimes, to be changed or scaled</w:t>
      </w:r>
      <w:r w:rsidR="00201C9C">
        <w:rPr>
          <w:rFonts w:ascii="Calibri" w:hAnsi="Calibri" w:cs="Calibri"/>
          <w:color w:val="000000"/>
        </w:rPr>
        <w:t>.</w:t>
      </w:r>
      <w:r w:rsidR="00B72563">
        <w:rPr>
          <w:rFonts w:ascii="Calibri" w:hAnsi="Calibri" w:cs="Calibri"/>
          <w:color w:val="000000"/>
        </w:rPr>
        <w:t xml:space="preserve"> System designed to run on a single platform lack the interoperability, therefore reaching customer with devices running on different platform is not possible.</w:t>
      </w:r>
      <w:r w:rsidR="00201C9C">
        <w:rPr>
          <w:rFonts w:ascii="Calibri" w:hAnsi="Calibri" w:cs="Calibri"/>
          <w:color w:val="000000"/>
        </w:rPr>
        <w:t xml:space="preserve"> </w:t>
      </w:r>
      <w:r>
        <w:rPr>
          <w:rFonts w:ascii="Calibri" w:hAnsi="Calibri" w:cs="Calibri"/>
          <w:color w:val="000000"/>
        </w:rPr>
        <w:t xml:space="preserve"> </w:t>
      </w:r>
      <w:r w:rsidR="00201C9C">
        <w:rPr>
          <w:rFonts w:ascii="Calibri" w:hAnsi="Calibri" w:cs="Calibri"/>
          <w:color w:val="000000"/>
        </w:rPr>
        <w:t xml:space="preserve">Monolithic systems therefore </w:t>
      </w:r>
      <w:r>
        <w:rPr>
          <w:rFonts w:ascii="Calibri" w:hAnsi="Calibri" w:cs="Calibri"/>
          <w:color w:val="000000"/>
        </w:rPr>
        <w:t>fail</w:t>
      </w:r>
      <w:r w:rsidR="00201C9C">
        <w:rPr>
          <w:rFonts w:ascii="Calibri" w:hAnsi="Calibri" w:cs="Calibri"/>
          <w:color w:val="000000"/>
        </w:rPr>
        <w:t>ed</w:t>
      </w:r>
      <w:r>
        <w:rPr>
          <w:rFonts w:ascii="Calibri" w:hAnsi="Calibri" w:cs="Calibri"/>
          <w:color w:val="000000"/>
        </w:rPr>
        <w:t xml:space="preserve"> to meet </w:t>
      </w:r>
      <w:r w:rsidR="00B72563">
        <w:rPr>
          <w:rFonts w:ascii="Calibri" w:hAnsi="Calibri" w:cs="Calibri"/>
          <w:color w:val="000000"/>
        </w:rPr>
        <w:t>aforementioned</w:t>
      </w:r>
      <w:r>
        <w:rPr>
          <w:rFonts w:ascii="Calibri" w:hAnsi="Calibri" w:cs="Calibri"/>
          <w:color w:val="000000"/>
        </w:rPr>
        <w:t xml:space="preserve"> challenges</w:t>
      </w:r>
      <w:r w:rsidR="006E7BE8">
        <w:rPr>
          <w:rFonts w:ascii="Calibri" w:hAnsi="Calibri" w:cs="Calibri"/>
          <w:color w:val="000000"/>
        </w:rPr>
        <w:t>. They cannot take advantage of scalable cloud infrastructure.</w:t>
      </w:r>
      <w:r>
        <w:rPr>
          <w:rFonts w:ascii="Calibri" w:hAnsi="Calibri" w:cs="Calibri"/>
          <w:color w:val="000000"/>
        </w:rPr>
        <w:t xml:space="preserve"> </w:t>
      </w:r>
      <w:r w:rsidR="00C41E72" w:rsidRPr="00C41E72">
        <w:rPr>
          <w:rFonts w:ascii="Calibri" w:hAnsi="Calibri" w:cs="Calibri"/>
          <w:color w:val="000000"/>
        </w:rPr>
        <w:t xml:space="preserve">This lead the software </w:t>
      </w:r>
      <w:r w:rsidR="00C41E72">
        <w:rPr>
          <w:rFonts w:ascii="Calibri" w:hAnsi="Calibri" w:cs="Calibri"/>
          <w:color w:val="000000"/>
        </w:rPr>
        <w:t>architects</w:t>
      </w:r>
      <w:r w:rsidR="00C41E72" w:rsidRPr="00C41E72">
        <w:rPr>
          <w:rFonts w:ascii="Calibri" w:hAnsi="Calibri" w:cs="Calibri"/>
          <w:color w:val="000000"/>
        </w:rPr>
        <w:t xml:space="preserve"> to</w:t>
      </w:r>
      <w:r w:rsidR="00C41E72">
        <w:rPr>
          <w:rFonts w:ascii="Calibri" w:hAnsi="Calibri" w:cs="Calibri"/>
          <w:color w:val="000000"/>
        </w:rPr>
        <w:t xml:space="preserve"> </w:t>
      </w:r>
      <w:r w:rsidR="00C41E72" w:rsidRPr="00C41E72">
        <w:rPr>
          <w:rFonts w:ascii="Calibri" w:hAnsi="Calibri" w:cs="Calibri"/>
          <w:color w:val="000000"/>
        </w:rPr>
        <w:t>favour software systems composed of small</w:t>
      </w:r>
      <w:r w:rsidR="00B72563">
        <w:rPr>
          <w:rFonts w:ascii="Calibri" w:hAnsi="Calibri" w:cs="Calibri"/>
          <w:color w:val="000000"/>
        </w:rPr>
        <w:t>, self-contained,</w:t>
      </w:r>
      <w:r w:rsidR="00C41E72" w:rsidRPr="00C41E72">
        <w:rPr>
          <w:rFonts w:ascii="Calibri" w:hAnsi="Calibri" w:cs="Calibri"/>
          <w:color w:val="000000"/>
        </w:rPr>
        <w:t xml:space="preserve"> independent </w:t>
      </w:r>
      <w:r w:rsidR="00B72563">
        <w:rPr>
          <w:rFonts w:ascii="Calibri" w:hAnsi="Calibri" w:cs="Calibri"/>
          <w:color w:val="000000"/>
        </w:rPr>
        <w:t xml:space="preserve">and interoperable </w:t>
      </w:r>
      <w:r w:rsidR="00C41E72" w:rsidRPr="00C41E72">
        <w:rPr>
          <w:rFonts w:ascii="Calibri" w:hAnsi="Calibri" w:cs="Calibri"/>
          <w:color w:val="000000"/>
        </w:rPr>
        <w:t xml:space="preserve">components rather than </w:t>
      </w:r>
      <w:r w:rsidR="00201C9C">
        <w:rPr>
          <w:rFonts w:ascii="Calibri" w:hAnsi="Calibri" w:cs="Calibri"/>
          <w:color w:val="000000"/>
        </w:rPr>
        <w:t>a</w:t>
      </w:r>
      <w:r w:rsidR="00C41E72" w:rsidRPr="00C41E72">
        <w:rPr>
          <w:rFonts w:ascii="Calibri" w:hAnsi="Calibri" w:cs="Calibri"/>
          <w:color w:val="000000"/>
        </w:rPr>
        <w:t xml:space="preserve"> giant</w:t>
      </w:r>
      <w:r w:rsidR="00C41E72">
        <w:rPr>
          <w:rFonts w:ascii="Calibri" w:hAnsi="Calibri" w:cs="Calibri"/>
          <w:color w:val="000000"/>
        </w:rPr>
        <w:t xml:space="preserve"> </w:t>
      </w:r>
      <w:r w:rsidR="00C41E72" w:rsidRPr="00C41E72">
        <w:rPr>
          <w:rFonts w:ascii="Calibri" w:hAnsi="Calibri" w:cs="Calibri"/>
          <w:color w:val="000000"/>
        </w:rPr>
        <w:t xml:space="preserve">monolithic system. Service oriented architecture (SOA) was one answer to </w:t>
      </w:r>
      <w:r w:rsidR="00B72563">
        <w:rPr>
          <w:rFonts w:ascii="Calibri" w:hAnsi="Calibri" w:cs="Calibri"/>
          <w:color w:val="000000"/>
        </w:rPr>
        <w:t>such</w:t>
      </w:r>
      <w:r w:rsidR="00C41E72" w:rsidRPr="00C41E72">
        <w:rPr>
          <w:rFonts w:ascii="Calibri" w:hAnsi="Calibri" w:cs="Calibri"/>
          <w:color w:val="000000"/>
        </w:rPr>
        <w:t xml:space="preserve"> problems</w:t>
      </w:r>
      <w:r w:rsidR="00C41E72">
        <w:rPr>
          <w:rFonts w:ascii="Calibri" w:hAnsi="Calibri" w:cs="Calibri"/>
          <w:color w:val="000000"/>
        </w:rPr>
        <w:t xml:space="preserve">. </w:t>
      </w:r>
      <w:r w:rsidR="00C41E72" w:rsidRPr="00C41E72">
        <w:rPr>
          <w:rFonts w:ascii="Calibri" w:hAnsi="Calibri" w:cs="Calibri"/>
          <w:color w:val="000000"/>
        </w:rPr>
        <w:t xml:space="preserve">SOA is </w:t>
      </w:r>
      <w:r w:rsidR="00A26746">
        <w:rPr>
          <w:rFonts w:ascii="Calibri" w:hAnsi="Calibri" w:cs="Calibri"/>
          <w:color w:val="000000"/>
        </w:rPr>
        <w:t>a “system architecture in which application functions are built as components (services) that are loosely coupled and well-defined to support interoperability and to improve flexibility and reuse”</w:t>
      </w:r>
      <w:r w:rsidR="00C41E72">
        <w:rPr>
          <w:rStyle w:val="FootnoteReference"/>
          <w:rFonts w:ascii="Calibri" w:hAnsi="Calibri" w:cs="Calibri"/>
          <w:color w:val="000000"/>
        </w:rPr>
        <w:footnoteReference w:id="3"/>
      </w:r>
      <w:r w:rsidR="00D67FB5">
        <w:rPr>
          <w:rFonts w:ascii="Calibri" w:hAnsi="Calibri" w:cs="Calibri"/>
          <w:color w:val="000000"/>
        </w:rPr>
        <w:t xml:space="preserve">. </w:t>
      </w:r>
    </w:p>
    <w:p w14:paraId="51A076E6" w14:textId="11A4981B" w:rsidR="00C04C23" w:rsidRDefault="00DE4829" w:rsidP="00C04C23">
      <w:pPr>
        <w:keepNext/>
        <w:jc w:val="center"/>
      </w:pPr>
      <w:r>
        <w:object w:dxaOrig="5566" w:dyaOrig="3706" w14:anchorId="3002C0D2">
          <v:shape id="_x0000_i1027" type="#_x0000_t75" style="width:326.2pt;height:217.25pt" o:ole="">
            <v:imagedata r:id="rId16" o:title=""/>
          </v:shape>
          <o:OLEObject Type="Embed" ProgID="Visio.Drawing.15" ShapeID="_x0000_i1027" DrawAspect="Content" ObjectID="_1586719580" r:id="rId17"/>
        </w:object>
      </w:r>
    </w:p>
    <w:p w14:paraId="7CC23181" w14:textId="27B1DF93" w:rsidR="00C04C23" w:rsidRDefault="00C04C23" w:rsidP="00C04C23">
      <w:pPr>
        <w:pStyle w:val="Caption"/>
        <w:jc w:val="center"/>
        <w:rPr>
          <w:rFonts w:ascii="Calibri" w:hAnsi="Calibri" w:cs="Calibri"/>
          <w:color w:val="000000"/>
        </w:rP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1</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4</w:t>
      </w:r>
      <w:r w:rsidR="00F70BCE">
        <w:fldChar w:fldCharType="end"/>
      </w:r>
      <w:r>
        <w:t xml:space="preserve"> Service Oriented Architecture</w:t>
      </w:r>
    </w:p>
    <w:p w14:paraId="3C5FCE12" w14:textId="35CDC799" w:rsidR="00D67FB5" w:rsidRDefault="00D67FB5" w:rsidP="00D67FB5">
      <w:pPr>
        <w:pStyle w:val="Heading3"/>
      </w:pPr>
      <w:bookmarkStart w:id="16" w:name="_Toc512977106"/>
      <w:r>
        <w:t>Microservices</w:t>
      </w:r>
      <w:r w:rsidR="00A14F01">
        <w:t xml:space="preserve"> Architecture (MSA)</w:t>
      </w:r>
      <w:bookmarkEnd w:id="16"/>
    </w:p>
    <w:p w14:paraId="7ED3319A" w14:textId="781365DF" w:rsidR="00F25480" w:rsidRDefault="00DE5F21" w:rsidP="00FF0BB4">
      <w:pPr>
        <w:rPr>
          <w:rFonts w:ascii="Calibri" w:hAnsi="Calibri" w:cs="Calibri"/>
          <w:color w:val="000000"/>
        </w:rPr>
      </w:pPr>
      <w:r>
        <w:t>“Microservices Architecture is basically Service Oriented Architecture done well”</w:t>
      </w:r>
      <w:r>
        <w:rPr>
          <w:rStyle w:val="FootnoteReference"/>
        </w:rPr>
        <w:footnoteReference w:id="4"/>
      </w:r>
      <w:r>
        <w:t>. Microservices Architecture “is a method of developing software applications as a suit of independently deployable, small, modular services in which each service runs a unique process and communicates through a well-defined, lightweight mechanism to serve a business goal”</w:t>
      </w:r>
      <w:r>
        <w:rPr>
          <w:rStyle w:val="FootnoteReference"/>
        </w:rPr>
        <w:footnoteReference w:id="5"/>
      </w:r>
      <w:r>
        <w:t>.</w:t>
      </w:r>
      <w:r w:rsidR="00C41E72" w:rsidRPr="00C41E72">
        <w:rPr>
          <w:rFonts w:ascii="Calibri" w:hAnsi="Calibri" w:cs="Calibri"/>
          <w:color w:val="000000"/>
        </w:rPr>
        <w:t xml:space="preserve"> </w:t>
      </w:r>
      <w:r w:rsidR="00FF0BB4">
        <w:rPr>
          <w:rFonts w:ascii="Calibri" w:hAnsi="Calibri" w:cs="Calibri"/>
          <w:color w:val="000000"/>
        </w:rPr>
        <w:t>Being able to meet almost all challenges of modern businesses, in the recent years MSA for many organisations has become a preferred architecture of creating enterprise applications. Martin Fowler notes Netflix, Amazon, eBay, Twitter, UK Government Digital Services and many other applications and websites have evolved from monolithic to MSA</w:t>
      </w:r>
      <w:r w:rsidR="00FF0BB4">
        <w:rPr>
          <w:rStyle w:val="FootnoteReference"/>
          <w:rFonts w:ascii="Calibri" w:hAnsi="Calibri" w:cs="Calibri"/>
          <w:color w:val="000000"/>
        </w:rPr>
        <w:footnoteReference w:id="6"/>
      </w:r>
      <w:r w:rsidR="00FF0BB4">
        <w:rPr>
          <w:rFonts w:ascii="Calibri" w:hAnsi="Calibri" w:cs="Calibri"/>
          <w:color w:val="000000"/>
        </w:rPr>
        <w:t>.</w:t>
      </w:r>
    </w:p>
    <w:p w14:paraId="51892B8D" w14:textId="77777777" w:rsidR="007572DC" w:rsidRDefault="007572DC" w:rsidP="007572DC">
      <w:pPr>
        <w:keepNext/>
        <w:jc w:val="center"/>
      </w:pPr>
      <w:r w:rsidRPr="007572DC">
        <w:rPr>
          <w:rFonts w:ascii="Calibri" w:hAnsi="Calibri" w:cs="Calibri"/>
          <w:noProof/>
          <w:color w:val="000000"/>
        </w:rPr>
        <w:lastRenderedPageBreak/>
        <w:drawing>
          <wp:inline distT="0" distB="0" distL="0" distR="0" wp14:anchorId="67450AAA" wp14:editId="2F0E46B9">
            <wp:extent cx="3810846" cy="2615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0738" cy="2663958"/>
                    </a:xfrm>
                    <a:prstGeom prst="rect">
                      <a:avLst/>
                    </a:prstGeom>
                  </pic:spPr>
                </pic:pic>
              </a:graphicData>
            </a:graphic>
          </wp:inline>
        </w:drawing>
      </w:r>
    </w:p>
    <w:p w14:paraId="5FFEE24E" w14:textId="1AF64CA4" w:rsidR="00F25480" w:rsidRDefault="007572DC" w:rsidP="007572DC">
      <w:pPr>
        <w:pStyle w:val="Caption"/>
        <w:jc w:val="center"/>
        <w:rPr>
          <w:rFonts w:ascii="Calibri" w:hAnsi="Calibri" w:cs="Calibri"/>
          <w:color w:val="000000"/>
        </w:rP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1</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5</w:t>
      </w:r>
      <w:r w:rsidR="00F70BCE">
        <w:fldChar w:fldCharType="end"/>
      </w:r>
      <w:r>
        <w:t xml:space="preserve"> Microservices Architecture</w:t>
      </w:r>
    </w:p>
    <w:p w14:paraId="45C0127D" w14:textId="77777777" w:rsidR="00F25480" w:rsidRDefault="00F25480" w:rsidP="001873D7">
      <w:pPr>
        <w:rPr>
          <w:rFonts w:ascii="Calibri" w:hAnsi="Calibri" w:cs="Calibri"/>
          <w:color w:val="000000"/>
        </w:rPr>
      </w:pPr>
    </w:p>
    <w:p w14:paraId="23E29624" w14:textId="02AC26B8" w:rsidR="00F25480" w:rsidRDefault="006064ED" w:rsidP="006064ED">
      <w:pPr>
        <w:pStyle w:val="Heading3"/>
      </w:pPr>
      <w:bookmarkStart w:id="17" w:name="_Ref512767640"/>
      <w:bookmarkStart w:id="18" w:name="_Toc512977107"/>
      <w:r>
        <w:t xml:space="preserve">Architectural </w:t>
      </w:r>
      <w:r w:rsidR="00361443">
        <w:t>Attributes</w:t>
      </w:r>
      <w:bookmarkEnd w:id="17"/>
      <w:bookmarkEnd w:id="18"/>
    </w:p>
    <w:p w14:paraId="02A7F7B5" w14:textId="142E1C08" w:rsidR="00F25480" w:rsidRDefault="00361443" w:rsidP="00361443">
      <w:r>
        <w:t xml:space="preserve">Now that we have established some of the requirements of the modern software systems and challenges involved thereby, we sum up the properties or attributes of and ideal software architecture that supports distributed applications development in a way that they are easy to integrate and response to changes in the business quickly. </w:t>
      </w:r>
    </w:p>
    <w:p w14:paraId="47F618E7" w14:textId="3AF7F972" w:rsidR="00361443" w:rsidRPr="001F115C" w:rsidRDefault="00361443" w:rsidP="00A224B3">
      <w:pPr>
        <w:pStyle w:val="ListParagraph"/>
        <w:numPr>
          <w:ilvl w:val="0"/>
          <w:numId w:val="2"/>
        </w:numPr>
        <w:rPr>
          <w:rFonts w:ascii="Calibri" w:hAnsi="Calibri" w:cs="Calibri"/>
          <w:b/>
          <w:bCs/>
          <w:color w:val="000000"/>
        </w:rPr>
      </w:pPr>
      <w:r w:rsidRPr="00950AD4">
        <w:rPr>
          <w:rFonts w:ascii="Calibri" w:hAnsi="Calibri" w:cs="Calibri"/>
          <w:b/>
          <w:bCs/>
          <w:color w:val="000000"/>
        </w:rPr>
        <w:t>Interoperability</w:t>
      </w:r>
      <w:r w:rsidR="00950AD4" w:rsidRPr="00950AD4">
        <w:rPr>
          <w:rFonts w:ascii="Calibri" w:hAnsi="Calibri" w:cs="Calibri"/>
          <w:b/>
          <w:bCs/>
          <w:color w:val="000000"/>
        </w:rPr>
        <w:t xml:space="preserve">: </w:t>
      </w:r>
      <w:r w:rsidR="001F115C" w:rsidRPr="001F115C">
        <w:rPr>
          <w:rFonts w:ascii="Calibri" w:hAnsi="Calibri" w:cs="Calibri"/>
          <w:color w:val="000000"/>
        </w:rPr>
        <w:t>The</w:t>
      </w:r>
      <w:r w:rsidR="001F115C">
        <w:rPr>
          <w:rFonts w:ascii="Calibri" w:hAnsi="Calibri" w:cs="Calibri"/>
          <w:color w:val="000000"/>
        </w:rPr>
        <w:t xml:space="preserve"> application components should have ability to communicate and interoperate with each other regardless of the language tools and frameworks they are built with or platforms that they are running on.</w:t>
      </w:r>
      <w:r w:rsidR="00627AD9">
        <w:rPr>
          <w:rFonts w:ascii="Calibri" w:hAnsi="Calibri" w:cs="Calibri"/>
          <w:color w:val="000000"/>
        </w:rPr>
        <w:t xml:space="preserve"> This will open up the vast possibility of integrating components built with different tools and technologies.</w:t>
      </w:r>
    </w:p>
    <w:p w14:paraId="034DBDB3" w14:textId="06ECA6A9" w:rsidR="001F115C" w:rsidRPr="001F115C" w:rsidRDefault="001F115C" w:rsidP="00A224B3">
      <w:pPr>
        <w:pStyle w:val="ListParagraph"/>
        <w:numPr>
          <w:ilvl w:val="0"/>
          <w:numId w:val="2"/>
        </w:numPr>
        <w:rPr>
          <w:rFonts w:ascii="Calibri" w:hAnsi="Calibri" w:cs="Calibri"/>
          <w:b/>
          <w:bCs/>
          <w:color w:val="000000"/>
        </w:rPr>
      </w:pPr>
      <w:r>
        <w:rPr>
          <w:rFonts w:ascii="Calibri" w:hAnsi="Calibri" w:cs="Calibri"/>
          <w:b/>
          <w:bCs/>
          <w:color w:val="000000"/>
        </w:rPr>
        <w:t xml:space="preserve">Scalability: </w:t>
      </w:r>
      <w:r>
        <w:rPr>
          <w:rFonts w:ascii="Calibri" w:hAnsi="Calibri" w:cs="Calibri"/>
          <w:color w:val="000000"/>
        </w:rPr>
        <w:t xml:space="preserve">The application should be able to scale itself should the need arise. This means that introduction of more infrastructural resources should proportionally enhance the system’s capacity to compute, communicate and response to the requests. </w:t>
      </w:r>
      <w:r w:rsidR="00627AD9">
        <w:rPr>
          <w:rFonts w:ascii="Calibri" w:hAnsi="Calibri" w:cs="Calibri"/>
          <w:color w:val="000000"/>
        </w:rPr>
        <w:t>This will ensure that businesses are capable of meeting quickly a sudden rise in demand.</w:t>
      </w:r>
    </w:p>
    <w:p w14:paraId="2169A914" w14:textId="08359674" w:rsidR="001F115C" w:rsidRPr="001F115C" w:rsidRDefault="001F115C" w:rsidP="00A224B3">
      <w:pPr>
        <w:pStyle w:val="ListParagraph"/>
        <w:numPr>
          <w:ilvl w:val="0"/>
          <w:numId w:val="2"/>
        </w:numPr>
        <w:rPr>
          <w:rFonts w:ascii="Calibri" w:hAnsi="Calibri" w:cs="Calibri"/>
          <w:b/>
          <w:bCs/>
          <w:color w:val="000000"/>
        </w:rPr>
      </w:pPr>
      <w:r>
        <w:rPr>
          <w:rFonts w:ascii="Calibri" w:hAnsi="Calibri" w:cs="Calibri"/>
          <w:b/>
          <w:bCs/>
          <w:color w:val="000000"/>
        </w:rPr>
        <w:t xml:space="preserve">Evolvability: </w:t>
      </w:r>
      <w:r w:rsidRPr="001F115C">
        <w:rPr>
          <w:rFonts w:ascii="Calibri" w:hAnsi="Calibri" w:cs="Calibri"/>
          <w:color w:val="000000"/>
        </w:rPr>
        <w:t>Th</w:t>
      </w:r>
      <w:r>
        <w:rPr>
          <w:rFonts w:ascii="Calibri" w:hAnsi="Calibri" w:cs="Calibri"/>
          <w:color w:val="000000"/>
        </w:rPr>
        <w:t>e different component of the software system should be able to evolve independently.</w:t>
      </w:r>
      <w:r w:rsidR="00627AD9">
        <w:rPr>
          <w:rFonts w:ascii="Calibri" w:hAnsi="Calibri" w:cs="Calibri"/>
          <w:color w:val="000000"/>
        </w:rPr>
        <w:t xml:space="preserve"> This will allow new features can be added quickly to keep up with the business’s market demands. Independent evolvability reduces the deployment and regression testing cost as only the changed components need to be tested and deployed.</w:t>
      </w:r>
    </w:p>
    <w:p w14:paraId="5BEAB48E" w14:textId="511286D6" w:rsidR="001F115C" w:rsidRPr="00C84586" w:rsidRDefault="001F115C" w:rsidP="00A224B3">
      <w:pPr>
        <w:pStyle w:val="ListParagraph"/>
        <w:numPr>
          <w:ilvl w:val="0"/>
          <w:numId w:val="2"/>
        </w:numPr>
        <w:rPr>
          <w:rFonts w:ascii="Calibri" w:hAnsi="Calibri" w:cs="Calibri"/>
          <w:b/>
          <w:bCs/>
          <w:color w:val="000000"/>
        </w:rPr>
      </w:pPr>
      <w:r>
        <w:rPr>
          <w:rFonts w:ascii="Calibri" w:hAnsi="Calibri" w:cs="Calibri"/>
          <w:b/>
          <w:bCs/>
          <w:color w:val="000000"/>
        </w:rPr>
        <w:t xml:space="preserve">Visibility: </w:t>
      </w:r>
      <w:r w:rsidR="00627AD9">
        <w:rPr>
          <w:rFonts w:ascii="Calibri" w:hAnsi="Calibri" w:cs="Calibri"/>
          <w:color w:val="000000"/>
        </w:rPr>
        <w:t xml:space="preserve">It should be possible that system performance and failures are visible without need for exposure of internal implementation details. This enables the addition of monitoring tools, load balancers and intelligent gateways without fearing the </w:t>
      </w:r>
      <w:r w:rsidR="00526C09">
        <w:rPr>
          <w:rFonts w:ascii="Calibri" w:hAnsi="Calibri" w:cs="Calibri"/>
          <w:color w:val="000000"/>
        </w:rPr>
        <w:t>disclosure</w:t>
      </w:r>
      <w:r w:rsidR="00627AD9">
        <w:rPr>
          <w:rFonts w:ascii="Calibri" w:hAnsi="Calibri" w:cs="Calibri"/>
          <w:color w:val="000000"/>
        </w:rPr>
        <w:t xml:space="preserve"> of proprietary estate.</w:t>
      </w:r>
    </w:p>
    <w:p w14:paraId="6274276A" w14:textId="6C340238" w:rsidR="00C84586" w:rsidRPr="00C84586" w:rsidRDefault="00C84586" w:rsidP="00A224B3">
      <w:pPr>
        <w:pStyle w:val="ListParagraph"/>
        <w:numPr>
          <w:ilvl w:val="0"/>
          <w:numId w:val="2"/>
        </w:numPr>
        <w:rPr>
          <w:rFonts w:ascii="Calibri" w:hAnsi="Calibri" w:cs="Calibri"/>
          <w:b/>
          <w:bCs/>
          <w:color w:val="000000"/>
        </w:rPr>
      </w:pPr>
      <w:r>
        <w:rPr>
          <w:rFonts w:ascii="Calibri" w:hAnsi="Calibri" w:cs="Calibri"/>
          <w:b/>
          <w:bCs/>
          <w:color w:val="000000"/>
        </w:rPr>
        <w:t xml:space="preserve">Reliability: </w:t>
      </w:r>
      <w:r>
        <w:t>The system should be able to recover from full or partial failure and support graceful degradation should the need arise.</w:t>
      </w:r>
    </w:p>
    <w:p w14:paraId="22460E4A" w14:textId="2C541B6D" w:rsidR="00C84586" w:rsidRPr="0004196D" w:rsidRDefault="00C84586" w:rsidP="00A224B3">
      <w:pPr>
        <w:pStyle w:val="ListParagraph"/>
        <w:numPr>
          <w:ilvl w:val="0"/>
          <w:numId w:val="2"/>
        </w:numPr>
        <w:rPr>
          <w:rFonts w:ascii="Calibri" w:hAnsi="Calibri" w:cs="Calibri"/>
          <w:b/>
          <w:bCs/>
          <w:color w:val="000000"/>
        </w:rPr>
      </w:pPr>
      <w:r>
        <w:rPr>
          <w:rFonts w:ascii="Calibri" w:hAnsi="Calibri" w:cs="Calibri"/>
          <w:b/>
          <w:bCs/>
          <w:color w:val="000000"/>
        </w:rPr>
        <w:t xml:space="preserve">Efficiency: </w:t>
      </w:r>
      <w:r>
        <w:t xml:space="preserve">The system </w:t>
      </w:r>
      <w:r w:rsidR="0004196D">
        <w:t>should be able to make efficient use of resources. It should be able to keep the server load to the minimum so the server component can manage their own resources efficiently.</w:t>
      </w:r>
    </w:p>
    <w:p w14:paraId="31ACE470" w14:textId="1B907816" w:rsidR="0004196D" w:rsidRPr="0004196D" w:rsidRDefault="0004196D" w:rsidP="00A224B3">
      <w:pPr>
        <w:pStyle w:val="ListParagraph"/>
        <w:numPr>
          <w:ilvl w:val="0"/>
          <w:numId w:val="2"/>
        </w:numPr>
        <w:rPr>
          <w:rFonts w:ascii="Calibri" w:hAnsi="Calibri" w:cs="Calibri"/>
          <w:b/>
          <w:bCs/>
          <w:color w:val="000000"/>
        </w:rPr>
      </w:pPr>
      <w:r>
        <w:rPr>
          <w:rFonts w:ascii="Calibri" w:hAnsi="Calibri" w:cs="Calibri"/>
          <w:b/>
          <w:bCs/>
          <w:color w:val="000000"/>
        </w:rPr>
        <w:lastRenderedPageBreak/>
        <w:t>Performance:</w:t>
      </w:r>
      <w:r w:rsidRPr="0004196D">
        <w:rPr>
          <w:rFonts w:ascii="Calibri" w:hAnsi="Calibri" w:cs="Calibri"/>
          <w:color w:val="000000"/>
        </w:rPr>
        <w:t xml:space="preserve"> </w:t>
      </w:r>
      <w:r>
        <w:rPr>
          <w:rFonts w:ascii="Calibri" w:hAnsi="Calibri" w:cs="Calibri"/>
          <w:color w:val="000000"/>
        </w:rPr>
        <w:t>Systems should be able to deliver responses to the requests quickly with minimum delay and improve overall perceived performance of the application.</w:t>
      </w:r>
    </w:p>
    <w:p w14:paraId="105B9992" w14:textId="7B43FF96" w:rsidR="0004196D" w:rsidRDefault="0004196D" w:rsidP="00A224B3">
      <w:pPr>
        <w:pStyle w:val="ListParagraph"/>
        <w:numPr>
          <w:ilvl w:val="0"/>
          <w:numId w:val="2"/>
        </w:numPr>
        <w:rPr>
          <w:rFonts w:ascii="Calibri" w:hAnsi="Calibri" w:cs="Calibri"/>
          <w:color w:val="000000"/>
        </w:rPr>
      </w:pPr>
      <w:r>
        <w:rPr>
          <w:rFonts w:ascii="Calibri" w:hAnsi="Calibri" w:cs="Calibri"/>
          <w:b/>
          <w:bCs/>
          <w:color w:val="000000"/>
        </w:rPr>
        <w:t xml:space="preserve">Manageability: </w:t>
      </w:r>
      <w:r w:rsidRPr="0004196D">
        <w:rPr>
          <w:rFonts w:ascii="Calibri" w:hAnsi="Calibri" w:cs="Calibri"/>
          <w:color w:val="000000"/>
        </w:rPr>
        <w:t>Systems</w:t>
      </w:r>
      <w:r>
        <w:rPr>
          <w:rFonts w:ascii="Calibri" w:hAnsi="Calibri" w:cs="Calibri"/>
          <w:color w:val="000000"/>
        </w:rPr>
        <w:t xml:space="preserve"> should be easily manageable and should support the introduction of management tools.</w:t>
      </w:r>
      <w:r w:rsidRPr="00791AC9">
        <w:rPr>
          <w:rFonts w:ascii="Calibri" w:hAnsi="Calibri" w:cs="Calibri"/>
          <w:color w:val="000000"/>
        </w:rPr>
        <w:t xml:space="preserve"> </w:t>
      </w:r>
    </w:p>
    <w:p w14:paraId="7AB129AE" w14:textId="2D3C9BC4" w:rsidR="00CA6E05" w:rsidRDefault="00CA6E05" w:rsidP="00CA6E05">
      <w:pPr>
        <w:pStyle w:val="Heading2"/>
      </w:pPr>
      <w:bookmarkStart w:id="19" w:name="_Toc512977108"/>
      <w:r>
        <w:t>Motivation</w:t>
      </w:r>
      <w:bookmarkEnd w:id="19"/>
    </w:p>
    <w:p w14:paraId="093079BC" w14:textId="0A786D78" w:rsidR="00366D76" w:rsidRDefault="00366D76" w:rsidP="00366D76">
      <w:r>
        <w:t>Distributed Systems are advanced level of the architecture that started from Inter Process Communication (IPC). Different software vendors introduce</w:t>
      </w:r>
      <w:r w:rsidR="00984CAA">
        <w:t>d</w:t>
      </w:r>
      <w:r w:rsidR="00C5455E">
        <w:t>,</w:t>
      </w:r>
      <w:r>
        <w:t xml:space="preserve"> from time to time</w:t>
      </w:r>
      <w:r w:rsidR="00C5455E">
        <w:t>,</w:t>
      </w:r>
      <w:r>
        <w:t xml:space="preserve"> different frameworks and tools. For example</w:t>
      </w:r>
      <w:r w:rsidR="009E3A6D">
        <w:t>,</w:t>
      </w:r>
      <w:r>
        <w:t xml:space="preserve"> Microsoft Component Object Model (COM) introduced in 1993 provided IPC and served as basis for some future Microsoft technologies.</w:t>
      </w:r>
      <w:r w:rsidR="009E3A6D">
        <w:t xml:space="preserve"> Java Remote Method Invocation (RMI) and Microsoft .Net Remoting next examples of technologies that worked provided Remote Procedure Call (RPC) capabilities thus influencing software systems to be composed of distributed processes. Enterprise Java Beans (EJB) and Microsoft Windows Communication Foundation (WCF) were further advancements th</w:t>
      </w:r>
      <w:r w:rsidR="00C5455E">
        <w:t>at</w:t>
      </w:r>
      <w:r w:rsidR="009E3A6D">
        <w:t xml:space="preserve"> provided some level of scalability and facilitated development </w:t>
      </w:r>
      <w:r w:rsidR="00C5455E">
        <w:t xml:space="preserve">of </w:t>
      </w:r>
      <w:r w:rsidR="009E3A6D">
        <w:t>Distributed Enterprise Systems. Almost all of these technologies were proprietary and hence could not inter-operate. SOAP based web services provided a unified standard that enabled interoperability between software sub system</w:t>
      </w:r>
      <w:r w:rsidR="00C5455E">
        <w:t>s</w:t>
      </w:r>
      <w:r w:rsidR="009E3A6D">
        <w:t xml:space="preserve"> buil</w:t>
      </w:r>
      <w:r w:rsidR="00C5455E">
        <w:t>t</w:t>
      </w:r>
      <w:r w:rsidR="009E3A6D">
        <w:t xml:space="preserve"> with different language tools/frameworks and running on different platform to communicate, coordinate and integrate in logically unified systems.</w:t>
      </w:r>
      <w:r w:rsidR="00184E2D">
        <w:t xml:space="preserve"> SOAP based web services provided the interoperability but their very nature still had RPC mindset. Server publish service contract using Web Services Definition Language (WSDL). Client</w:t>
      </w:r>
      <w:r w:rsidR="00C5455E">
        <w:t>s</w:t>
      </w:r>
      <w:r w:rsidR="00184E2D">
        <w:t xml:space="preserve"> shape themselves to conform to such service contracts. A change in service contract would mean modification and redeployment of all clients – a pain</w:t>
      </w:r>
      <w:r w:rsidR="00C5455E">
        <w:t>s</w:t>
      </w:r>
      <w:r w:rsidR="00184E2D">
        <w:t>taking and expensive process</w:t>
      </w:r>
      <w:r w:rsidR="00385534">
        <w:t xml:space="preserve"> that inhibited the system agility. </w:t>
      </w:r>
      <w:r w:rsidR="005720AB">
        <w:t xml:space="preserve">None of these technologies elegantly and fully addressed the requirements and challenges mentioned in </w:t>
      </w:r>
      <w:r w:rsidR="005720AB">
        <w:fldChar w:fldCharType="begin"/>
      </w:r>
      <w:r w:rsidR="005720AB">
        <w:instrText xml:space="preserve"> REF _Ref512186068 \r \h </w:instrText>
      </w:r>
      <w:r w:rsidR="005720AB">
        <w:fldChar w:fldCharType="separate"/>
      </w:r>
      <w:r w:rsidR="005720AB">
        <w:rPr>
          <w:cs/>
        </w:rPr>
        <w:t>‎</w:t>
      </w:r>
      <w:r w:rsidR="005720AB">
        <w:t>1.1</w:t>
      </w:r>
      <w:r w:rsidR="005720AB">
        <w:fldChar w:fldCharType="end"/>
      </w:r>
      <w:r w:rsidR="005720AB">
        <w:t xml:space="preserve"> above.</w:t>
      </w:r>
    </w:p>
    <w:p w14:paraId="3E158252" w14:textId="2A08B71B" w:rsidR="009E7AFF" w:rsidRDefault="00682860" w:rsidP="00366D76">
      <w:r>
        <w:t>In 2000 Roy Thomas Fielding, in his PhD dissertation “Architectural Styles and the Design of Network-based Software Architectures”</w:t>
      </w:r>
      <w:r>
        <w:rPr>
          <w:rStyle w:val="FootnoteReference"/>
        </w:rPr>
        <w:footnoteReference w:id="7"/>
      </w:r>
      <w:r>
        <w:t xml:space="preserve"> presented the concept Representational State Transfer (REST). </w:t>
      </w:r>
      <w:r w:rsidR="00D86439">
        <w:t>Roy has been working on the WEB and the REST for over six years prior to the publication of his dissertation. Fielding was one of the main developers of HTTP Standard (RFC2616</w:t>
      </w:r>
      <w:r w:rsidR="00D86439">
        <w:rPr>
          <w:rStyle w:val="FootnoteReference"/>
        </w:rPr>
        <w:footnoteReference w:id="8"/>
      </w:r>
      <w:r w:rsidR="00D86439">
        <w:t>) and URI Specifications (RFC3986</w:t>
      </w:r>
      <w:r w:rsidR="00D86439">
        <w:rPr>
          <w:rStyle w:val="FootnoteReference"/>
        </w:rPr>
        <w:footnoteReference w:id="9"/>
      </w:r>
      <w:r w:rsidR="00D86439">
        <w:t>) and he developed REST to describe the architectural concept</w:t>
      </w:r>
      <w:r w:rsidR="00C5455E">
        <w:t>s</w:t>
      </w:r>
      <w:r w:rsidR="00D86439">
        <w:t xml:space="preserve"> behind the design of the Web. </w:t>
      </w:r>
      <w:r w:rsidR="007323D2">
        <w:t xml:space="preserve">REST address all of the concerns mentioned above </w:t>
      </w:r>
      <w:r w:rsidR="001B11ED">
        <w:t>and provided standardised solutions to all of them. This is why RESTful services have now been recognised as generally the most useful methods to provide data-</w:t>
      </w:r>
      <w:r w:rsidR="00C5455E">
        <w:t xml:space="preserve">intensive </w:t>
      </w:r>
      <w:r w:rsidR="001B11ED">
        <w:t xml:space="preserve">services for web and mobile application development. </w:t>
      </w:r>
      <w:r w:rsidR="00151484">
        <w:t>A large number of business organisation</w:t>
      </w:r>
      <w:r w:rsidR="004C6E6D">
        <w:t>s</w:t>
      </w:r>
      <w:r w:rsidR="00151484">
        <w:t xml:space="preserve"> have switched their application architectures to REST and rest are moving towards REST quickly. </w:t>
      </w:r>
      <w:r w:rsidR="00106AEE">
        <w:t xml:space="preserve">Therefore, there is strong technical as well as </w:t>
      </w:r>
      <w:r w:rsidR="00ED5BA5">
        <w:t>career</w:t>
      </w:r>
      <w:r w:rsidR="00106AEE">
        <w:t xml:space="preserve"> motivation behind choosing this project to study RESTful architecture in </w:t>
      </w:r>
      <w:r w:rsidR="005B1DE8">
        <w:t>depth and detail</w:t>
      </w:r>
      <w:r w:rsidR="00106AEE">
        <w:t>.</w:t>
      </w:r>
    </w:p>
    <w:p w14:paraId="2EF43F9C" w14:textId="7DA17F7B" w:rsidR="00106AEE" w:rsidRDefault="00106AEE" w:rsidP="00366D76">
      <w:r>
        <w:t xml:space="preserve">Next chapters of this report </w:t>
      </w:r>
      <w:r w:rsidR="00C0609E">
        <w:t>describe</w:t>
      </w:r>
      <w:r>
        <w:t xml:space="preserve"> REST Architecture in detail and present a sample application architected in REST style to demonstrate the concepts. </w:t>
      </w:r>
    </w:p>
    <w:p w14:paraId="58B5E159" w14:textId="60343FC4" w:rsidR="008B119B" w:rsidRDefault="001C12B8" w:rsidP="001C12B8">
      <w:pPr>
        <w:pStyle w:val="Heading2"/>
      </w:pPr>
      <w:bookmarkStart w:id="20" w:name="_Toc512977109"/>
      <w:r>
        <w:lastRenderedPageBreak/>
        <w:t>Aims and Objectives</w:t>
      </w:r>
      <w:bookmarkEnd w:id="20"/>
    </w:p>
    <w:p w14:paraId="4F7F3704" w14:textId="60A29291" w:rsidR="001C12B8" w:rsidRDefault="001C12B8" w:rsidP="001C12B8">
      <w:pPr>
        <w:pStyle w:val="Heading3"/>
      </w:pPr>
      <w:bookmarkStart w:id="21" w:name="_Toc512977110"/>
      <w:r>
        <w:t>Aim</w:t>
      </w:r>
      <w:bookmarkEnd w:id="21"/>
    </w:p>
    <w:p w14:paraId="57DDA542" w14:textId="1F1DE227" w:rsidR="00E057D5" w:rsidRDefault="00E057D5" w:rsidP="00E057D5">
      <w:pPr>
        <w:rPr>
          <w:rFonts w:ascii="Calibri" w:hAnsi="Calibri" w:cs="Calibri"/>
          <w:color w:val="000000"/>
        </w:rPr>
      </w:pPr>
      <w:r w:rsidRPr="00E057D5">
        <w:rPr>
          <w:rFonts w:ascii="Calibri" w:hAnsi="Calibri" w:cs="Calibri"/>
          <w:color w:val="000000"/>
        </w:rPr>
        <w:t>The aim of this project is to study and understand in greater detail the concept of RESTful</w:t>
      </w:r>
      <w:r w:rsidRPr="00E057D5">
        <w:rPr>
          <w:rFonts w:ascii="Calibri" w:hAnsi="Calibri" w:cs="Calibri"/>
          <w:color w:val="000000"/>
        </w:rPr>
        <w:br/>
        <w:t>architectural pattern of designing web services, thereby evaluating the RESTful services compared to</w:t>
      </w:r>
      <w:r w:rsidRPr="00E057D5">
        <w:rPr>
          <w:rFonts w:ascii="Calibri" w:hAnsi="Calibri" w:cs="Calibri"/>
          <w:color w:val="000000"/>
        </w:rPr>
        <w:br/>
        <w:t>other technologies like SOAP services and RPC.</w:t>
      </w:r>
    </w:p>
    <w:p w14:paraId="5879BE12" w14:textId="57C0CAEC" w:rsidR="00E057D5" w:rsidRDefault="00E057D5" w:rsidP="00E057D5">
      <w:pPr>
        <w:pStyle w:val="Heading3"/>
      </w:pPr>
      <w:bookmarkStart w:id="22" w:name="_Toc512977111"/>
      <w:r>
        <w:t>Objectives</w:t>
      </w:r>
      <w:bookmarkEnd w:id="22"/>
    </w:p>
    <w:p w14:paraId="00593E71" w14:textId="7A9780D9" w:rsidR="00E057D5" w:rsidRDefault="00E057D5" w:rsidP="00A224B3">
      <w:pPr>
        <w:pStyle w:val="NoSpacing"/>
        <w:numPr>
          <w:ilvl w:val="0"/>
          <w:numId w:val="3"/>
        </w:numPr>
      </w:pPr>
      <w:r w:rsidRPr="00E057D5">
        <w:t xml:space="preserve">To carry out in depth study of REST principles </w:t>
      </w:r>
      <w:r w:rsidR="00DF4AB1">
        <w:t xml:space="preserve">in order </w:t>
      </w:r>
      <w:r w:rsidRPr="00E057D5">
        <w:t>to understand how RESTful services differ from</w:t>
      </w:r>
      <w:r w:rsidR="000E009E">
        <w:t xml:space="preserve"> </w:t>
      </w:r>
      <w:r w:rsidRPr="00E057D5">
        <w:t>other options.</w:t>
      </w:r>
    </w:p>
    <w:p w14:paraId="48ABAC19" w14:textId="026A586D" w:rsidR="00E057D5" w:rsidRDefault="00E057D5" w:rsidP="00A224B3">
      <w:pPr>
        <w:pStyle w:val="NoSpacing"/>
        <w:numPr>
          <w:ilvl w:val="0"/>
          <w:numId w:val="3"/>
        </w:numPr>
      </w:pPr>
      <w:r w:rsidRPr="00E057D5">
        <w:t xml:space="preserve">To build a data intensive web API software using REST architectural </w:t>
      </w:r>
      <w:r>
        <w:t>style</w:t>
      </w:r>
      <w:r w:rsidRPr="00E057D5">
        <w:t xml:space="preserve"> to help</w:t>
      </w:r>
      <w:r w:rsidRPr="00E057D5">
        <w:br/>
        <w:t>understanding and evaluation.</w:t>
      </w:r>
    </w:p>
    <w:p w14:paraId="564CFADC" w14:textId="44CF1168" w:rsidR="00E057D5" w:rsidRDefault="00E057D5" w:rsidP="00A224B3">
      <w:pPr>
        <w:pStyle w:val="NoSpacing"/>
        <w:numPr>
          <w:ilvl w:val="0"/>
          <w:numId w:val="3"/>
        </w:numPr>
      </w:pPr>
      <w:r w:rsidRPr="00E057D5">
        <w:t>To gain a detailed understanding of the nature of HTTP protocol and how HTTP and RESTful</w:t>
      </w:r>
      <w:r w:rsidRPr="00E057D5">
        <w:br/>
        <w:t>architecture</w:t>
      </w:r>
      <w:r>
        <w:t>s</w:t>
      </w:r>
      <w:r w:rsidRPr="00E057D5">
        <w:t xml:space="preserve"> are related to each other.</w:t>
      </w:r>
    </w:p>
    <w:p w14:paraId="444AAEF6" w14:textId="77777777" w:rsidR="00E057D5" w:rsidRDefault="00E057D5" w:rsidP="00A224B3">
      <w:pPr>
        <w:pStyle w:val="NoSpacing"/>
        <w:numPr>
          <w:ilvl w:val="0"/>
          <w:numId w:val="3"/>
        </w:numPr>
      </w:pPr>
      <w:r w:rsidRPr="00E057D5">
        <w:t>To make use of at least one HTTP client testing tool to gain a practical experience of how</w:t>
      </w:r>
      <w:r w:rsidRPr="00E057D5">
        <w:br/>
        <w:t>HTTP (and thereby RESTful) communication works.</w:t>
      </w:r>
    </w:p>
    <w:p w14:paraId="1A35AEA2" w14:textId="3103DA4D" w:rsidR="00E057D5" w:rsidRDefault="00E057D5" w:rsidP="00A224B3">
      <w:pPr>
        <w:pStyle w:val="NoSpacing"/>
        <w:numPr>
          <w:ilvl w:val="0"/>
          <w:numId w:val="3"/>
        </w:numPr>
      </w:pPr>
      <w:r w:rsidRPr="00E057D5">
        <w:t>To understand the software project life cycle.</w:t>
      </w:r>
    </w:p>
    <w:p w14:paraId="7BDA7B95" w14:textId="3E9701B2" w:rsidR="00F85002" w:rsidRDefault="00F85002">
      <w:pPr>
        <w:rPr>
          <w:lang w:val="en-US"/>
        </w:rPr>
      </w:pPr>
      <w:r>
        <w:br w:type="page"/>
      </w:r>
    </w:p>
    <w:p w14:paraId="4228DA5D" w14:textId="77777777" w:rsidR="00F85002" w:rsidRPr="00E057D5" w:rsidRDefault="00F85002" w:rsidP="00F85002">
      <w:pPr>
        <w:pStyle w:val="NoSpacing"/>
      </w:pPr>
    </w:p>
    <w:p w14:paraId="2129553D" w14:textId="2EFC399C" w:rsidR="00791AC9" w:rsidRPr="0004196D" w:rsidRDefault="00FC5064" w:rsidP="00FC5064">
      <w:pPr>
        <w:pStyle w:val="Heading1"/>
      </w:pPr>
      <w:bookmarkStart w:id="23" w:name="_Toc512977112"/>
      <w:r>
        <w:t xml:space="preserve">REST – </w:t>
      </w:r>
      <w:r w:rsidR="00EC4CA5">
        <w:t xml:space="preserve">A </w:t>
      </w:r>
      <w:r>
        <w:t>Better Style for</w:t>
      </w:r>
      <w:r w:rsidR="00EC4CA5">
        <w:t xml:space="preserve"> Architecting</w:t>
      </w:r>
      <w:r>
        <w:t xml:space="preserve"> Modern Applications</w:t>
      </w:r>
      <w:bookmarkEnd w:id="23"/>
    </w:p>
    <w:p w14:paraId="04ACDF94" w14:textId="1AC6572B" w:rsidR="00832AEF" w:rsidRDefault="00DD53E8" w:rsidP="000D0D78">
      <w:pPr>
        <w:pStyle w:val="Heading2"/>
      </w:pPr>
      <w:bookmarkStart w:id="24" w:name="_Toc512977113"/>
      <w:r>
        <w:t>What is REST</w:t>
      </w:r>
      <w:bookmarkEnd w:id="24"/>
    </w:p>
    <w:p w14:paraId="1CB4C290" w14:textId="77777777" w:rsidR="00DD53E8" w:rsidRDefault="00832AEF" w:rsidP="00832AEF">
      <w:r>
        <w:t>In his dissertation,</w:t>
      </w:r>
      <w:r w:rsidR="00DD53E8">
        <w:t xml:space="preserve"> Fielding describes REST as:</w:t>
      </w:r>
    </w:p>
    <w:p w14:paraId="2800C550" w14:textId="3D152FEC" w:rsidR="00832AEF" w:rsidRDefault="00DD53E8" w:rsidP="00832AEF">
      <w:pPr>
        <w:rPr>
          <w:rFonts w:ascii="Calibri" w:hAnsi="Calibri" w:cs="Calibri"/>
          <w:color w:val="000000"/>
        </w:rPr>
      </w:pPr>
      <w:r>
        <w:rPr>
          <w:rFonts w:ascii="Calibri" w:hAnsi="Calibri" w:cs="Calibri"/>
          <w:color w:val="000000"/>
        </w:rPr>
        <w:t>“</w:t>
      </w:r>
      <w:r w:rsidRPr="00DD53E8">
        <w:rPr>
          <w:rFonts w:ascii="Calibri" w:hAnsi="Calibri" w:cs="Calibri"/>
          <w:color w:val="000000"/>
        </w:rPr>
        <w:t>The name</w:t>
      </w:r>
      <w:r>
        <w:rPr>
          <w:rFonts w:ascii="Calibri" w:hAnsi="Calibri" w:cs="Calibri"/>
          <w:color w:val="000000"/>
        </w:rPr>
        <w:t xml:space="preserve"> ‘</w:t>
      </w:r>
      <w:r w:rsidRPr="00DD53E8">
        <w:rPr>
          <w:rFonts w:ascii="Calibri" w:hAnsi="Calibri" w:cs="Calibri"/>
          <w:color w:val="000000"/>
        </w:rPr>
        <w:t>Representational State Transfer</w:t>
      </w:r>
      <w:r>
        <w:rPr>
          <w:rFonts w:ascii="Calibri" w:hAnsi="Calibri" w:cs="Calibri"/>
          <w:color w:val="000000"/>
        </w:rPr>
        <w:t>’</w:t>
      </w:r>
      <w:r w:rsidRPr="00DD53E8">
        <w:rPr>
          <w:rFonts w:ascii="Calibri" w:hAnsi="Calibri" w:cs="Calibri"/>
          <w:color w:val="000000"/>
        </w:rPr>
        <w:t xml:space="preserve"> is intended to evoke an image of how a well-designed Web application behaves: a network of web pages (a virtual state-machine), where the</w:t>
      </w:r>
      <w:r>
        <w:rPr>
          <w:rFonts w:ascii="Calibri" w:hAnsi="Calibri" w:cs="Calibri"/>
          <w:color w:val="000000"/>
        </w:rPr>
        <w:t xml:space="preserve"> </w:t>
      </w:r>
      <w:r w:rsidRPr="00DD53E8">
        <w:rPr>
          <w:rFonts w:ascii="Calibri" w:hAnsi="Calibri" w:cs="Calibri"/>
          <w:color w:val="000000"/>
        </w:rPr>
        <w:t>user progresses through the application by selecting links (state transitions), resulting in</w:t>
      </w:r>
      <w:r>
        <w:rPr>
          <w:rFonts w:ascii="Calibri" w:hAnsi="Calibri" w:cs="Calibri"/>
          <w:color w:val="000000"/>
        </w:rPr>
        <w:t xml:space="preserve"> </w:t>
      </w:r>
      <w:r w:rsidRPr="00DD53E8">
        <w:rPr>
          <w:rFonts w:ascii="Calibri" w:hAnsi="Calibri" w:cs="Calibri"/>
          <w:color w:val="000000"/>
        </w:rPr>
        <w:t>the next page (representing the next state of the application) being transferred to the user</w:t>
      </w:r>
      <w:r>
        <w:rPr>
          <w:rFonts w:ascii="Calibri" w:hAnsi="Calibri" w:cs="Calibri"/>
          <w:color w:val="000000"/>
        </w:rPr>
        <w:t xml:space="preserve"> </w:t>
      </w:r>
      <w:r w:rsidRPr="00DD53E8">
        <w:rPr>
          <w:rFonts w:ascii="Calibri" w:hAnsi="Calibri" w:cs="Calibri"/>
          <w:color w:val="000000"/>
        </w:rPr>
        <w:t>and rendered for their use.</w:t>
      </w:r>
      <w:r>
        <w:rPr>
          <w:rStyle w:val="FootnoteReference"/>
          <w:rFonts w:ascii="Calibri" w:hAnsi="Calibri" w:cs="Calibri"/>
          <w:color w:val="000000"/>
        </w:rPr>
        <w:footnoteReference w:id="10"/>
      </w:r>
      <w:r>
        <w:rPr>
          <w:rFonts w:ascii="Calibri" w:hAnsi="Calibri" w:cs="Calibri"/>
          <w:color w:val="000000"/>
        </w:rPr>
        <w:t>”</w:t>
      </w:r>
    </w:p>
    <w:p w14:paraId="70DC5476" w14:textId="64F8591C" w:rsidR="00AF563A" w:rsidRDefault="00AF563A" w:rsidP="00832AEF">
      <w:pPr>
        <w:rPr>
          <w:rFonts w:ascii="Calibri" w:hAnsi="Calibri" w:cs="Calibri"/>
          <w:color w:val="000000"/>
        </w:rPr>
      </w:pPr>
      <w:r>
        <w:rPr>
          <w:rFonts w:ascii="Calibri" w:hAnsi="Calibri" w:cs="Calibri"/>
          <w:color w:val="000000"/>
        </w:rPr>
        <w:t xml:space="preserve">The description of REST above implies that first there was Web. Then it describes that how well-design system should behave. This also implies that REST is not a standard </w:t>
      </w:r>
      <w:r w:rsidR="00C64924">
        <w:rPr>
          <w:rFonts w:ascii="Calibri" w:hAnsi="Calibri" w:cs="Calibri"/>
          <w:color w:val="000000"/>
        </w:rPr>
        <w:t>but</w:t>
      </w:r>
      <w:r>
        <w:rPr>
          <w:rFonts w:ascii="Calibri" w:hAnsi="Calibri" w:cs="Calibri"/>
          <w:color w:val="000000"/>
        </w:rPr>
        <w:t xml:space="preserve"> is an architectural style. </w:t>
      </w:r>
      <w:r w:rsidR="00C64924">
        <w:rPr>
          <w:rFonts w:ascii="Calibri" w:hAnsi="Calibri" w:cs="Calibri"/>
          <w:color w:val="000000"/>
        </w:rPr>
        <w:t>However, when we implement it we will use standards of course.</w:t>
      </w:r>
      <w:r w:rsidR="00C64924">
        <w:rPr>
          <w:rStyle w:val="FootnoteReference"/>
          <w:rFonts w:ascii="Calibri" w:hAnsi="Calibri" w:cs="Calibri"/>
          <w:color w:val="000000"/>
        </w:rPr>
        <w:footnoteReference w:id="11"/>
      </w:r>
      <w:r w:rsidR="00C64924">
        <w:rPr>
          <w:rFonts w:ascii="Calibri" w:hAnsi="Calibri" w:cs="Calibri"/>
          <w:color w:val="000000"/>
        </w:rPr>
        <w:t xml:space="preserve"> </w:t>
      </w:r>
    </w:p>
    <w:p w14:paraId="267F84AE" w14:textId="59531DC0" w:rsidR="00A90041" w:rsidRDefault="00A90041" w:rsidP="00A90041">
      <w:pPr>
        <w:rPr>
          <w:rFonts w:ascii="Calibri" w:hAnsi="Calibri" w:cs="Calibri"/>
          <w:color w:val="000000"/>
        </w:rPr>
      </w:pPr>
      <w:r>
        <w:rPr>
          <w:rFonts w:ascii="Calibri" w:hAnsi="Calibri" w:cs="Calibri"/>
          <w:color w:val="000000"/>
        </w:rPr>
        <w:t xml:space="preserve">Although above description was given in context of web pages, principles of REST can be applied to any system. The idea is that client request a resource. The server returns the resource representation which is in a particular state. It also sends along controls that client can use the move the resource to next state. </w:t>
      </w:r>
      <w:r>
        <w:rPr>
          <w:rFonts w:ascii="Calibri" w:hAnsi="Calibri" w:cs="Calibri"/>
          <w:color w:val="000000"/>
        </w:rPr>
        <w:fldChar w:fldCharType="begin"/>
      </w:r>
      <w:r>
        <w:rPr>
          <w:rFonts w:ascii="Calibri" w:hAnsi="Calibri" w:cs="Calibri"/>
          <w:color w:val="000000"/>
        </w:rPr>
        <w:instrText xml:space="preserve"> REF _Ref512783387 \h </w:instrText>
      </w:r>
      <w:r>
        <w:rPr>
          <w:rFonts w:ascii="Calibri" w:hAnsi="Calibri" w:cs="Calibri"/>
          <w:color w:val="000000"/>
        </w:rPr>
      </w:r>
      <w:r>
        <w:rPr>
          <w:rFonts w:ascii="Calibri" w:hAnsi="Calibri" w:cs="Calibri"/>
          <w:color w:val="000000"/>
        </w:rPr>
        <w:fldChar w:fldCharType="separate"/>
      </w:r>
      <w:r>
        <w:t xml:space="preserve">Figure </w:t>
      </w:r>
      <w:r>
        <w:rPr>
          <w:noProof/>
          <w:cs/>
        </w:rPr>
        <w:t>‎</w:t>
      </w:r>
      <w:r>
        <w:rPr>
          <w:noProof/>
        </w:rPr>
        <w:t>1</w:t>
      </w:r>
      <w:r>
        <w:noBreakHyphen/>
      </w:r>
      <w:r>
        <w:rPr>
          <w:noProof/>
        </w:rPr>
        <w:t>1</w:t>
      </w:r>
      <w:r>
        <w:rPr>
          <w:rFonts w:ascii="Calibri" w:hAnsi="Calibri" w:cs="Calibri"/>
          <w:color w:val="000000"/>
        </w:rPr>
        <w:fldChar w:fldCharType="end"/>
      </w:r>
      <w:r>
        <w:rPr>
          <w:rFonts w:ascii="Calibri" w:hAnsi="Calibri" w:cs="Calibri"/>
          <w:color w:val="000000"/>
        </w:rPr>
        <w:t xml:space="preserve"> depicts the process of Representational State Transfer. It begins with a task in New state. With this representation of task, server sends a control: Assign, which client can use to move the task to new state Assigned. An Assigned Task is another representation of the task. When an Assigned Task is requested by a client, server returns its presentation with tow controls: Complete and De-assign. Client can use Complete control to move task to Complete state or it can use De-Assign control to move it back to New state – an so on.</w:t>
      </w:r>
    </w:p>
    <w:p w14:paraId="63E48FF4" w14:textId="77777777" w:rsidR="00A90041" w:rsidRDefault="00A90041" w:rsidP="00A90041">
      <w:pPr>
        <w:keepNext/>
        <w:jc w:val="center"/>
      </w:pPr>
      <w:r>
        <w:object w:dxaOrig="8386" w:dyaOrig="2791" w14:anchorId="6ED43E09">
          <v:shape id="_x0000_i1051" type="#_x0000_t75" style="width:395.05pt;height:131.5pt" o:ole="">
            <v:imagedata r:id="rId19" o:title=""/>
          </v:shape>
          <o:OLEObject Type="Embed" ProgID="Visio.Drawing.15" ShapeID="_x0000_i1051" DrawAspect="Content" ObjectID="_1586719581" r:id="rId20"/>
        </w:object>
      </w:r>
    </w:p>
    <w:p w14:paraId="6978372A" w14:textId="3CB5CF67" w:rsidR="00414D92" w:rsidRDefault="00A90041" w:rsidP="00A90041">
      <w:pPr>
        <w:pStyle w:val="Caption"/>
        <w:jc w:val="center"/>
        <w:rPr>
          <w:rFonts w:ascii="Calibri" w:hAnsi="Calibri" w:cs="Calibri"/>
          <w:color w:val="000000"/>
        </w:rPr>
      </w:pPr>
      <w:bookmarkStart w:id="25" w:name="_Ref512783349"/>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2</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1</w:t>
      </w:r>
      <w:r w:rsidR="00F70BCE">
        <w:fldChar w:fldCharType="end"/>
      </w:r>
      <w:r>
        <w:t xml:space="preserve"> State transfer</w:t>
      </w:r>
      <w:bookmarkEnd w:id="25"/>
    </w:p>
    <w:p w14:paraId="5072B432" w14:textId="4FADF4EF" w:rsidR="00E40104" w:rsidRDefault="00833ABC" w:rsidP="00833ABC">
      <w:pPr>
        <w:pStyle w:val="Heading3"/>
      </w:pPr>
      <w:bookmarkStart w:id="26" w:name="_Toc512977114"/>
      <w:r>
        <w:t>Misconceptions About Rest</w:t>
      </w:r>
      <w:bookmarkEnd w:id="26"/>
    </w:p>
    <w:p w14:paraId="5F9A4D9D" w14:textId="46D51D57" w:rsidR="00833ABC" w:rsidRDefault="00833ABC" w:rsidP="00090F6B">
      <w:r>
        <w:t xml:space="preserve">In literature it is often described that REST is not just another new way of calling remote procedure over the HTTP. This leads to the misconception that REST is any architecture that is not SOAP. </w:t>
      </w:r>
      <w:r w:rsidR="00090F6B">
        <w:t>This is not true. An architecture cannot be considered to be REST until it adheres to certain constraint. More on this later.</w:t>
      </w:r>
    </w:p>
    <w:p w14:paraId="2ED841A4" w14:textId="600F44FE" w:rsidR="00090F6B" w:rsidRDefault="00090F6B" w:rsidP="00090F6B">
      <w:r>
        <w:t>Almost of all the REST services use HTTP as protocol. This lead</w:t>
      </w:r>
      <w:r w:rsidR="00106154">
        <w:t>s</w:t>
      </w:r>
      <w:r>
        <w:t xml:space="preserve"> to another misconception that REST is HTTP. Theoretically this is not true. REST itself does not dictate any particular protocol. It leaves the selection of the standards and protocols with the implementer. The fact that almost all REST services on the Internet these days communicate over HTTP is no co-incidence. This is because Fielding who introduced REST was also one of the main developers of the HTTP Standard</w:t>
      </w:r>
      <w:r>
        <w:rPr>
          <w:rStyle w:val="FootnoteReference"/>
        </w:rPr>
        <w:footnoteReference w:id="12"/>
      </w:r>
      <w:r>
        <w:t>.</w:t>
      </w:r>
      <w:r w:rsidR="000C0FFD">
        <w:t xml:space="preserve"> It is quite possible to write APIs that work on HTTP but still not RESTful. </w:t>
      </w:r>
    </w:p>
    <w:p w14:paraId="06938C7F" w14:textId="6EC2BFC1" w:rsidR="00090F6B" w:rsidRDefault="00090F6B" w:rsidP="00090F6B">
      <w:r>
        <w:t xml:space="preserve">Majority of the RESTful APIs use JSON (JavaScript Object Notation) to represent the resources. This lead to another misconception that an API that works with JSON is REST, which is not true. JSON is just one of may representations that can be used by a RESTful application. It is the media type that defines the representation. It can be JSON, XML, CSV or any custom format. </w:t>
      </w:r>
    </w:p>
    <w:p w14:paraId="40434AD2" w14:textId="74228911" w:rsidR="000C0FFD" w:rsidRDefault="000C0FFD" w:rsidP="00090F6B">
      <w:r>
        <w:t>As said REST is an architectural style. The rest of this chapter explore that style and deriving constraints in detail, but first we will have a brief look at why we need REST.</w:t>
      </w:r>
    </w:p>
    <w:p w14:paraId="6D277B3F" w14:textId="5686991D" w:rsidR="000D0D78" w:rsidRDefault="00C46545" w:rsidP="000D0D78">
      <w:pPr>
        <w:pStyle w:val="Heading2"/>
      </w:pPr>
      <w:bookmarkStart w:id="27" w:name="_Toc512977115"/>
      <w:r>
        <w:t>Why REST</w:t>
      </w:r>
      <w:bookmarkEnd w:id="27"/>
    </w:p>
    <w:p w14:paraId="3368F5ED" w14:textId="77777777" w:rsidR="00315EA4" w:rsidRDefault="00315EA4" w:rsidP="00315EA4">
      <w:pPr>
        <w:rPr>
          <w:rFonts w:ascii="Calibri" w:hAnsi="Calibri" w:cs="Calibri"/>
          <w:color w:val="000000"/>
        </w:rPr>
      </w:pPr>
      <w:r>
        <w:rPr>
          <w:rFonts w:ascii="Calibri" w:hAnsi="Calibri" w:cs="Calibri"/>
          <w:color w:val="000000"/>
        </w:rPr>
        <w:t xml:space="preserve">The Chapter </w:t>
      </w:r>
      <w:r>
        <w:rPr>
          <w:rFonts w:ascii="Calibri" w:hAnsi="Calibri" w:cs="Calibri"/>
          <w:color w:val="000000"/>
        </w:rPr>
        <w:fldChar w:fldCharType="begin"/>
      </w:r>
      <w:r>
        <w:rPr>
          <w:rFonts w:ascii="Calibri" w:hAnsi="Calibri" w:cs="Calibri"/>
          <w:color w:val="000000"/>
        </w:rPr>
        <w:instrText xml:space="preserve"> REF _Ref512199321 \w \h </w:instrText>
      </w:r>
      <w:r>
        <w:rPr>
          <w:rFonts w:ascii="Calibri" w:hAnsi="Calibri" w:cs="Calibri"/>
          <w:color w:val="000000"/>
        </w:rPr>
      </w:r>
      <w:r>
        <w:rPr>
          <w:rFonts w:ascii="Calibri" w:hAnsi="Calibri" w:cs="Calibri"/>
          <w:color w:val="000000"/>
        </w:rPr>
        <w:fldChar w:fldCharType="separate"/>
      </w:r>
      <w:r>
        <w:rPr>
          <w:rFonts w:ascii="Calibri" w:hAnsi="Calibri" w:cs="Calibri"/>
          <w:color w:val="000000"/>
          <w:cs/>
        </w:rPr>
        <w:t>‎</w:t>
      </w:r>
      <w:r>
        <w:rPr>
          <w:rFonts w:ascii="Calibri" w:hAnsi="Calibri" w:cs="Calibri"/>
          <w:color w:val="000000"/>
        </w:rPr>
        <w:t>1</w:t>
      </w:r>
      <w:r>
        <w:rPr>
          <w:rFonts w:ascii="Calibri" w:hAnsi="Calibri" w:cs="Calibri"/>
          <w:color w:val="000000"/>
        </w:rPr>
        <w:fldChar w:fldCharType="end"/>
      </w:r>
      <w:r>
        <w:rPr>
          <w:rFonts w:ascii="Calibri" w:hAnsi="Calibri" w:cs="Calibri"/>
          <w:color w:val="000000"/>
        </w:rPr>
        <w:t xml:space="preserve"> already presents an abstract vision of what lead towards REST. Here we take a rather concrete account of some of key motivations to favour REST more.</w:t>
      </w:r>
    </w:p>
    <w:p w14:paraId="0948B1EC" w14:textId="1C867468" w:rsidR="00315EA4" w:rsidRDefault="00315EA4" w:rsidP="00246E49">
      <w:pPr>
        <w:pStyle w:val="Heading3"/>
      </w:pPr>
      <w:bookmarkStart w:id="28" w:name="_Toc512977116"/>
      <w:r>
        <w:t>Interoperability</w:t>
      </w:r>
      <w:bookmarkEnd w:id="28"/>
    </w:p>
    <w:p w14:paraId="6D8A248F" w14:textId="204A5967" w:rsidR="00315EA4" w:rsidRDefault="00315EA4" w:rsidP="00243A69">
      <w:r>
        <w:t xml:space="preserve">Interoperability refers to the ability to integrate various functional components built using different language tools and frameworks and running on different platforms. For </w:t>
      </w:r>
      <w:r w:rsidR="00B7048D">
        <w:t>example,</w:t>
      </w:r>
      <w:r>
        <w:t xml:space="preserve"> a popular news website may have various elements </w:t>
      </w:r>
      <w:r w:rsidR="00B7048D">
        <w:t>that perform various functions. It may be providing search facility using Google integration, Advertisements provided by Ad Host integration, comments manged by integrating Disqus and sharing using integration of Facebook and Twitter. All these service providers need not be running on the same platform or built using single framework, therefore cannot make any assumptions about each other. Such wide integration requires a mechanism that is simple, consistent and reliable. This makes REST a good fit for the integration of heterogenous system</w:t>
      </w:r>
      <w:r w:rsidR="00243A69">
        <w:t>.</w:t>
      </w:r>
    </w:p>
    <w:p w14:paraId="5F548382" w14:textId="11AA789D" w:rsidR="00243A69" w:rsidRDefault="00243A69" w:rsidP="00246E49">
      <w:pPr>
        <w:pStyle w:val="Heading3"/>
      </w:pPr>
      <w:bookmarkStart w:id="29" w:name="_Toc512977117"/>
      <w:r>
        <w:t>Network-based API vs. Library-based API</w:t>
      </w:r>
      <w:bookmarkEnd w:id="29"/>
    </w:p>
    <w:p w14:paraId="53E1E59E" w14:textId="20646A6B" w:rsidR="00243A69" w:rsidRDefault="00243A69" w:rsidP="00243A69">
      <w:r>
        <w:t xml:space="preserve">Rest comes up with the idea of network-based API rather than the Library-based API. Library-based API is mostly built using certain tools and framework that can run on a single or very few platforms. Network-based API on the other hand is not dependant upon a single platform or development framework. All it requires is to implement certain constraints that provide a standardised way of communication. If implemented correctly, such API offers unlimited interoperability between heterogeneous systems. </w:t>
      </w:r>
    </w:p>
    <w:p w14:paraId="47535F2A" w14:textId="486FD571" w:rsidR="00756E42" w:rsidRDefault="00756E42" w:rsidP="00246E49">
      <w:pPr>
        <w:pStyle w:val="Heading3"/>
      </w:pPr>
      <w:bookmarkStart w:id="30" w:name="_Toc512977118"/>
      <w:r>
        <w:t>Devices</w:t>
      </w:r>
      <w:bookmarkEnd w:id="30"/>
    </w:p>
    <w:p w14:paraId="699A4A74" w14:textId="643FF3D3" w:rsidR="00315EA4" w:rsidRDefault="00116E03" w:rsidP="00116E03">
      <w:r>
        <w:t>The last decade saw a huge rise in smart devices. These devices may range from smartphone and tablets to in-car navigation to smart-tv and smart home air conditioning system. The businesses need to reach to the maximum devices. All devices need not be running web application. They have their own operating systems and native applications. In-car navigations system may request traffic data corresponding to GPS coordinates. The smart air conditioning controller may communicate with services provided by local meteorological office to maintain suitable in-house environment. Devices and services are provided by different vendors. They may be upgraded and evolve independent of each other and REST offers such independent evolvability.</w:t>
      </w:r>
    </w:p>
    <w:p w14:paraId="0479C617" w14:textId="0B6CFD3C" w:rsidR="00D84518" w:rsidRDefault="00B45616" w:rsidP="00246E49">
      <w:pPr>
        <w:pStyle w:val="Heading3"/>
      </w:pPr>
      <w:bookmarkStart w:id="31" w:name="_Toc512977119"/>
      <w:r>
        <w:t>The Cloud</w:t>
      </w:r>
      <w:bookmarkEnd w:id="31"/>
    </w:p>
    <w:p w14:paraId="6F3B9866" w14:textId="5843253C" w:rsidR="00B45616" w:rsidRPr="00B45616" w:rsidRDefault="00B45616" w:rsidP="00B45616">
      <w:r>
        <w:t>Rise in devices and increased interoperability poses another challenge to the software developers of systems that subscribe capabilities from other service providers and/or publish their own capabilities for other consumers. This opens up the possibility of dramatic rise in number of consumers. Over-subscription may push systems to the limits. To avoid such chaos</w:t>
      </w:r>
      <w:r w:rsidR="00040CF8">
        <w:t>,</w:t>
      </w:r>
      <w:r>
        <w:t xml:space="preserve"> organisations tend to favour Cloud that provides elastic infrastructure that has ability to shrink or expand on demand</w:t>
      </w:r>
      <w:r w:rsidR="00040CF8">
        <w:t>, and they are only charged what they used. This provides financial benefits as well as scalability. But scalability of the could is not something out-of-the-box thing. “It is critical to build a scalable architecture in order to take advantage of a scalable infrastructure.</w:t>
      </w:r>
      <w:r w:rsidR="00B70083">
        <w:rPr>
          <w:rStyle w:val="FootnoteReference"/>
        </w:rPr>
        <w:footnoteReference w:id="13"/>
      </w:r>
      <w:r w:rsidR="00040CF8">
        <w:t>”</w:t>
      </w:r>
      <w:r w:rsidR="00580725">
        <w:t xml:space="preserve"> REST offers such scalable architecture.</w:t>
      </w:r>
    </w:p>
    <w:p w14:paraId="2CF8E8DD" w14:textId="00C8711A" w:rsidR="00116E03" w:rsidRDefault="008E3D89" w:rsidP="00B21FA4">
      <w:pPr>
        <w:pStyle w:val="Heading2"/>
      </w:pPr>
      <w:bookmarkStart w:id="32" w:name="_Toc512977120"/>
      <w:r>
        <w:t>Why Distributed Systems Fail</w:t>
      </w:r>
      <w:bookmarkEnd w:id="32"/>
    </w:p>
    <w:p w14:paraId="40D38DDA" w14:textId="50939A75" w:rsidR="00F25480" w:rsidRDefault="000D0D78" w:rsidP="001873D7">
      <w:pPr>
        <w:rPr>
          <w:rFonts w:ascii="Calibri" w:hAnsi="Calibri" w:cs="Calibri"/>
          <w:color w:val="000000"/>
        </w:rPr>
      </w:pPr>
      <w:r>
        <w:rPr>
          <w:rFonts w:ascii="Calibri" w:hAnsi="Calibri" w:cs="Calibri"/>
          <w:color w:val="000000"/>
        </w:rPr>
        <w:t xml:space="preserve">Due to the rise in versatile smart devices, applications however small and simple tend to deviate from monolithic design and begin to resemble distributed systems. The Chapter </w:t>
      </w:r>
      <w:r>
        <w:rPr>
          <w:rFonts w:ascii="Calibri" w:hAnsi="Calibri" w:cs="Calibri"/>
          <w:color w:val="000000"/>
        </w:rPr>
        <w:fldChar w:fldCharType="begin"/>
      </w:r>
      <w:r>
        <w:rPr>
          <w:rFonts w:ascii="Calibri" w:hAnsi="Calibri" w:cs="Calibri"/>
          <w:color w:val="000000"/>
        </w:rPr>
        <w:instrText xml:space="preserve"> REF _Ref512199321 \w \h </w:instrText>
      </w:r>
      <w:r>
        <w:rPr>
          <w:rFonts w:ascii="Calibri" w:hAnsi="Calibri" w:cs="Calibri"/>
          <w:color w:val="000000"/>
        </w:rPr>
      </w:r>
      <w:r>
        <w:rPr>
          <w:rFonts w:ascii="Calibri" w:hAnsi="Calibri" w:cs="Calibri"/>
          <w:color w:val="000000"/>
        </w:rPr>
        <w:fldChar w:fldCharType="separate"/>
      </w:r>
      <w:r>
        <w:rPr>
          <w:rFonts w:ascii="Calibri" w:hAnsi="Calibri" w:cs="Calibri"/>
          <w:color w:val="000000"/>
          <w:cs/>
        </w:rPr>
        <w:t>‎</w:t>
      </w:r>
      <w:r>
        <w:rPr>
          <w:rFonts w:ascii="Calibri" w:hAnsi="Calibri" w:cs="Calibri"/>
          <w:color w:val="000000"/>
        </w:rPr>
        <w:t>1</w:t>
      </w:r>
      <w:r>
        <w:rPr>
          <w:rFonts w:ascii="Calibri" w:hAnsi="Calibri" w:cs="Calibri"/>
          <w:color w:val="000000"/>
        </w:rPr>
        <w:fldChar w:fldCharType="end"/>
      </w:r>
      <w:r>
        <w:rPr>
          <w:rFonts w:ascii="Calibri" w:hAnsi="Calibri" w:cs="Calibri"/>
          <w:color w:val="000000"/>
        </w:rPr>
        <w:t xml:space="preserve"> on  </w:t>
      </w:r>
      <w:r>
        <w:rPr>
          <w:rFonts w:ascii="Calibri" w:hAnsi="Calibri" w:cs="Calibri"/>
          <w:color w:val="000000"/>
        </w:rPr>
        <w:fldChar w:fldCharType="begin"/>
      </w:r>
      <w:r>
        <w:rPr>
          <w:rFonts w:ascii="Calibri" w:hAnsi="Calibri" w:cs="Calibri"/>
          <w:color w:val="000000"/>
        </w:rPr>
        <w:instrText xml:space="preserve"> REF _Ref512199331 \h </w:instrText>
      </w:r>
      <w:r>
        <w:rPr>
          <w:rFonts w:ascii="Calibri" w:hAnsi="Calibri" w:cs="Calibri"/>
          <w:color w:val="000000"/>
        </w:rPr>
      </w:r>
      <w:r>
        <w:rPr>
          <w:rFonts w:ascii="Calibri" w:hAnsi="Calibri" w:cs="Calibri"/>
          <w:color w:val="000000"/>
        </w:rPr>
        <w:fldChar w:fldCharType="separate"/>
      </w:r>
      <w:r w:rsidRPr="006230D7">
        <w:t>Introduction</w:t>
      </w:r>
      <w:r>
        <w:rPr>
          <w:rFonts w:ascii="Calibri" w:hAnsi="Calibri" w:cs="Calibri"/>
          <w:color w:val="000000"/>
        </w:rPr>
        <w:fldChar w:fldCharType="end"/>
      </w:r>
      <w:r>
        <w:rPr>
          <w:rFonts w:ascii="Calibri" w:hAnsi="Calibri" w:cs="Calibri"/>
          <w:color w:val="000000"/>
        </w:rPr>
        <w:t xml:space="preserve"> describes in details the characteristics, requirements and challenges of modern software systems. It concludes that REST is a better approach for building</w:t>
      </w:r>
      <w:r w:rsidR="002926A2">
        <w:rPr>
          <w:rFonts w:ascii="Calibri" w:hAnsi="Calibri" w:cs="Calibri"/>
          <w:color w:val="000000"/>
        </w:rPr>
        <w:t xml:space="preserve"> modern</w:t>
      </w:r>
      <w:r>
        <w:rPr>
          <w:rFonts w:ascii="Calibri" w:hAnsi="Calibri" w:cs="Calibri"/>
          <w:color w:val="000000"/>
        </w:rPr>
        <w:t xml:space="preserve"> distributed systems.</w:t>
      </w:r>
      <w:r w:rsidR="001D20CF">
        <w:rPr>
          <w:rFonts w:ascii="Calibri" w:hAnsi="Calibri" w:cs="Calibri"/>
          <w:color w:val="000000"/>
        </w:rPr>
        <w:t xml:space="preserve"> Here we briefly discuss</w:t>
      </w:r>
      <w:r w:rsidR="002926A2">
        <w:rPr>
          <w:rFonts w:ascii="Calibri" w:hAnsi="Calibri" w:cs="Calibri"/>
          <w:color w:val="000000"/>
        </w:rPr>
        <w:t xml:space="preserve"> the </w:t>
      </w:r>
      <w:r w:rsidR="000726BF">
        <w:rPr>
          <w:rFonts w:ascii="Calibri" w:hAnsi="Calibri" w:cs="Calibri"/>
          <w:color w:val="000000"/>
        </w:rPr>
        <w:t>key factors</w:t>
      </w:r>
      <w:r w:rsidR="001D20CF">
        <w:rPr>
          <w:rFonts w:ascii="Calibri" w:hAnsi="Calibri" w:cs="Calibri"/>
          <w:color w:val="000000"/>
        </w:rPr>
        <w:t xml:space="preserve"> </w:t>
      </w:r>
      <w:r w:rsidR="000726BF">
        <w:rPr>
          <w:rFonts w:ascii="Calibri" w:hAnsi="Calibri" w:cs="Calibri"/>
          <w:color w:val="000000"/>
        </w:rPr>
        <w:t>contributing to the failure of distributed systems.</w:t>
      </w:r>
    </w:p>
    <w:p w14:paraId="3D9A6A3B" w14:textId="38605228" w:rsidR="001D20CF" w:rsidRDefault="001D20CF" w:rsidP="00B21FA4">
      <w:pPr>
        <w:pStyle w:val="Heading3"/>
      </w:pPr>
      <w:bookmarkStart w:id="33" w:name="_Toc512977121"/>
      <w:r>
        <w:t xml:space="preserve">Requirements-Driven </w:t>
      </w:r>
      <w:r w:rsidR="007A6461">
        <w:t>Architecture</w:t>
      </w:r>
      <w:bookmarkEnd w:id="33"/>
    </w:p>
    <w:p w14:paraId="036396B6" w14:textId="07000F1C" w:rsidR="001D20CF" w:rsidRDefault="00AC6BC8" w:rsidP="001D20CF">
      <w:r>
        <w:t>Traditional RPC based architectures tend to take requirement driven approach. Business requirements are identified and software are designed to fulfil those requirements. When business requirements grow, design is grown to cover those new requirements. Such software</w:t>
      </w:r>
      <w:r w:rsidR="00DF1FB3">
        <w:t xml:space="preserve"> design</w:t>
      </w:r>
      <w:r w:rsidR="00905C04">
        <w:t>s</w:t>
      </w:r>
      <w:r>
        <w:t xml:space="preserve"> are </w:t>
      </w:r>
      <w:r w:rsidR="00DF1FB3">
        <w:t>conceived</w:t>
      </w:r>
      <w:r>
        <w:t xml:space="preserve"> and tested in a controlled environment</w:t>
      </w:r>
      <w:r w:rsidR="00DF1FB3">
        <w:t xml:space="preserve"> and then deployed in the real environment. It is only </w:t>
      </w:r>
      <w:r w:rsidR="00905C04">
        <w:t>after the deployment to the real environment</w:t>
      </w:r>
      <w:r w:rsidR="00DF1FB3">
        <w:t xml:space="preserve"> that the limitations of the real environment are discovered that reduce the usability of the design</w:t>
      </w:r>
      <w:r w:rsidR="00A5178E">
        <w:t>, and eventually resulted in system failure</w:t>
      </w:r>
      <w:r w:rsidR="00DF1FB3">
        <w:t>. In requirements driven approach the architecture of the application is shaped to conform the business</w:t>
      </w:r>
      <w:r w:rsidR="00905C04">
        <w:t xml:space="preserve"> domain</w:t>
      </w:r>
      <w:r w:rsidR="00DF1FB3">
        <w:t xml:space="preserve"> and result is an architecture that is tightly </w:t>
      </w:r>
      <w:r w:rsidR="00885FB1">
        <w:t>moulded</w:t>
      </w:r>
      <w:r w:rsidR="00DF1FB3">
        <w:t xml:space="preserve"> with</w:t>
      </w:r>
      <w:r w:rsidR="00885FB1">
        <w:t>in</w:t>
      </w:r>
      <w:r w:rsidR="00DF1FB3">
        <w:t xml:space="preserve"> </w:t>
      </w:r>
      <w:r w:rsidR="00885FB1">
        <w:t>the shape of business.</w:t>
      </w:r>
    </w:p>
    <w:p w14:paraId="62C5811F" w14:textId="77777777" w:rsidR="00905C04" w:rsidRDefault="00905C04" w:rsidP="00905C04">
      <w:pPr>
        <w:pStyle w:val="Heading3"/>
      </w:pPr>
      <w:bookmarkStart w:id="34" w:name="_Toc512977122"/>
      <w:r>
        <w:t>Fallacies of Distributed Systems</w:t>
      </w:r>
      <w:bookmarkEnd w:id="34"/>
    </w:p>
    <w:p w14:paraId="043A066F" w14:textId="51F89BBB" w:rsidR="00284980" w:rsidRDefault="00905C04" w:rsidP="00284980">
      <w:r>
        <w:t>In 1994, at Sun Microsystems, Peter Deutsch identified seven assumptions that most of the architects of the distributed system tend to make. In 1997, James Gosling added another such fallacy</w:t>
      </w:r>
      <w:r>
        <w:rPr>
          <w:rStyle w:val="FootnoteReference"/>
        </w:rPr>
        <w:footnoteReference w:id="14"/>
      </w:r>
      <w:r>
        <w:t>. Howard Dierking, a Pluralsight author, identifies yet another fallacy</w:t>
      </w:r>
      <w:r>
        <w:rPr>
          <w:rStyle w:val="FootnoteReference"/>
        </w:rPr>
        <w:footnoteReference w:id="15"/>
      </w:r>
      <w:r>
        <w:t>.</w:t>
      </w:r>
      <w:r w:rsidR="00284980">
        <w:t xml:space="preserve"> Unfortunately, these assumptions prove wrong in the long run, hence causing the system to fail. In literature these assumptions are known as Fallacies of Distributed Systems and are listed below (7 from Peter Deutsch, one from James Gosling and one from Dierking):</w:t>
      </w:r>
    </w:p>
    <w:p w14:paraId="2B957754" w14:textId="3515C9D0" w:rsidR="00934414" w:rsidRDefault="00934414" w:rsidP="00934414">
      <w:pPr>
        <w:pStyle w:val="Heading4"/>
      </w:pPr>
      <w:r>
        <w:t>Network Reliability</w:t>
      </w:r>
    </w:p>
    <w:p w14:paraId="1FEC0EE6" w14:textId="037A7A12" w:rsidR="00934414" w:rsidRDefault="008D3A2D" w:rsidP="00934414">
      <w:r>
        <w:t>F</w:t>
      </w:r>
      <w:r w:rsidR="00E81C35">
        <w:t>allacy</w:t>
      </w:r>
      <w:r w:rsidR="00934414">
        <w:t xml:space="preserve"> is that network is reliable. Obviously, this is not true. Power failure, hardware failure, people tripping over the cable – a whole lot of reasons to compromise network reliability.</w:t>
      </w:r>
    </w:p>
    <w:p w14:paraId="3846DBB6" w14:textId="2A6482E7" w:rsidR="00934414" w:rsidRDefault="00934414" w:rsidP="00895D3B">
      <w:pPr>
        <w:pStyle w:val="Heading4"/>
      </w:pPr>
      <w:r>
        <w:t>Latency</w:t>
      </w:r>
    </w:p>
    <w:p w14:paraId="6CFE956F" w14:textId="4AE16994" w:rsidR="00934414" w:rsidRDefault="00E81C35" w:rsidP="00934414">
      <w:r>
        <w:t>Fallacy</w:t>
      </w:r>
      <w:r w:rsidR="00934414">
        <w:t xml:space="preserve"> is that latency is zero. In one local area it might not be seen as a problem. But what if user is on other side of the globe? Even in case of </w:t>
      </w:r>
      <w:r w:rsidR="00895D3B">
        <w:t xml:space="preserve">local users, they might be using mobile devices with delayed response. </w:t>
      </w:r>
    </w:p>
    <w:p w14:paraId="397DC145" w14:textId="7AD28EFD" w:rsidR="00E81C35" w:rsidRDefault="00E81C35" w:rsidP="00E81C35">
      <w:pPr>
        <w:pStyle w:val="Heading4"/>
      </w:pPr>
      <w:r>
        <w:t>Bandwidth</w:t>
      </w:r>
    </w:p>
    <w:p w14:paraId="7AC4795E" w14:textId="0C89C1CD" w:rsidR="00E81C35" w:rsidRDefault="00E81C35" w:rsidP="00E81C35">
      <w:r>
        <w:t xml:space="preserve">Fallacy is that bandwidth is infinite. Although we now have much greater bandwidth then we ever had, but it is still finite. This is particularly true in the case of mobile device, where even there is large bandwidth, user may be charged for the bandwidth they use. </w:t>
      </w:r>
    </w:p>
    <w:p w14:paraId="1BDC9C48" w14:textId="0C6A2E03" w:rsidR="00E81C35" w:rsidRDefault="00E81C35" w:rsidP="00E81C35">
      <w:pPr>
        <w:pStyle w:val="Heading4"/>
      </w:pPr>
      <w:r>
        <w:t>Security</w:t>
      </w:r>
    </w:p>
    <w:p w14:paraId="6073E9E7" w14:textId="46FF4FF7" w:rsidR="00E81C35" w:rsidRDefault="00E81C35" w:rsidP="00E81C35">
      <w:r>
        <w:t xml:space="preserve">The fallacy is that network is secure. Not all networks secure by default. And then this is the most overlooked aspect in practice of software development. </w:t>
      </w:r>
    </w:p>
    <w:p w14:paraId="4BAB966A" w14:textId="6530ECF5" w:rsidR="00E81C35" w:rsidRDefault="00E81C35" w:rsidP="00E81C35">
      <w:pPr>
        <w:pStyle w:val="Heading4"/>
      </w:pPr>
      <w:r>
        <w:t>Network Topology</w:t>
      </w:r>
    </w:p>
    <w:p w14:paraId="20FF7169" w14:textId="04BB65F1" w:rsidR="00E81C35" w:rsidRDefault="00E81C35" w:rsidP="00E81C35">
      <w:r>
        <w:t xml:space="preserve">The fallacy is that the network topology never changes. In the modern Internet world, this is absolutely untrue. Servers and intermediaries keep moving. DNS, IP address and URLs keep changing. Even </w:t>
      </w:r>
      <w:r w:rsidR="00513D3B">
        <w:t xml:space="preserve">the </w:t>
      </w:r>
      <w:r>
        <w:t xml:space="preserve">relative paths and query strings at the server keep changing. </w:t>
      </w:r>
      <w:r w:rsidR="00513D3B">
        <w:t>Topology also regularly changed when applications are scaled and more hardware is added.</w:t>
      </w:r>
    </w:p>
    <w:p w14:paraId="1427E2A8" w14:textId="37B8A007" w:rsidR="00E81C35" w:rsidRDefault="00513D3B" w:rsidP="00722A56">
      <w:pPr>
        <w:pStyle w:val="Heading4"/>
      </w:pPr>
      <w:r>
        <w:t>Administration</w:t>
      </w:r>
    </w:p>
    <w:p w14:paraId="40E00E79" w14:textId="3E104564" w:rsidR="00513D3B" w:rsidRDefault="00513D3B" w:rsidP="00513D3B">
      <w:r>
        <w:t>The fallacy is that there is one administrator. Obviously</w:t>
      </w:r>
      <w:r w:rsidR="00722A56">
        <w:t>,</w:t>
      </w:r>
      <w:r>
        <w:t xml:space="preserve"> this is not true in the case of applications distributed over the network. </w:t>
      </w:r>
      <w:r w:rsidR="00722A56">
        <w:t>For example, when a remote or third-party service fail, local administrators have now access or control to diagnose the problem.</w:t>
      </w:r>
    </w:p>
    <w:p w14:paraId="1142D497" w14:textId="3DF4C812" w:rsidR="00722A56" w:rsidRDefault="00722A56" w:rsidP="00722A56">
      <w:pPr>
        <w:pStyle w:val="Heading4"/>
      </w:pPr>
      <w:r>
        <w:t>Transport Cost</w:t>
      </w:r>
    </w:p>
    <w:p w14:paraId="72AC270A" w14:textId="17F4CB7F" w:rsidR="00722A56" w:rsidRDefault="00722A56" w:rsidP="00722A56">
      <w:r>
        <w:t>The fallacy is that the transport cost is zero. This is also overlooked aspect during the development of the application. It is assumed that setting up a hardware and network infrastructure has zero cost or at least is one off cost. While in fact such cost is regular. Things like maintenance needs, upgradation, load balancing, bandwidth cost need for scalability contribute to regular cost.</w:t>
      </w:r>
    </w:p>
    <w:p w14:paraId="252F8781" w14:textId="1D8CB4FB" w:rsidR="00722A56" w:rsidRDefault="00722A56" w:rsidP="00722A56">
      <w:pPr>
        <w:pStyle w:val="Heading4"/>
      </w:pPr>
      <w:r>
        <w:t>Heterogeneous Network</w:t>
      </w:r>
    </w:p>
    <w:p w14:paraId="3A07CFB6" w14:textId="120D5917" w:rsidR="00722A56" w:rsidRDefault="00722A56" w:rsidP="00722A56">
      <w:r>
        <w:t>The fallacy is that all nodes on the network is same. This is also false. We have seen already that in the modern world of computing, network and devices are not some. They are heterogeneous, particularly with the rise of variety of mobile devices.</w:t>
      </w:r>
    </w:p>
    <w:p w14:paraId="251F7AD5" w14:textId="387F6493" w:rsidR="00722A56" w:rsidRDefault="00722A56" w:rsidP="00722A56">
      <w:pPr>
        <w:pStyle w:val="Heading4"/>
      </w:pPr>
      <w:r>
        <w:t>Complexity</w:t>
      </w:r>
    </w:p>
    <w:p w14:paraId="1A9DB543" w14:textId="1DCDEFCB" w:rsidR="00934414" w:rsidRPr="009475CF" w:rsidRDefault="00722A56" w:rsidP="00722A56">
      <w:r>
        <w:t xml:space="preserve">This fallacy assume that consumers of our service have enough domain and context knowledge of our service such that they will use our services correctly. This is obviously not true. In today’s Internet world, publisher and consumer may not know each other or may not have proper level of technical support available. </w:t>
      </w:r>
    </w:p>
    <w:p w14:paraId="285052A8" w14:textId="2CFFEEF3" w:rsidR="00905C04" w:rsidRDefault="00ED0B80" w:rsidP="00ED0B80">
      <w:pPr>
        <w:pStyle w:val="Heading2"/>
      </w:pPr>
      <w:bookmarkStart w:id="35" w:name="_Toc512977123"/>
      <w:r>
        <w:t>How REST Mitigate</w:t>
      </w:r>
      <w:r w:rsidR="00405D2B">
        <w:t>s</w:t>
      </w:r>
      <w:r>
        <w:t xml:space="preserve"> Failures</w:t>
      </w:r>
      <w:bookmarkEnd w:id="35"/>
    </w:p>
    <w:p w14:paraId="309D2740" w14:textId="0BB1BC70" w:rsidR="00E5598D" w:rsidRDefault="00E5598D" w:rsidP="00E5598D">
      <w:r>
        <w:t>The forces identified by Fielding in his dissertation that influence the system behaviour are closely inline with the fallacies of distributed systems discussed above. REST is defined by taking such forces into consideration.</w:t>
      </w:r>
    </w:p>
    <w:p w14:paraId="0A8BEB8C" w14:textId="5B64444D" w:rsidR="007A6461" w:rsidRDefault="00E5598D" w:rsidP="00E5598D">
      <w:pPr>
        <w:pStyle w:val="Heading3"/>
      </w:pPr>
      <w:r>
        <w:t xml:space="preserve"> </w:t>
      </w:r>
      <w:bookmarkStart w:id="36" w:name="_Toc512977124"/>
      <w:r w:rsidR="007A6461">
        <w:t xml:space="preserve">Constraint-driven </w:t>
      </w:r>
      <w:r w:rsidR="006D145D">
        <w:t>Architecture</w:t>
      </w:r>
      <w:bookmarkEnd w:id="36"/>
    </w:p>
    <w:p w14:paraId="7E6CDB9E" w14:textId="40E37987" w:rsidR="00DF1FB3" w:rsidRDefault="00405D2B" w:rsidP="00405D2B">
      <w:r>
        <w:t xml:space="preserve">Contrary to requirement driven design </w:t>
      </w:r>
      <w:r w:rsidR="00DF1FB3">
        <w:t>REST on the other hand</w:t>
      </w:r>
      <w:r>
        <w:t xml:space="preserve"> advocates constraint-driven architecture. It</w:t>
      </w:r>
      <w:r w:rsidR="00DF1FB3">
        <w:t xml:space="preserve"> begins with identifying the </w:t>
      </w:r>
      <w:r w:rsidR="00E51C45">
        <w:t>forces</w:t>
      </w:r>
      <w:r w:rsidR="00DF1FB3">
        <w:t xml:space="preserve"> that could impact the system usability. It then defines and apply constraints on the </w:t>
      </w:r>
      <w:r w:rsidR="00885FB1">
        <w:t>architecture</w:t>
      </w:r>
      <w:r w:rsidR="00DF1FB3">
        <w:t xml:space="preserve"> design such that the impact of those </w:t>
      </w:r>
      <w:r w:rsidR="00E51C45">
        <w:t>forces</w:t>
      </w:r>
      <w:r w:rsidR="00DF1FB3">
        <w:t xml:space="preserve"> can be eliminated or at least minimised. </w:t>
      </w:r>
      <w:r w:rsidR="00885FB1">
        <w:t>REST, therefore, requires the software developer</w:t>
      </w:r>
      <w:r w:rsidR="00914662">
        <w:t>s</w:t>
      </w:r>
      <w:r w:rsidR="00885FB1">
        <w:t xml:space="preserve"> to </w:t>
      </w:r>
      <w:r w:rsidR="00D54720">
        <w:t>shape</w:t>
      </w:r>
      <w:r w:rsidR="00885FB1">
        <w:t xml:space="preserve"> business domain </w:t>
      </w:r>
      <w:r w:rsidR="00D54720">
        <w:t>to fit the</w:t>
      </w:r>
      <w:r w:rsidR="00885FB1">
        <w:t xml:space="preserve"> architectur</w:t>
      </w:r>
      <w:r w:rsidR="00D1546E">
        <w:t>al</w:t>
      </w:r>
      <w:r w:rsidR="00D54720">
        <w:t xml:space="preserve"> style</w:t>
      </w:r>
      <w:r w:rsidR="00885FB1">
        <w:t xml:space="preserve">. The resulted product is a design that works with rather than against those </w:t>
      </w:r>
      <w:r w:rsidR="00E51C45">
        <w:t>forces</w:t>
      </w:r>
      <w:r w:rsidR="00885FB1">
        <w:t xml:space="preserve">. </w:t>
      </w:r>
    </w:p>
    <w:p w14:paraId="486B5627" w14:textId="326712AB" w:rsidR="00E51C45" w:rsidRDefault="0007742D" w:rsidP="0007742D">
      <w:pPr>
        <w:pStyle w:val="Heading2"/>
      </w:pPr>
      <w:bookmarkStart w:id="37" w:name="_Toc512977125"/>
      <w:r>
        <w:t>REST Constraints</w:t>
      </w:r>
      <w:bookmarkEnd w:id="37"/>
    </w:p>
    <w:p w14:paraId="3743E850" w14:textId="2AA5D984" w:rsidR="0007742D" w:rsidRDefault="00CD32CA" w:rsidP="0007742D">
      <w:r>
        <w:t xml:space="preserve">Now when we have established that REST was designed to work with forces that impact system behaviour rather than against them, and also that REST advocates constraint-drive approach, it is time to look into what actually those constraints are that define the RESTful style. We will also see </w:t>
      </w:r>
      <w:r w:rsidR="00142C8B">
        <w:t>what influencing forces</w:t>
      </w:r>
      <w:r w:rsidR="000A6A70">
        <w:t xml:space="preserve"> </w:t>
      </w:r>
      <w:r w:rsidR="00142C8B">
        <w:t>those constraint address and what architectural attributes (</w:t>
      </w:r>
      <w:r w:rsidR="00142C8B">
        <w:fldChar w:fldCharType="begin"/>
      </w:r>
      <w:r w:rsidR="00142C8B">
        <w:instrText xml:space="preserve"> REF _Ref512767640 \r \h </w:instrText>
      </w:r>
      <w:r w:rsidR="00142C8B">
        <w:fldChar w:fldCharType="separate"/>
      </w:r>
      <w:r w:rsidR="00142C8B">
        <w:rPr>
          <w:cs/>
        </w:rPr>
        <w:t>‎</w:t>
      </w:r>
      <w:r w:rsidR="00142C8B">
        <w:t>1.1.10</w:t>
      </w:r>
      <w:r w:rsidR="00142C8B">
        <w:fldChar w:fldCharType="end"/>
      </w:r>
      <w:r w:rsidR="00142C8B">
        <w:t xml:space="preserve"> above) are achieved as a result of enforcing each of the constraints. </w:t>
      </w:r>
    </w:p>
    <w:p w14:paraId="5217E34C" w14:textId="5372A7C5" w:rsidR="00A90CCB" w:rsidRDefault="00A90CCB" w:rsidP="00A90CCB">
      <w:pPr>
        <w:pStyle w:val="Heading3"/>
      </w:pPr>
      <w:bookmarkStart w:id="38" w:name="_Toc512977126"/>
      <w:r>
        <w:t>Client-Server</w:t>
      </w:r>
      <w:bookmarkEnd w:id="38"/>
    </w:p>
    <w:p w14:paraId="59B438BD" w14:textId="18CCC880" w:rsidR="00A73F91" w:rsidRDefault="00A73F91" w:rsidP="00A73F91">
      <w:r>
        <w:t xml:space="preserve">This constraint defines that all communication between any two nodes within the distributed system is considered being between client and server. Client sends request, then server performs some processing and sends the response back to the client. The goal of this constraint is separation of concerns. </w:t>
      </w:r>
    </w:p>
    <w:p w14:paraId="2955AF3E" w14:textId="5730A335" w:rsidR="00A90CCB" w:rsidRDefault="00A90CCB" w:rsidP="00A90CCB"/>
    <w:p w14:paraId="6D28D93F" w14:textId="0DF1D494" w:rsidR="00A90CCB" w:rsidRDefault="00A73F91" w:rsidP="00A90CCB">
      <w:pPr>
        <w:keepNext/>
        <w:jc w:val="center"/>
      </w:pPr>
      <w:r>
        <w:object w:dxaOrig="7261" w:dyaOrig="6136" w14:anchorId="6A6F3E64">
          <v:shape id="_x0000_i1046" type="#_x0000_t75" style="width:313.65pt;height:264.85pt" o:ole="">
            <v:imagedata r:id="rId21" o:title=""/>
          </v:shape>
          <o:OLEObject Type="Embed" ProgID="Visio.Drawing.15" ShapeID="_x0000_i1046" DrawAspect="Content" ObjectID="_1586719582" r:id="rId22"/>
        </w:object>
      </w:r>
    </w:p>
    <w:p w14:paraId="7FF1FF3E" w14:textId="58DBA3C8" w:rsidR="00A90CCB" w:rsidRDefault="00A90CCB" w:rsidP="00A90CCB">
      <w:pPr>
        <w:pStyle w:val="Caption"/>
        <w:jc w:val="cente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2</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2</w:t>
      </w:r>
      <w:r w:rsidR="00F70BCE">
        <w:fldChar w:fldCharType="end"/>
      </w:r>
      <w:r>
        <w:t>Client-Server</w:t>
      </w:r>
    </w:p>
    <w:p w14:paraId="1FD831E0" w14:textId="53432F57" w:rsidR="00A90CCB" w:rsidRDefault="000A6A70" w:rsidP="000A6A70">
      <w:pPr>
        <w:pStyle w:val="NoSpacing"/>
      </w:pPr>
      <w:r>
        <w:t>This constraint Addresses the following concerns:</w:t>
      </w:r>
    </w:p>
    <w:p w14:paraId="78242125" w14:textId="06C76CCA" w:rsidR="000A6A70" w:rsidRDefault="000A6A70" w:rsidP="00A224B3">
      <w:pPr>
        <w:pStyle w:val="ListParagraph"/>
        <w:numPr>
          <w:ilvl w:val="0"/>
          <w:numId w:val="4"/>
        </w:numPr>
      </w:pPr>
      <w:r>
        <w:t>Security: the scope of network security is narrowed down to the connections between client and server.</w:t>
      </w:r>
    </w:p>
    <w:p w14:paraId="1691E355" w14:textId="46C46C2E" w:rsidR="000A6A70" w:rsidRPr="000A6A70" w:rsidRDefault="000A6A70" w:rsidP="00A224B3">
      <w:pPr>
        <w:pStyle w:val="ListParagraph"/>
        <w:numPr>
          <w:ilvl w:val="0"/>
          <w:numId w:val="4"/>
        </w:numPr>
      </w:pPr>
      <w:r>
        <w:t>Administration: the scope of administration is narrow down the connections between client and server.</w:t>
      </w:r>
    </w:p>
    <w:p w14:paraId="01E1FF7A" w14:textId="50BB7A61" w:rsidR="00A90CCB" w:rsidRDefault="000A6A70" w:rsidP="00A224B3">
      <w:pPr>
        <w:pStyle w:val="ListParagraph"/>
        <w:numPr>
          <w:ilvl w:val="0"/>
          <w:numId w:val="4"/>
        </w:numPr>
      </w:pPr>
      <w:r>
        <w:t>Complexity: Client know about the server but server has no knowledge of client. This decreases the complexity.</w:t>
      </w:r>
    </w:p>
    <w:p w14:paraId="4352C9E8" w14:textId="4AC39D98" w:rsidR="000A6A70" w:rsidRDefault="000A6A70" w:rsidP="000A6A70">
      <w:r>
        <w:t>This lead to achieve following benefits:</w:t>
      </w:r>
    </w:p>
    <w:p w14:paraId="4D81ADA7" w14:textId="041F5E91" w:rsidR="000A6A70" w:rsidRDefault="009D7A39" w:rsidP="00A224B3">
      <w:pPr>
        <w:pStyle w:val="ListParagraph"/>
        <w:numPr>
          <w:ilvl w:val="0"/>
          <w:numId w:val="5"/>
        </w:numPr>
      </w:pPr>
      <w:r>
        <w:t xml:space="preserve">Client Interoperability: Since server and clients are separated and server doesn’t need to know anything about the client, this means client running different platforms can work with server. </w:t>
      </w:r>
    </w:p>
    <w:p w14:paraId="427B8E28" w14:textId="04D2188B" w:rsidR="009D7A39" w:rsidRDefault="009D7A39" w:rsidP="00A224B3">
      <w:pPr>
        <w:pStyle w:val="ListParagraph"/>
        <w:numPr>
          <w:ilvl w:val="0"/>
          <w:numId w:val="5"/>
        </w:numPr>
      </w:pPr>
      <w:r>
        <w:t xml:space="preserve">Scalability: Since server is separate from the client, it is possible to spin up multiple instances of server which can be load-balanced. This allows system to scale easily. </w:t>
      </w:r>
    </w:p>
    <w:p w14:paraId="69BD3CBC" w14:textId="77777777" w:rsidR="008A3C1B" w:rsidRDefault="009D7A39" w:rsidP="00A224B3">
      <w:pPr>
        <w:pStyle w:val="ListParagraph"/>
        <w:numPr>
          <w:ilvl w:val="0"/>
          <w:numId w:val="5"/>
        </w:numPr>
      </w:pPr>
      <w:r>
        <w:t>Evolvability: Separation of concern means no dependency between client and server, so nodes can evolve independently.</w:t>
      </w:r>
    </w:p>
    <w:p w14:paraId="0B0433FD" w14:textId="039CAEDF" w:rsidR="009D7A39" w:rsidRDefault="008A3C1B" w:rsidP="008A3C1B">
      <w:pPr>
        <w:pStyle w:val="Heading3"/>
      </w:pPr>
      <w:bookmarkStart w:id="39" w:name="_Toc512977127"/>
      <w:r>
        <w:t>Stateless</w:t>
      </w:r>
      <w:bookmarkEnd w:id="39"/>
      <w:r w:rsidR="009D7A39">
        <w:t xml:space="preserve"> </w:t>
      </w:r>
    </w:p>
    <w:p w14:paraId="23B905E8" w14:textId="143FCD02" w:rsidR="00A90CCB" w:rsidRDefault="008D20FB" w:rsidP="0007742D">
      <w:r>
        <w:t xml:space="preserve">Stateless constraint </w:t>
      </w:r>
      <w:r w:rsidR="00C062CA">
        <w:t xml:space="preserve">defines that server should get all the state information to process the request along with the request itself and must not rely on any context information saved on the server. The stat is actually maintained on the client and it is the responsibility of client to send any state information along with the request that server may need to process the request. As is evident from </w:t>
      </w:r>
      <w:r w:rsidR="00C062CA">
        <w:fldChar w:fldCharType="begin"/>
      </w:r>
      <w:r w:rsidR="00C062CA">
        <w:instrText xml:space="preserve"> REF _Ref512784090 \h </w:instrText>
      </w:r>
      <w:r w:rsidR="00C062CA">
        <w:fldChar w:fldCharType="separate"/>
      </w:r>
      <w:r w:rsidR="00C062CA">
        <w:t xml:space="preserve">Figure </w:t>
      </w:r>
      <w:r w:rsidR="00C062CA">
        <w:rPr>
          <w:noProof/>
          <w:cs/>
        </w:rPr>
        <w:t>‎</w:t>
      </w:r>
      <w:r w:rsidR="00C062CA">
        <w:rPr>
          <w:noProof/>
        </w:rPr>
        <w:t>2</w:t>
      </w:r>
      <w:r w:rsidR="00C062CA">
        <w:noBreakHyphen/>
      </w:r>
      <w:r w:rsidR="00C062CA">
        <w:rPr>
          <w:noProof/>
        </w:rPr>
        <w:t>3</w:t>
      </w:r>
      <w:r w:rsidR="00C062CA">
        <w:fldChar w:fldCharType="end"/>
      </w:r>
      <w:r w:rsidR="00C062CA">
        <w:t>, it allows a great flexibility to the process workflow. A client can contact any server for subsequent requests as the requests are self-contained with the state which would not be possible if the state was maintained in server.</w:t>
      </w:r>
    </w:p>
    <w:p w14:paraId="287E6932" w14:textId="1496675A" w:rsidR="00606705" w:rsidRDefault="00606705" w:rsidP="0007742D"/>
    <w:p w14:paraId="3C7DBEEC" w14:textId="77777777" w:rsidR="00606705" w:rsidRDefault="00606705" w:rsidP="00606705">
      <w:pPr>
        <w:keepNext/>
        <w:jc w:val="center"/>
      </w:pPr>
      <w:r>
        <w:object w:dxaOrig="6841" w:dyaOrig="5776" w14:anchorId="17E70ED2">
          <v:shape id="_x0000_i1048" type="#_x0000_t75" style="width:248.55pt;height:209.75pt" o:ole="">
            <v:imagedata r:id="rId23" o:title=""/>
          </v:shape>
          <o:OLEObject Type="Embed" ProgID="Visio.Drawing.15" ShapeID="_x0000_i1048" DrawAspect="Content" ObjectID="_1586719583" r:id="rId24"/>
        </w:object>
      </w:r>
    </w:p>
    <w:p w14:paraId="6907A668" w14:textId="5BA21D69" w:rsidR="00606705" w:rsidRDefault="00606705" w:rsidP="00606705">
      <w:pPr>
        <w:pStyle w:val="Caption"/>
        <w:jc w:val="center"/>
      </w:pPr>
      <w:bookmarkStart w:id="40" w:name="_Ref512784090"/>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2</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3</w:t>
      </w:r>
      <w:r w:rsidR="00F70BCE">
        <w:fldChar w:fldCharType="end"/>
      </w:r>
      <w:bookmarkEnd w:id="40"/>
      <w:r>
        <w:t xml:space="preserve"> Stateless systems</w:t>
      </w:r>
    </w:p>
    <w:p w14:paraId="02AE5B43" w14:textId="644E61E6" w:rsidR="00C062CA" w:rsidRDefault="00C062CA" w:rsidP="00C062CA">
      <w:r>
        <w:t>This constraint addresses the following influencing forces:</w:t>
      </w:r>
    </w:p>
    <w:p w14:paraId="2097951D" w14:textId="62A36A76" w:rsidR="00C062CA" w:rsidRDefault="00C062CA" w:rsidP="00A224B3">
      <w:pPr>
        <w:pStyle w:val="ListParagraph"/>
        <w:numPr>
          <w:ilvl w:val="0"/>
          <w:numId w:val="6"/>
        </w:numPr>
      </w:pPr>
      <w:r>
        <w:t xml:space="preserve">Network Topology: This constraint allows nodes to be added and removed from the network without any risk of state corruption as each request brings required state with itself. </w:t>
      </w:r>
    </w:p>
    <w:p w14:paraId="2E0E9F8E" w14:textId="4A50587D" w:rsidR="00C062CA" w:rsidRDefault="00C062CA" w:rsidP="00A224B3">
      <w:pPr>
        <w:pStyle w:val="ListParagraph"/>
        <w:numPr>
          <w:ilvl w:val="0"/>
          <w:numId w:val="6"/>
        </w:numPr>
      </w:pPr>
      <w:r>
        <w:t xml:space="preserve">Network Reliability: Since the state is maintained on the client, the system can conveniently recover from any network errors by starting with last </w:t>
      </w:r>
      <w:r w:rsidR="00EA3DA5">
        <w:t xml:space="preserve">known </w:t>
      </w:r>
      <w:r>
        <w:t xml:space="preserve">good state at the client. </w:t>
      </w:r>
    </w:p>
    <w:p w14:paraId="7C8969D1" w14:textId="7D993D8C" w:rsidR="00C062CA" w:rsidRDefault="00C062CA" w:rsidP="00A224B3">
      <w:pPr>
        <w:pStyle w:val="ListParagraph"/>
        <w:numPr>
          <w:ilvl w:val="0"/>
          <w:numId w:val="6"/>
        </w:numPr>
      </w:pPr>
      <w:r>
        <w:t xml:space="preserve">Administration: This constrain simplifies server administration because the administration does not have to worry about the state. </w:t>
      </w:r>
    </w:p>
    <w:p w14:paraId="7ADB2269" w14:textId="2E0781BA" w:rsidR="00C062CA" w:rsidRDefault="00C062CA" w:rsidP="00A224B3">
      <w:pPr>
        <w:pStyle w:val="ListParagraph"/>
        <w:numPr>
          <w:ilvl w:val="0"/>
          <w:numId w:val="6"/>
        </w:numPr>
      </w:pPr>
      <w:r>
        <w:t>Complexity: Addition of new nodes is simplified because it does not require the complex state management.</w:t>
      </w:r>
    </w:p>
    <w:p w14:paraId="71088087" w14:textId="2AC6282F" w:rsidR="00476E2E" w:rsidRDefault="00476E2E" w:rsidP="00476E2E">
      <w:r>
        <w:t>This constrain bring about following benefits:</w:t>
      </w:r>
    </w:p>
    <w:p w14:paraId="0F004AEF" w14:textId="415B77AB" w:rsidR="00476E2E" w:rsidRDefault="00476E2E" w:rsidP="00A224B3">
      <w:pPr>
        <w:pStyle w:val="ListParagraph"/>
        <w:numPr>
          <w:ilvl w:val="0"/>
          <w:numId w:val="7"/>
        </w:numPr>
      </w:pPr>
      <w:r>
        <w:t xml:space="preserve">Visibility: Since request contains the state, it is visible to server and any intermediaries. This visibility opens up possibility of introduction of controls like intelligent gateways that can make smart decision using the state information. </w:t>
      </w:r>
    </w:p>
    <w:p w14:paraId="009F7795" w14:textId="63C39496" w:rsidR="00476E2E" w:rsidRDefault="00476E2E" w:rsidP="00A224B3">
      <w:pPr>
        <w:pStyle w:val="ListParagraph"/>
        <w:numPr>
          <w:ilvl w:val="0"/>
          <w:numId w:val="7"/>
        </w:numPr>
      </w:pPr>
      <w:r>
        <w:t xml:space="preserve">Reliability: This is the most valuable benefit of statelessness. Since state exists at one point at any given time, client, server and network can be recovered in a deterministic way in case of failure. For example, if client fails, it can request the last know representation from the server and take it from there. If server fails, the client can update it with the current state in next request. </w:t>
      </w:r>
    </w:p>
    <w:p w14:paraId="7C9C6838" w14:textId="77777777" w:rsidR="000310C4" w:rsidRDefault="006632B6" w:rsidP="00A224B3">
      <w:pPr>
        <w:pStyle w:val="ListParagraph"/>
        <w:numPr>
          <w:ilvl w:val="0"/>
          <w:numId w:val="7"/>
        </w:numPr>
      </w:pPr>
      <w:r>
        <w:t>Scalability</w:t>
      </w:r>
      <w:r w:rsidR="00836639">
        <w:t>:</w:t>
      </w:r>
      <w:r>
        <w:t xml:space="preserve"> Since the server does not have to remember the state, new server nodes can be added at any point during the workflow.</w:t>
      </w:r>
    </w:p>
    <w:p w14:paraId="61281ACD" w14:textId="42130E52" w:rsidR="00836639" w:rsidRDefault="00241203" w:rsidP="00241203">
      <w:pPr>
        <w:pStyle w:val="Heading3"/>
      </w:pPr>
      <w:bookmarkStart w:id="41" w:name="_Toc512977128"/>
      <w:r>
        <w:t>Cache</w:t>
      </w:r>
      <w:bookmarkEnd w:id="41"/>
    </w:p>
    <w:p w14:paraId="395C63B3" w14:textId="51495A5F" w:rsidR="00241203" w:rsidRDefault="00AC0207" w:rsidP="000310C4">
      <w:r>
        <w:t xml:space="preserve">Cache constraint requires that responses </w:t>
      </w:r>
      <w:r w:rsidR="00C81F24">
        <w:t xml:space="preserve">should be explicitly </w:t>
      </w:r>
      <w:r w:rsidR="003F6F6A">
        <w:t>labelled</w:t>
      </w:r>
      <w:r w:rsidR="00C81F24">
        <w:t xml:space="preserve"> as cacheable or non-cacheable. The cache control declaration with messages opens up possibilities of multi-level caching</w:t>
      </w:r>
      <w:r w:rsidR="005D738D">
        <w:t xml:space="preserve"> including server caching, client caching and caching on any intermediary devices</w:t>
      </w:r>
      <w:r w:rsidR="00C81F24">
        <w:t xml:space="preserve">. </w:t>
      </w:r>
      <w:r w:rsidR="00E02799">
        <w:t>For example</w:t>
      </w:r>
      <w:r w:rsidR="00195490">
        <w:t>,</w:t>
      </w:r>
      <w:r w:rsidR="00E02799">
        <w:t xml:space="preserve"> in case of web </w:t>
      </w:r>
      <w:r w:rsidR="00E02799">
        <w:lastRenderedPageBreak/>
        <w:t xml:space="preserve">application, responses can be cached at browser, at server, at a proxy server or any devices that sits somewhere in the route. </w:t>
      </w:r>
    </w:p>
    <w:p w14:paraId="6CB6E2F7" w14:textId="3F2E20B5" w:rsidR="00606705" w:rsidRDefault="00606705" w:rsidP="0007742D"/>
    <w:p w14:paraId="5980DDD3" w14:textId="53388C30" w:rsidR="004F0379" w:rsidRDefault="00F3207D" w:rsidP="004F0379">
      <w:pPr>
        <w:keepNext/>
        <w:jc w:val="center"/>
      </w:pPr>
      <w:r>
        <w:object w:dxaOrig="7981" w:dyaOrig="5566" w14:anchorId="19882D87">
          <v:shape id="_x0000_i1065" type="#_x0000_t75" style="width:390.05pt;height:272.95pt" o:ole="">
            <v:imagedata r:id="rId25" o:title=""/>
          </v:shape>
          <o:OLEObject Type="Embed" ProgID="Visio.Drawing.15" ShapeID="_x0000_i1065" DrawAspect="Content" ObjectID="_1586719584" r:id="rId26"/>
        </w:object>
      </w:r>
    </w:p>
    <w:p w14:paraId="67A986B5" w14:textId="546DCC2A" w:rsidR="00606705" w:rsidRDefault="004F0379" w:rsidP="004F0379">
      <w:pPr>
        <w:pStyle w:val="Caption"/>
        <w:jc w:val="cente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2</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4</w:t>
      </w:r>
      <w:r w:rsidR="00F70BCE">
        <w:fldChar w:fldCharType="end"/>
      </w:r>
      <w:r>
        <w:t xml:space="preserve"> Cacheable Architecture</w:t>
      </w:r>
    </w:p>
    <w:p w14:paraId="737B20C5" w14:textId="36A3E03D" w:rsidR="00606705" w:rsidRDefault="00D542CA" w:rsidP="0007742D">
      <w:r>
        <w:t>This constraint addresses the following influencing forces:</w:t>
      </w:r>
    </w:p>
    <w:p w14:paraId="47DE5FF2" w14:textId="7EEA12EE" w:rsidR="00D542CA" w:rsidRDefault="00D542CA" w:rsidP="00A224B3">
      <w:pPr>
        <w:pStyle w:val="ListParagraph"/>
        <w:numPr>
          <w:ilvl w:val="0"/>
          <w:numId w:val="8"/>
        </w:numPr>
      </w:pPr>
      <w:r>
        <w:t>Bandwidth: Due to caching, the request may be responded from a cache before it reaches server in which case it will use less network segment. In the case of client cache there is no bandwidth usage at all.</w:t>
      </w:r>
    </w:p>
    <w:p w14:paraId="74E5393B" w14:textId="2531608E" w:rsidR="00D542CA" w:rsidRDefault="00D542CA" w:rsidP="00A224B3">
      <w:pPr>
        <w:pStyle w:val="ListParagraph"/>
        <w:numPr>
          <w:ilvl w:val="0"/>
          <w:numId w:val="8"/>
        </w:numPr>
      </w:pPr>
      <w:r>
        <w:t>Transport Cost: Again, cache reduces the total number of network requests thus reducing the transport cost.</w:t>
      </w:r>
    </w:p>
    <w:p w14:paraId="292FADF5" w14:textId="62FC92A0" w:rsidR="00D542CA" w:rsidRDefault="00D542CA" w:rsidP="00A224B3">
      <w:pPr>
        <w:pStyle w:val="ListParagraph"/>
        <w:numPr>
          <w:ilvl w:val="0"/>
          <w:numId w:val="8"/>
        </w:numPr>
      </w:pPr>
      <w:r>
        <w:t xml:space="preserve">Latency: Caching can significantly reduce the latency by eliminating the need to make some request or serving the request from a cache that is closed to the client. </w:t>
      </w:r>
    </w:p>
    <w:p w14:paraId="0E91E3F6" w14:textId="2CB9D782" w:rsidR="00195490" w:rsidRDefault="00195490" w:rsidP="00195490">
      <w:r>
        <w:t>The constraint brings following benefits:</w:t>
      </w:r>
    </w:p>
    <w:p w14:paraId="708D70BD" w14:textId="0245BD21" w:rsidR="00195490" w:rsidRDefault="00AA2428" w:rsidP="00A224B3">
      <w:pPr>
        <w:pStyle w:val="ListParagraph"/>
        <w:numPr>
          <w:ilvl w:val="0"/>
          <w:numId w:val="9"/>
        </w:numPr>
      </w:pPr>
      <w:r>
        <w:t xml:space="preserve">Efficiency: Caching makes the application more efficient </w:t>
      </w:r>
      <w:r w:rsidR="002915BD">
        <w:t>with respect to both latency and bandwidth.</w:t>
      </w:r>
    </w:p>
    <w:p w14:paraId="487556EE" w14:textId="402F0695" w:rsidR="002915BD" w:rsidRDefault="002915BD" w:rsidP="00A224B3">
      <w:pPr>
        <w:pStyle w:val="ListParagraph"/>
        <w:numPr>
          <w:ilvl w:val="0"/>
          <w:numId w:val="9"/>
        </w:numPr>
      </w:pPr>
      <w:r>
        <w:t xml:space="preserve">Scalability: Caching allows the introduction of more client by simply scaling the workload over the entire network rather than the server alone. </w:t>
      </w:r>
    </w:p>
    <w:p w14:paraId="671C4B42" w14:textId="0451DA44" w:rsidR="00E64EA4" w:rsidRDefault="00E64EA4" w:rsidP="00A224B3">
      <w:pPr>
        <w:pStyle w:val="ListParagraph"/>
        <w:numPr>
          <w:ilvl w:val="0"/>
          <w:numId w:val="9"/>
        </w:numPr>
      </w:pPr>
      <w:r>
        <w:t xml:space="preserve">Performance: By caching responses, performance can be dramatically improved both by responding from the node that is nearest to the client and by reducing the processing cycles server has to perform to fulfil the request. </w:t>
      </w:r>
    </w:p>
    <w:p w14:paraId="3745BAC0" w14:textId="100D8412" w:rsidR="00606705" w:rsidRDefault="00F3207D" w:rsidP="00F3207D">
      <w:pPr>
        <w:pStyle w:val="Heading3"/>
      </w:pPr>
      <w:bookmarkStart w:id="42" w:name="_Toc512977129"/>
      <w:r>
        <w:lastRenderedPageBreak/>
        <w:t>Uniform Interface</w:t>
      </w:r>
      <w:bookmarkEnd w:id="42"/>
    </w:p>
    <w:p w14:paraId="71906F4B" w14:textId="25B73AAD" w:rsidR="007F72F2" w:rsidRPr="007F72F2" w:rsidRDefault="007F72F2" w:rsidP="007F72F2">
      <w:r>
        <w:t xml:space="preserve">This constraint is the key differentiator between RESTful and other architectures. In the early days of Web consistency between the all nodes of the network </w:t>
      </w:r>
      <w:r w:rsidR="00866FDD">
        <w:t>(</w:t>
      </w:r>
      <w:r>
        <w:t>i.e. clients, servers and intermediaries</w:t>
      </w:r>
      <w:r w:rsidR="00866FDD">
        <w:t xml:space="preserve"> etc.)</w:t>
      </w:r>
      <w:r>
        <w:t xml:space="preserve"> was maintained by requiring them to use the </w:t>
      </w:r>
      <w:r w:rsidR="00866FDD">
        <w:t>common client-server</w:t>
      </w:r>
      <w:r>
        <w:t xml:space="preserve"> implementation library called</w:t>
      </w:r>
      <w:r w:rsidR="00866FDD">
        <w:t xml:space="preserve"> CERN</w:t>
      </w:r>
      <w:r>
        <w:t xml:space="preserve"> libwww</w:t>
      </w:r>
      <w:r>
        <w:rPr>
          <w:rStyle w:val="FootnoteReference"/>
        </w:rPr>
        <w:footnoteReference w:id="16"/>
      </w:r>
      <w:r>
        <w:t xml:space="preserve">. </w:t>
      </w:r>
      <w:r w:rsidR="00866FDD">
        <w:t>The designer of the Web soon realised that providing consistency by way of enforcing certain implementation which is tightly coupled to the platform was not a scalable solution. Therefor</w:t>
      </w:r>
      <w:r w:rsidR="006A31D5">
        <w:t>e</w:t>
      </w:r>
      <w:r w:rsidR="00F510A6">
        <w:t>,</w:t>
      </w:r>
      <w:r w:rsidR="006A31D5">
        <w:t xml:space="preserve"> uniform interface constraint was devise to allow web scale reliably and quickly. </w:t>
      </w:r>
    </w:p>
    <w:p w14:paraId="1BD911F1" w14:textId="2302C353" w:rsidR="006A31D5" w:rsidRDefault="0055767E" w:rsidP="006A31D5">
      <w:pPr>
        <w:keepNext/>
        <w:jc w:val="center"/>
      </w:pPr>
      <w:r>
        <w:object w:dxaOrig="11656" w:dyaOrig="5761" w14:anchorId="6F049EFF">
          <v:shape id="_x0000_i1074" type="#_x0000_t75" style="width:467.7pt;height:231.05pt" o:ole="">
            <v:imagedata r:id="rId27" o:title=""/>
          </v:shape>
          <o:OLEObject Type="Embed" ProgID="Visio.Drawing.15" ShapeID="_x0000_i1074" DrawAspect="Content" ObjectID="_1586719585" r:id="rId28"/>
        </w:object>
      </w:r>
    </w:p>
    <w:p w14:paraId="67DA4194" w14:textId="2F308423" w:rsidR="00606705" w:rsidRDefault="006A31D5" w:rsidP="006A31D5">
      <w:pPr>
        <w:pStyle w:val="Caption"/>
        <w:jc w:val="cente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2</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5</w:t>
      </w:r>
      <w:r w:rsidR="00F70BCE">
        <w:fldChar w:fldCharType="end"/>
      </w:r>
      <w:r>
        <w:t xml:space="preserve"> Uniform Interface</w:t>
      </w:r>
    </w:p>
    <w:p w14:paraId="742852F5" w14:textId="6F35BFDC" w:rsidR="00F3207D" w:rsidRDefault="00F510A6" w:rsidP="0007742D">
      <w:r>
        <w:t xml:space="preserve">Uniform interface is the largest constraint of the REST as well as the most important constraint from implementation point of view, therefore the whole next chapter is dedicated to Uniform Interface. However, for completion, a brief definition is given here. </w:t>
      </w:r>
    </w:p>
    <w:p w14:paraId="7C0E4910" w14:textId="71B2EE80" w:rsidR="00F510A6" w:rsidRDefault="00F510A6" w:rsidP="0007742D">
      <w:r>
        <w:t>The goal of the Uniform Interface was to provide a</w:t>
      </w:r>
      <w:r w:rsidR="00F06846">
        <w:t xml:space="preserve"> single</w:t>
      </w:r>
      <w:r>
        <w:t xml:space="preserve">, generalised and platform independent </w:t>
      </w:r>
      <w:r w:rsidR="00F06846">
        <w:t>technical interface</w:t>
      </w:r>
      <w:r>
        <w:t xml:space="preserve"> for</w:t>
      </w:r>
      <w:r w:rsidR="00F06846">
        <w:t xml:space="preserve"> the</w:t>
      </w:r>
      <w:r>
        <w:t xml:space="preserve"> nodes of the distributed system to communicate with each other. </w:t>
      </w:r>
    </w:p>
    <w:p w14:paraId="7C1DD4AC" w14:textId="639F927B" w:rsidR="00F510A6" w:rsidRDefault="00F510A6" w:rsidP="0007742D">
      <w:r>
        <w:t>The Uniform Interface has four elements or sub-constraints:</w:t>
      </w:r>
    </w:p>
    <w:p w14:paraId="7BC3743D" w14:textId="39BE1205" w:rsidR="00F510A6" w:rsidRDefault="00F510A6" w:rsidP="00F510A6">
      <w:pPr>
        <w:pStyle w:val="Heading4"/>
      </w:pPr>
      <w:r>
        <w:t>Identification of Resources</w:t>
      </w:r>
    </w:p>
    <w:p w14:paraId="02314F4F" w14:textId="77777777" w:rsidR="00210D9B" w:rsidRDefault="00F510A6" w:rsidP="00F510A6">
      <w:r>
        <w:t xml:space="preserve">The client consumes server capabilities by interacting with the resources which are identified by </w:t>
      </w:r>
      <w:r w:rsidR="00210D9B">
        <w:t>resource identifiers. A resource identifier uniquely identifies a resource. In typical HTTP terms this is a URL, however in theory it can be anything that uniquely identifies a resource.</w:t>
      </w:r>
    </w:p>
    <w:p w14:paraId="4BC6186A" w14:textId="6D7877B4" w:rsidR="00F510A6" w:rsidRPr="00F510A6" w:rsidRDefault="00210D9B" w:rsidP="00210D9B">
      <w:pPr>
        <w:pStyle w:val="Heading4"/>
      </w:pPr>
      <w:r>
        <w:t>Manipulation Through Representation</w:t>
      </w:r>
      <w:r w:rsidR="00F510A6">
        <w:t xml:space="preserve"> </w:t>
      </w:r>
    </w:p>
    <w:p w14:paraId="5825DC62" w14:textId="16D39DE5" w:rsidR="00F510A6" w:rsidRDefault="00210D9B" w:rsidP="0007742D">
      <w:r>
        <w:t xml:space="preserve">The client does not directly interact with resources. It rather interacts with the representation of those resources. A representation is separate from resource. When a client holds the representation of a </w:t>
      </w:r>
      <w:r>
        <w:lastRenderedPageBreak/>
        <w:t>resource, it should also have enough information about the resource so it can update or delete the resource (if API allows it).</w:t>
      </w:r>
    </w:p>
    <w:p w14:paraId="0296DAF3" w14:textId="3862DA20" w:rsidR="00210D9B" w:rsidRDefault="00210D9B" w:rsidP="00210D9B">
      <w:pPr>
        <w:pStyle w:val="Heading4"/>
      </w:pPr>
      <w:r>
        <w:t>Self-descriptive Messages</w:t>
      </w:r>
    </w:p>
    <w:p w14:paraId="7FC36B23" w14:textId="65BDBD14" w:rsidR="00F3207D" w:rsidRDefault="00210D9B" w:rsidP="0007742D">
      <w:r>
        <w:t xml:space="preserve">Each message must include description of itself that is enough for client or server to understand and/or process the message. For example, if the representation of the resource uses JSON then headers must state that the representation is JSON. </w:t>
      </w:r>
    </w:p>
    <w:p w14:paraId="1C95A2A1" w14:textId="6C0E0BD4" w:rsidR="00210D9B" w:rsidRDefault="00210D9B" w:rsidP="00210D9B">
      <w:pPr>
        <w:pStyle w:val="Heading4"/>
      </w:pPr>
      <w:r>
        <w:t>Hypermedia as the Engine of Application State (HATEOAS)</w:t>
      </w:r>
    </w:p>
    <w:p w14:paraId="6AD5BCB2" w14:textId="77777777" w:rsidR="00552DE9" w:rsidRDefault="00210D9B" w:rsidP="00210D9B">
      <w:r>
        <w:t xml:space="preserve">This is the constraint that most of the so called ‘RESTful’ APIs fail to implement. </w:t>
      </w:r>
      <w:r w:rsidR="003C3CC9">
        <w:t xml:space="preserve">This constraint provides that client and server should be truly decoupled by server having to generate links and sending with response so the client can progress through the workflow of the application using those links. </w:t>
      </w:r>
    </w:p>
    <w:p w14:paraId="2D17B1C0" w14:textId="2F22E21E" w:rsidR="00552DE9" w:rsidRDefault="00552DE9" w:rsidP="00210D9B">
      <w:r>
        <w:t>The uniform interface constraint addresses the following influencing forces:</w:t>
      </w:r>
    </w:p>
    <w:p w14:paraId="684973EF" w14:textId="1BC4A1B9" w:rsidR="00552DE9" w:rsidRDefault="00552DE9" w:rsidP="00A224B3">
      <w:pPr>
        <w:pStyle w:val="ListParagraph"/>
        <w:numPr>
          <w:ilvl w:val="0"/>
          <w:numId w:val="10"/>
        </w:numPr>
      </w:pPr>
      <w:r>
        <w:t>Network Topology: existence of uniform interface for components to communicate with each-other allows system components to be created, added, removed and evolved independently.</w:t>
      </w:r>
    </w:p>
    <w:p w14:paraId="617D09AD" w14:textId="2BC6A8F5" w:rsidR="00552DE9" w:rsidRDefault="00552DE9" w:rsidP="00A224B3">
      <w:pPr>
        <w:pStyle w:val="ListParagraph"/>
        <w:numPr>
          <w:ilvl w:val="0"/>
          <w:numId w:val="10"/>
        </w:numPr>
      </w:pPr>
      <w:r>
        <w:t xml:space="preserve">Administration: Since the interface is uniform, generalised tools can be created to investigate, manage and optimised network which facilitates administration. We will use Postman to test/demonstrate our artefact. </w:t>
      </w:r>
    </w:p>
    <w:p w14:paraId="0BA0A3C9" w14:textId="1A148A09" w:rsidR="00552DE9" w:rsidRDefault="00552DE9" w:rsidP="00A224B3">
      <w:pPr>
        <w:pStyle w:val="ListParagraph"/>
        <w:numPr>
          <w:ilvl w:val="0"/>
          <w:numId w:val="10"/>
        </w:numPr>
      </w:pPr>
      <w:r>
        <w:t>Heterogeneous Network: The uniform interface lifts the platform dependency facilitating the interoperability on heterogeneous networks.</w:t>
      </w:r>
    </w:p>
    <w:p w14:paraId="21003D95" w14:textId="1E3474FA" w:rsidR="00552DE9" w:rsidRDefault="00552DE9" w:rsidP="00A224B3">
      <w:pPr>
        <w:pStyle w:val="ListParagraph"/>
        <w:numPr>
          <w:ilvl w:val="0"/>
          <w:numId w:val="10"/>
        </w:numPr>
      </w:pPr>
      <w:r>
        <w:t xml:space="preserve">Network Reliability: consistent communication semantics </w:t>
      </w:r>
      <w:r w:rsidR="00014222">
        <w:t>facilitate client and server to reliably recover from failures.</w:t>
      </w:r>
    </w:p>
    <w:p w14:paraId="059F12E4" w14:textId="741BE5AE" w:rsidR="00014222" w:rsidRDefault="00014222" w:rsidP="00A224B3">
      <w:pPr>
        <w:pStyle w:val="ListParagraph"/>
        <w:numPr>
          <w:ilvl w:val="0"/>
          <w:numId w:val="10"/>
        </w:numPr>
      </w:pPr>
      <w:r>
        <w:t>Complexity: The complexity of the network application is limited to the complexity of the uniform interface.</w:t>
      </w:r>
    </w:p>
    <w:p w14:paraId="6D474203" w14:textId="2147AAF7" w:rsidR="00723D14" w:rsidRDefault="00723D14" w:rsidP="00723D14">
      <w:r>
        <w:t>This constraint helps achieving following attributes:</w:t>
      </w:r>
    </w:p>
    <w:p w14:paraId="55769335" w14:textId="20DBD39D" w:rsidR="00723D14" w:rsidRDefault="00723D14" w:rsidP="00A224B3">
      <w:pPr>
        <w:pStyle w:val="ListParagraph"/>
        <w:numPr>
          <w:ilvl w:val="0"/>
          <w:numId w:val="11"/>
        </w:numPr>
      </w:pPr>
      <w:r>
        <w:t xml:space="preserve">Visibility: </w:t>
      </w:r>
      <w:r w:rsidR="002A4873">
        <w:t>Uniform interface means that a message has same meaning for every component of the system involved in processing it without the need of any extra information.</w:t>
      </w:r>
    </w:p>
    <w:p w14:paraId="2C51F405" w14:textId="071EFCD2" w:rsidR="002A4873" w:rsidRDefault="002A4873" w:rsidP="00A224B3">
      <w:pPr>
        <w:pStyle w:val="ListParagraph"/>
        <w:numPr>
          <w:ilvl w:val="0"/>
          <w:numId w:val="11"/>
        </w:numPr>
      </w:pPr>
      <w:r>
        <w:t>Evolvability: Uniform interface enables the system components to be upgraded or completely replaced without compromising the system stability.</w:t>
      </w:r>
    </w:p>
    <w:p w14:paraId="71E8AE56" w14:textId="2ED17EA3" w:rsidR="00210D9B" w:rsidRDefault="004C0C82" w:rsidP="004C0C82">
      <w:pPr>
        <w:pStyle w:val="Heading3"/>
      </w:pPr>
      <w:bookmarkStart w:id="43" w:name="_Toc512977130"/>
      <w:r>
        <w:t>Layered System</w:t>
      </w:r>
      <w:bookmarkEnd w:id="43"/>
      <w:r w:rsidR="003C3CC9">
        <w:t xml:space="preserve"> </w:t>
      </w:r>
    </w:p>
    <w:p w14:paraId="69A9F7A7" w14:textId="56E2CDA4" w:rsidR="00D61473" w:rsidRDefault="004C0C82" w:rsidP="004C0C82">
      <w:r>
        <w:t xml:space="preserve">This constraint requires that </w:t>
      </w:r>
      <w:r w:rsidR="00655913">
        <w:t>RESTful architecture can comprise multiple layers. It further enforces that a component in one layer should have knowledge of only the components in the next layer and not beyond that.</w:t>
      </w:r>
      <w:r w:rsidR="00D61473">
        <w:t xml:space="preserve"> Obviously, the introduction of intermediary layer can add to latency. However, this can be mitigated by using the advantages offered by other constraints, for example, by introducing intermediate caches and load balances etc. </w:t>
      </w:r>
    </w:p>
    <w:p w14:paraId="35F41094" w14:textId="0CC97017" w:rsidR="004C0C82" w:rsidRDefault="00D61473" w:rsidP="004C0C82">
      <w:r>
        <w:t xml:space="preserve">This constraint addresses the following influencing forces: </w:t>
      </w:r>
    </w:p>
    <w:p w14:paraId="26DDD47C" w14:textId="70E4CD09" w:rsidR="00D61473" w:rsidRDefault="00D61473" w:rsidP="00A224B3">
      <w:pPr>
        <w:pStyle w:val="ListParagraph"/>
        <w:numPr>
          <w:ilvl w:val="0"/>
          <w:numId w:val="12"/>
        </w:numPr>
      </w:pPr>
      <w:r>
        <w:t>Network Topology: Changing a component affects only the components in the immediate layer and not beyond that.</w:t>
      </w:r>
    </w:p>
    <w:p w14:paraId="149AD65F" w14:textId="3D2F8665" w:rsidR="00D61473" w:rsidRDefault="00D61473" w:rsidP="00A224B3">
      <w:pPr>
        <w:pStyle w:val="ListParagraph"/>
        <w:numPr>
          <w:ilvl w:val="0"/>
          <w:numId w:val="12"/>
        </w:numPr>
      </w:pPr>
      <w:r>
        <w:t>Complexity: The fact that a component can only know about and interact with the components in the immediate limits the magnitude of complexity.</w:t>
      </w:r>
    </w:p>
    <w:p w14:paraId="6343AA74" w14:textId="20B57D8F" w:rsidR="00D61473" w:rsidRDefault="00D61473" w:rsidP="00A224B3">
      <w:pPr>
        <w:pStyle w:val="ListParagraph"/>
        <w:numPr>
          <w:ilvl w:val="0"/>
          <w:numId w:val="12"/>
        </w:numPr>
      </w:pPr>
      <w:r>
        <w:lastRenderedPageBreak/>
        <w:t>Security: Layers can be introduced on trust boundaries to hide layers inside the boundary from the layers outside the boundary.</w:t>
      </w:r>
    </w:p>
    <w:p w14:paraId="6D9EA553" w14:textId="660FD797" w:rsidR="00D61473" w:rsidRDefault="00D61473" w:rsidP="00D61473">
      <w:r>
        <w:t>This constrain brings about following properties:</w:t>
      </w:r>
    </w:p>
    <w:p w14:paraId="08CE9DB7" w14:textId="7C6EEDDD" w:rsidR="00D61473" w:rsidRDefault="00D61473" w:rsidP="00A224B3">
      <w:pPr>
        <w:pStyle w:val="ListParagraph"/>
        <w:numPr>
          <w:ilvl w:val="0"/>
          <w:numId w:val="13"/>
        </w:numPr>
      </w:pPr>
      <w:r>
        <w:t>Scalability: Layered system means that scalability gets extended beyond the local resources.</w:t>
      </w:r>
    </w:p>
    <w:p w14:paraId="46A82581" w14:textId="09AA9822" w:rsidR="00D61473" w:rsidRDefault="00D61473" w:rsidP="00A224B3">
      <w:pPr>
        <w:pStyle w:val="ListParagraph"/>
        <w:numPr>
          <w:ilvl w:val="0"/>
          <w:numId w:val="13"/>
        </w:numPr>
      </w:pPr>
      <w:r>
        <w:t xml:space="preserve">Manageability: Layered system enables the administration scope to be reduced and favours isolated managing entities. </w:t>
      </w:r>
      <w:r w:rsidR="00D77E70">
        <w:t>Managers</w:t>
      </w:r>
      <w:r>
        <w:t xml:space="preserve"> at one layer only know and </w:t>
      </w:r>
      <w:r w:rsidR="00D77E70">
        <w:t>manage</w:t>
      </w:r>
      <w:r>
        <w:t xml:space="preserve"> that layer and not </w:t>
      </w:r>
      <w:r w:rsidR="004463E7">
        <w:t xml:space="preserve">the </w:t>
      </w:r>
      <w:r>
        <w:t>layers beyond.</w:t>
      </w:r>
    </w:p>
    <w:p w14:paraId="709B106A" w14:textId="6EC9A8FA" w:rsidR="004463E7" w:rsidRPr="004C0C82" w:rsidRDefault="004463E7" w:rsidP="004463E7">
      <w:pPr>
        <w:pStyle w:val="Heading3"/>
      </w:pPr>
      <w:bookmarkStart w:id="44" w:name="_Toc512977131"/>
      <w:r>
        <w:t>Code on Demand (OPTIONAL)</w:t>
      </w:r>
      <w:bookmarkEnd w:id="44"/>
    </w:p>
    <w:p w14:paraId="39EDA90C" w14:textId="63CE64EA" w:rsidR="00210D9B" w:rsidRDefault="004463E7" w:rsidP="0007742D">
      <w:r>
        <w:t xml:space="preserve">This constraint has been described as optional in Fielding’s dissertation. What </w:t>
      </w:r>
      <w:r w:rsidR="00C80BA6">
        <w:t xml:space="preserve">this constraint says is that the along with resource representation and metadata, the server can also send code to the client so that the client </w:t>
      </w:r>
      <w:r w:rsidR="00C01FE2">
        <w:t>to extend its functionality</w:t>
      </w:r>
      <w:r w:rsidR="00C80BA6">
        <w:t xml:space="preserve">. By optional it may also imply that if this constraint is implemented, the code should not be an essential for the client to make progress. In today’s web applications the server sends extensive code in the form of JavaScript, particularly since the rise of JavaScript libraries like jQuery, Angular and React etc. However, it is not very common in the APIs. With the introduction of frameworks like NodeJS which enable JavaScript execution on native platform, it can be reasonably speculated that future API may start to make use of this constraint. </w:t>
      </w:r>
    </w:p>
    <w:p w14:paraId="1227AA0C" w14:textId="3EA0B38F" w:rsidR="00F3207D" w:rsidRDefault="00C80BA6" w:rsidP="00C80BA6">
      <w:pPr>
        <w:pStyle w:val="Heading2"/>
      </w:pPr>
      <w:bookmarkStart w:id="45" w:name="_Toc512977132"/>
      <w:r>
        <w:t>Richardson’s Maturity Model</w:t>
      </w:r>
      <w:bookmarkEnd w:id="45"/>
    </w:p>
    <w:p w14:paraId="361556E2" w14:textId="2DB53416" w:rsidR="00C80BA6" w:rsidRPr="00C80BA6" w:rsidRDefault="00C80BA6" w:rsidP="00C80BA6">
      <w:r>
        <w:t xml:space="preserve">The Richardson’s Maturity Model was developed my Leonard Richardson and has now become a scale to measure the maturity of an API. </w:t>
      </w:r>
      <w:r w:rsidR="00306471">
        <w:t>This model has got attention recently by books like Rest in Practice and authors like Martin Fowler</w:t>
      </w:r>
      <w:r w:rsidR="00306471">
        <w:rPr>
          <w:rStyle w:val="FootnoteReference"/>
        </w:rPr>
        <w:footnoteReference w:id="17"/>
      </w:r>
      <w:r w:rsidR="00306471">
        <w:t xml:space="preserve">. </w:t>
      </w:r>
    </w:p>
    <w:p w14:paraId="59357275" w14:textId="7274D315" w:rsidR="00606705" w:rsidRDefault="00606705" w:rsidP="0007742D"/>
    <w:p w14:paraId="2C05F0A5" w14:textId="727EB04F" w:rsidR="00C80BA6" w:rsidRDefault="00306471" w:rsidP="00C80BA6">
      <w:pPr>
        <w:keepNext/>
        <w:jc w:val="center"/>
      </w:pPr>
      <w:r>
        <w:rPr>
          <w:noProof/>
        </w:rPr>
        <w:drawing>
          <wp:inline distT="0" distB="0" distL="0" distR="0" wp14:anchorId="263ABA04" wp14:editId="0D79249D">
            <wp:extent cx="3583259" cy="2120060"/>
            <wp:effectExtent l="0" t="0" r="0" b="0"/>
            <wp:docPr id="4" name="Picture 4" descr="https://martinfowler.com/articles/images/richardsonMaturityModel/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martinfowler.com/articles/images/richardsonMaturityModel/overvie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08610" cy="2135059"/>
                    </a:xfrm>
                    <a:prstGeom prst="rect">
                      <a:avLst/>
                    </a:prstGeom>
                    <a:noFill/>
                    <a:ln>
                      <a:noFill/>
                    </a:ln>
                  </pic:spPr>
                </pic:pic>
              </a:graphicData>
            </a:graphic>
          </wp:inline>
        </w:drawing>
      </w:r>
    </w:p>
    <w:p w14:paraId="06D2D201" w14:textId="5C2E602D" w:rsidR="00606705" w:rsidRDefault="00C80BA6" w:rsidP="00C80BA6">
      <w:pPr>
        <w:pStyle w:val="Caption"/>
        <w:jc w:val="center"/>
      </w:pPr>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2</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6</w:t>
      </w:r>
      <w:r w:rsidR="00F70BCE">
        <w:fldChar w:fldCharType="end"/>
      </w:r>
      <w:r>
        <w:t xml:space="preserve"> Richardson's Maturity Model</w:t>
      </w:r>
      <w:r w:rsidR="00306471">
        <w:rPr>
          <w:rStyle w:val="FootnoteReference"/>
        </w:rPr>
        <w:footnoteReference w:id="18"/>
      </w:r>
    </w:p>
    <w:p w14:paraId="07762B92" w14:textId="12172E4C" w:rsidR="00606705" w:rsidRDefault="001A0EC4" w:rsidP="0007742D">
      <w:r>
        <w:t xml:space="preserve">This model defines four levels of the maturity of an API. </w:t>
      </w:r>
    </w:p>
    <w:p w14:paraId="1E57DD46" w14:textId="065BA939" w:rsidR="001A0EC4" w:rsidRDefault="001A0EC4" w:rsidP="001A0EC4">
      <w:pPr>
        <w:pStyle w:val="Heading3"/>
      </w:pPr>
      <w:bookmarkStart w:id="46" w:name="_Toc512977133"/>
      <w:r>
        <w:lastRenderedPageBreak/>
        <w:t>Level 0: Swamp of POX</w:t>
      </w:r>
      <w:bookmarkEnd w:id="46"/>
    </w:p>
    <w:p w14:paraId="0577A9B5" w14:textId="1832956E" w:rsidR="001A0EC4" w:rsidRDefault="001A0EC4" w:rsidP="00DE0CA0">
      <w:r>
        <w:t xml:space="preserve">An API at level 0 just works with a swamp of Plain Old XML (POX). Such APIs usually have single endpoint and are mostly RPC style. HTTP is used just for the remote interaction and no other HTTP capabilities are used. </w:t>
      </w:r>
      <w:r w:rsidR="00DE0CA0">
        <w:t xml:space="preserve">A single HTTP verb, e.g. POST is used to get, add, edit or delete information. </w:t>
      </w:r>
      <w:r>
        <w:t>Different procedures are called through a single URL and plain XML propagates as request</w:t>
      </w:r>
      <w:r w:rsidR="00DE0CA0">
        <w:t>s</w:t>
      </w:r>
      <w:r>
        <w:t xml:space="preserve"> a</w:t>
      </w:r>
      <w:r w:rsidR="001B1A26">
        <w:t>nd</w:t>
      </w:r>
      <w:r>
        <w:t xml:space="preserve"> response</w:t>
      </w:r>
      <w:r w:rsidR="00DE0CA0">
        <w:t>s</w:t>
      </w:r>
      <w:r>
        <w:t xml:space="preserve">. SOAP services </w:t>
      </w:r>
      <w:r w:rsidR="00DE0CA0">
        <w:t>are one example that lives at level 0</w:t>
      </w:r>
      <w:r>
        <w:t xml:space="preserve">. </w:t>
      </w:r>
    </w:p>
    <w:p w14:paraId="5F012702" w14:textId="7AF9B4EF" w:rsidR="00DE0CA0" w:rsidRDefault="00DE0CA0" w:rsidP="00DE0CA0">
      <w:pPr>
        <w:pStyle w:val="Heading3"/>
      </w:pPr>
      <w:bookmarkStart w:id="47" w:name="_Toc512977134"/>
      <w:r>
        <w:t>Level 1: Resources</w:t>
      </w:r>
      <w:bookmarkEnd w:id="47"/>
    </w:p>
    <w:p w14:paraId="589F3EB1" w14:textId="1C86F1E0" w:rsidR="00DE0CA0" w:rsidRDefault="00DE0CA0" w:rsidP="00DE0CA0">
      <w:r>
        <w:t>APIs at this level have the notion of resources. These APIs use URIs and each URI uniquely identifies a resource. However, at this level APIs still not use the HTTP verbs as specified in the standard.</w:t>
      </w:r>
    </w:p>
    <w:p w14:paraId="78136E9A" w14:textId="356510C8" w:rsidR="00DE0CA0" w:rsidRDefault="00DE0CA0" w:rsidP="00096B78">
      <w:pPr>
        <w:pStyle w:val="Heading3"/>
      </w:pPr>
      <w:bookmarkStart w:id="48" w:name="_Toc512977135"/>
      <w:r>
        <w:t>Level 2: HTTP Verbs</w:t>
      </w:r>
      <w:bookmarkEnd w:id="48"/>
    </w:p>
    <w:p w14:paraId="0141A75F" w14:textId="1FC1252C" w:rsidR="00DE0CA0" w:rsidRPr="00DE0CA0" w:rsidRDefault="00DE0CA0" w:rsidP="00DE0CA0">
      <w:r>
        <w:t>APIs at this level are already at the previous level. In addition</w:t>
      </w:r>
      <w:r w:rsidR="00096B78">
        <w:t>,</w:t>
      </w:r>
      <w:r>
        <w:t xml:space="preserve"> they make uses of HTTP verbs like GET, PUT, POST, DELETE and so on for the purposes specified in the HTTP standard. </w:t>
      </w:r>
      <w:r w:rsidR="00F10E7F">
        <w:t>Also</w:t>
      </w:r>
      <w:r w:rsidR="00787B5E">
        <w:t>,</w:t>
      </w:r>
      <w:r w:rsidR="00F10E7F">
        <w:t xml:space="preserve"> the responses contain the correct HTTP status codes to indicate the status of the response.</w:t>
      </w:r>
    </w:p>
    <w:p w14:paraId="4951480E" w14:textId="202AA9CF" w:rsidR="00606705" w:rsidRDefault="00787B5E" w:rsidP="00787B5E">
      <w:pPr>
        <w:pStyle w:val="Heading3"/>
      </w:pPr>
      <w:bookmarkStart w:id="49" w:name="_Toc512977136"/>
      <w:r>
        <w:t>Level 3: Hypermedia Controls</w:t>
      </w:r>
      <w:bookmarkEnd w:id="49"/>
    </w:p>
    <w:p w14:paraId="300BB440" w14:textId="77777777" w:rsidR="00787B5E" w:rsidRDefault="00787B5E" w:rsidP="0007742D">
      <w:r>
        <w:t>The APIs at this level support the Hypermedia as the Engine of Application State (HATEOAS). Request to GET a resource receives the requested resource as well as links that drive the application state (More on this in chapter on Uniform Interface).</w:t>
      </w:r>
    </w:p>
    <w:p w14:paraId="7016E3B4" w14:textId="4F59F3D3" w:rsidR="00606705" w:rsidRDefault="00787B5E" w:rsidP="00787B5E">
      <w:pPr>
        <w:pStyle w:val="Heading3"/>
      </w:pPr>
      <w:bookmarkStart w:id="50" w:name="_Toc512977137"/>
      <w:r>
        <w:t>Levels ‘towards the REST’ not ‘of the REST</w:t>
      </w:r>
      <w:r w:rsidR="00D46EA5">
        <w:t>’</w:t>
      </w:r>
      <w:bookmarkEnd w:id="50"/>
    </w:p>
    <w:p w14:paraId="3E39D937" w14:textId="5C0AC861" w:rsidR="00253AD5" w:rsidRDefault="00787B5E" w:rsidP="00787B5E">
      <w:r>
        <w:t>It is important to note here that levels of Richardson’s Maturity Models are steps toward the REST and not the levels of the REST. This means that the only API that qualify as RESTful is the one at the Level 3 already. Any API below this level theoretically is not RESTful. This is the reason most of the APIs, even the famous ones, that claim to be RESTful are not actually RESTful just because those do not implement HATEOAS.</w:t>
      </w:r>
    </w:p>
    <w:p w14:paraId="24B629F3" w14:textId="77777777" w:rsidR="00253AD5" w:rsidRDefault="00253AD5">
      <w:r>
        <w:br w:type="page"/>
      </w:r>
    </w:p>
    <w:p w14:paraId="5F97C26D" w14:textId="75053838" w:rsidR="00787B5E" w:rsidRPr="00787B5E" w:rsidRDefault="00253AD5" w:rsidP="00253AD5">
      <w:pPr>
        <w:pStyle w:val="Heading1"/>
      </w:pPr>
      <w:bookmarkStart w:id="51" w:name="_Toc512977138"/>
      <w:r>
        <w:lastRenderedPageBreak/>
        <w:t>Uniform Interface</w:t>
      </w:r>
      <w:bookmarkEnd w:id="51"/>
    </w:p>
    <w:p w14:paraId="27883E82" w14:textId="2CB60464" w:rsidR="00606705" w:rsidRDefault="00476783" w:rsidP="00476783">
      <w:r>
        <w:t>Uniform interface</w:t>
      </w:r>
      <w:r w:rsidR="00A16524">
        <w:t xml:space="preserve"> constraint</w:t>
      </w:r>
      <w:r>
        <w:t xml:space="preserve"> requires that communicating components share one single technical interface. U</w:t>
      </w:r>
      <w:r w:rsidR="00BC3968">
        <w:t>niform Interface is the most important key constraint that differentiates REST from other architectural style</w:t>
      </w:r>
      <w:r w:rsidR="00920D70">
        <w:t>s</w:t>
      </w:r>
      <w:r w:rsidR="00BC3968">
        <w:t>.</w:t>
      </w:r>
      <w:r w:rsidR="00592EB6">
        <w:t xml:space="preserve"> The major part of REST implementation goes to this constraint.</w:t>
      </w:r>
      <w:r w:rsidR="00BC3968">
        <w:t xml:space="preserve"> The goal of this constraint is to decouple components that communicate with each other to form a system. The level of decoupling </w:t>
      </w:r>
      <w:r w:rsidR="00920D70">
        <w:t>has to be sufficient</w:t>
      </w:r>
      <w:r w:rsidR="00BC3968">
        <w:t xml:space="preserve"> for components to evolved independently and fully interoperate </w:t>
      </w:r>
      <w:r w:rsidR="0079278F">
        <w:t>with each-other. This in turn enables system</w:t>
      </w:r>
      <w:r w:rsidR="00920D70">
        <w:t>s</w:t>
      </w:r>
      <w:r w:rsidR="0079278F">
        <w:t xml:space="preserve"> to scale quickly. In contrary to library-based API where components maintain communication consistency by adhering to the contract specifically provided by certain library, the purpose of Uniform Interface was to apply more general software design principles to the communication between distributed components. </w:t>
      </w:r>
    </w:p>
    <w:p w14:paraId="6697585A" w14:textId="1D8627E0" w:rsidR="0079278F" w:rsidRDefault="0079278F" w:rsidP="00920D70">
      <w:r>
        <w:t xml:space="preserve">The use of interface to remove dependency between classes in object-oriented programming is not a new concept. Uniform Interface is same concept on a larger scale, not to remove dependency between classes, but between </w:t>
      </w:r>
      <w:r w:rsidR="00920D70">
        <w:t>communicating components</w:t>
      </w:r>
      <w:r>
        <w:t xml:space="preserve"> </w:t>
      </w:r>
      <w:r w:rsidR="00920D70">
        <w:t>such as</w:t>
      </w:r>
      <w:r>
        <w:t xml:space="preserve"> client</w:t>
      </w:r>
      <w:r w:rsidR="00920D70">
        <w:t>s</w:t>
      </w:r>
      <w:r>
        <w:t xml:space="preserve"> and server</w:t>
      </w:r>
      <w:r w:rsidR="00920D70">
        <w:t>s</w:t>
      </w:r>
      <w:r>
        <w:t xml:space="preserve">. </w:t>
      </w:r>
      <w:r w:rsidR="00920D70">
        <w:t xml:space="preserve">As said earlier, REST architectural style has the concept of network-based API rather than library-based API. The interface in case of a library has limited scope, is specific to that particular library and known thorough it’s documentation. The Uniform Interface constraint was developed to emphasise the use of some globally known standard that can be implemented on any platform using any language tools, so that </w:t>
      </w:r>
      <w:r w:rsidR="00476783">
        <w:t>nodes in the Internet sized systems, developed, managed, deployed and evolved independently, can communicate with each other using such globally standardised interface. Although REST is not tied to a specific protocol, HTTP was one protocol that was designed according to the REST principles. This is why almost all RESTful services use HTTP</w:t>
      </w:r>
      <w:r w:rsidR="00F23381">
        <w:t xml:space="preserve"> as global standard</w:t>
      </w:r>
      <w:r w:rsidR="00476783">
        <w:t xml:space="preserve">, and academically REST principles are elaborated using the HTTP as an example. </w:t>
      </w:r>
    </w:p>
    <w:p w14:paraId="596D9818" w14:textId="77777777" w:rsidR="001B6986" w:rsidRDefault="00BA47A4" w:rsidP="001B6986">
      <w:r>
        <w:t>The Uniform Interface constraint is composed of four sub-constraints</w:t>
      </w:r>
      <w:r w:rsidR="001B6986">
        <w:t>.</w:t>
      </w:r>
    </w:p>
    <w:p w14:paraId="692193F6" w14:textId="31CB696B" w:rsidR="00A90CCB" w:rsidRDefault="00D846C3" w:rsidP="00D846C3">
      <w:pPr>
        <w:pStyle w:val="Heading2"/>
      </w:pPr>
      <w:bookmarkStart w:id="52" w:name="_Toc512977139"/>
      <w:r>
        <w:t>Identification of Resources</w:t>
      </w:r>
      <w:bookmarkEnd w:id="52"/>
    </w:p>
    <w:p w14:paraId="6397F99F" w14:textId="7BD1BFB0" w:rsidR="00D846C3" w:rsidRDefault="00D846C3" w:rsidP="00D846C3">
      <w:r>
        <w:t>This sub-constraint requires that individual resources are identified in the request. Two things here: Resources and Resource Identifiers.</w:t>
      </w:r>
    </w:p>
    <w:p w14:paraId="38B3B3C8" w14:textId="32B3535F" w:rsidR="00D846C3" w:rsidRDefault="00D846C3" w:rsidP="00D846C3">
      <w:pPr>
        <w:pStyle w:val="Heading3"/>
      </w:pPr>
      <w:bookmarkStart w:id="53" w:name="_Toc512977140"/>
      <w:r>
        <w:t>Resources</w:t>
      </w:r>
      <w:bookmarkEnd w:id="53"/>
    </w:p>
    <w:p w14:paraId="2492285F" w14:textId="11B3EA25" w:rsidR="00D846C3" w:rsidRDefault="00D846C3" w:rsidP="00D846C3">
      <w:r>
        <w:t>Resources are concepts and not the entities as rows in the database</w:t>
      </w:r>
      <w:r w:rsidR="007F7B81">
        <w:t xml:space="preserve"> table</w:t>
      </w:r>
      <w:r>
        <w:t>. However</w:t>
      </w:r>
      <w:r w:rsidR="007F7B81">
        <w:t>,</w:t>
      </w:r>
      <w:r>
        <w:t xml:space="preserve"> they are </w:t>
      </w:r>
      <w:r w:rsidR="007F7B81">
        <w:t xml:space="preserve">related to entities. Resources map concept to one or more entities over time. There can be many-to-many relationship between resources and entities. While entities are internal implementation details, resources are concepts known to the outer world. This isolation of concept and implementation provides the abstraction required for decoupling. The resources are conceptually separated from the representation that is sent to the client. A representation of resource can be XML, JSON, HTML or any custom format if API supports it. A resource does not map to an entity. It may map to more than one entities in more than one database or even representation returned by other services. </w:t>
      </w:r>
    </w:p>
    <w:p w14:paraId="3E2A597E" w14:textId="22DF4E3B" w:rsidR="007F7B81" w:rsidRPr="00D846C3" w:rsidRDefault="00B046E1" w:rsidP="00D846C3">
      <w:r>
        <w:t>The</w:t>
      </w:r>
      <w:r w:rsidR="00A52D52">
        <w:t xml:space="preserve"> </w:t>
      </w:r>
      <w:r w:rsidR="00A52D52">
        <w:t>example</w:t>
      </w:r>
      <w:r w:rsidR="00A52D52">
        <w:t xml:space="preserve"> in</w:t>
      </w:r>
      <w:r w:rsidR="00A837A7">
        <w:t xml:space="preserve"> </w:t>
      </w:r>
      <w:r w:rsidR="00A837A7">
        <w:fldChar w:fldCharType="begin"/>
      </w:r>
      <w:r w:rsidR="00A837A7">
        <w:instrText xml:space="preserve"> REF _Ref512969413 \h </w:instrText>
      </w:r>
      <w:r w:rsidR="00A837A7">
        <w:fldChar w:fldCharType="separate"/>
      </w:r>
      <w:r w:rsidR="00A837A7">
        <w:t xml:space="preserve">Figure </w:t>
      </w:r>
      <w:r w:rsidR="00A837A7">
        <w:rPr>
          <w:noProof/>
          <w:cs/>
        </w:rPr>
        <w:t>‎</w:t>
      </w:r>
      <w:r w:rsidR="00A837A7">
        <w:rPr>
          <w:noProof/>
        </w:rPr>
        <w:t>3</w:t>
      </w:r>
      <w:r w:rsidR="00A837A7">
        <w:noBreakHyphen/>
      </w:r>
      <w:r w:rsidR="00A837A7">
        <w:rPr>
          <w:noProof/>
        </w:rPr>
        <w:t>1</w:t>
      </w:r>
      <w:r w:rsidR="00A837A7">
        <w:fldChar w:fldCharType="end"/>
      </w:r>
      <w:r w:rsidR="00A837A7">
        <w:t>,</w:t>
      </w:r>
      <w:r w:rsidR="00A52D52">
        <w:t xml:space="preserve"> </w:t>
      </w:r>
      <w:r>
        <w:t>taken from our implementation</w:t>
      </w:r>
      <w:r w:rsidR="00A837A7">
        <w:t>,</w:t>
      </w:r>
      <w:r>
        <w:t xml:space="preserve"> demonstrates this mapping of resources on internal entities.</w:t>
      </w:r>
      <w:r w:rsidR="00D94E6B">
        <w:t xml:space="preserve"> As we can see in this example that the resources Account, Profile and Credential all are mapped to an internal entity User. Conversely, the resource Task maps to internal entities User, Group and Task. </w:t>
      </w:r>
    </w:p>
    <w:p w14:paraId="1FBEFEC7" w14:textId="21C6F314" w:rsidR="00D94E6B" w:rsidRDefault="00D94E6B" w:rsidP="00D94E6B">
      <w:pPr>
        <w:keepNext/>
        <w:jc w:val="center"/>
      </w:pPr>
      <w:r>
        <w:object w:dxaOrig="9766" w:dyaOrig="5296" w14:anchorId="2751EA57">
          <v:shape id="_x0000_i1100" type="#_x0000_t75" style="width:442pt;height:239.8pt" o:ole="">
            <v:imagedata r:id="rId30" o:title=""/>
          </v:shape>
          <o:OLEObject Type="Embed" ProgID="Visio.Drawing.15" ShapeID="_x0000_i1100" DrawAspect="Content" ObjectID="_1586719586" r:id="rId31"/>
        </w:object>
      </w:r>
    </w:p>
    <w:p w14:paraId="5889D83F" w14:textId="393A98AA" w:rsidR="00D846C3" w:rsidRPr="00D846C3" w:rsidRDefault="00D94E6B" w:rsidP="00D94E6B">
      <w:pPr>
        <w:pStyle w:val="Caption"/>
        <w:jc w:val="center"/>
      </w:pPr>
      <w:bookmarkStart w:id="54" w:name="_Ref512969356"/>
      <w:bookmarkStart w:id="55" w:name="_Ref512969413"/>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3</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1</w:t>
      </w:r>
      <w:r w:rsidR="00F70BCE">
        <w:fldChar w:fldCharType="end"/>
      </w:r>
      <w:bookmarkEnd w:id="55"/>
      <w:r>
        <w:t xml:space="preserve"> Resources-to-entities relation/mapping</w:t>
      </w:r>
      <w:bookmarkEnd w:id="54"/>
    </w:p>
    <w:p w14:paraId="645ECD4E" w14:textId="42342DC2" w:rsidR="00A90CCB" w:rsidRDefault="007D704D" w:rsidP="007D704D">
      <w:pPr>
        <w:pStyle w:val="Heading3"/>
      </w:pPr>
      <w:bookmarkStart w:id="56" w:name="_Toc512977141"/>
      <w:r>
        <w:t>Resource Identifier</w:t>
      </w:r>
      <w:bookmarkEnd w:id="56"/>
    </w:p>
    <w:p w14:paraId="121284F0" w14:textId="062D7E5B" w:rsidR="00A52D52" w:rsidRDefault="007D704D" w:rsidP="00C24CCC">
      <w:r>
        <w:t>Resource identifier is a piece of information that uniquely identify a resource. A resource identifier can be anything, however it must be an agreed upon standard. In the Internet world, RFC3986</w:t>
      </w:r>
      <w:r>
        <w:rPr>
          <w:rStyle w:val="FootnoteReference"/>
        </w:rPr>
        <w:footnoteReference w:id="19"/>
      </w:r>
      <w:r>
        <w:t xml:space="preserve"> (URI: Uniform Resource Identifier) standard is the globally agreed standard, hence used by almost all of RESTful services.</w:t>
      </w:r>
      <w:r w:rsidR="009A1922">
        <w:t xml:space="preserve"> In REST the URI space is owned by the server.</w:t>
      </w:r>
      <w:r>
        <w:t xml:space="preserve"> Since the resource is an abstract </w:t>
      </w:r>
      <w:r w:rsidR="009A1922">
        <w:t xml:space="preserve">concept, the resource identifier should not be frequently changed. However, mapping between resource and internal entities can change. This ensures that when server evolves, any clients who has subscribed to the URI space do not break. </w:t>
      </w:r>
      <w:r w:rsidR="00A837A7">
        <w:t xml:space="preserve">As an example of URIs, following are URIs for the example presented in </w:t>
      </w:r>
      <w:r w:rsidR="00A837A7">
        <w:fldChar w:fldCharType="begin"/>
      </w:r>
      <w:r w:rsidR="00A837A7">
        <w:instrText xml:space="preserve"> REF _Ref512969413 \h </w:instrText>
      </w:r>
      <w:r w:rsidR="00A837A7">
        <w:fldChar w:fldCharType="separate"/>
      </w:r>
      <w:r w:rsidR="00A837A7">
        <w:t xml:space="preserve">Figure </w:t>
      </w:r>
      <w:r w:rsidR="00A837A7">
        <w:rPr>
          <w:noProof/>
          <w:cs/>
        </w:rPr>
        <w:t>‎</w:t>
      </w:r>
      <w:r w:rsidR="00A837A7">
        <w:rPr>
          <w:noProof/>
        </w:rPr>
        <w:t>3</w:t>
      </w:r>
      <w:r w:rsidR="00A837A7">
        <w:noBreakHyphen/>
      </w:r>
      <w:r w:rsidR="00A837A7">
        <w:rPr>
          <w:noProof/>
        </w:rPr>
        <w:t>1</w:t>
      </w:r>
      <w:r w:rsidR="00A837A7">
        <w:fldChar w:fldCharType="end"/>
      </w:r>
      <w:r w:rsidR="00A837A7">
        <w:t>:</w:t>
      </w:r>
    </w:p>
    <w:p w14:paraId="16C64CA0" w14:textId="262CA6EE" w:rsidR="00A837A7" w:rsidRPr="00C24CCC" w:rsidRDefault="00A837A7" w:rsidP="00A837A7">
      <w:pPr>
        <w:pStyle w:val="NoSpacing"/>
        <w:rPr>
          <w:rFonts w:ascii="Consolas" w:hAnsi="Consolas"/>
          <w:sz w:val="20"/>
          <w:szCs w:val="20"/>
        </w:rPr>
      </w:pPr>
      <w:r w:rsidRPr="00C24CCC">
        <w:rPr>
          <w:rFonts w:ascii="Consolas" w:hAnsi="Consolas"/>
          <w:sz w:val="20"/>
          <w:szCs w:val="20"/>
        </w:rPr>
        <w:t>/api/accounts/{user-name}</w:t>
      </w:r>
    </w:p>
    <w:p w14:paraId="0632E7C5" w14:textId="785E28E4" w:rsidR="00A837A7" w:rsidRPr="00C24CCC" w:rsidRDefault="00A837A7" w:rsidP="00A837A7">
      <w:pPr>
        <w:pStyle w:val="NoSpacing"/>
        <w:rPr>
          <w:rFonts w:ascii="Consolas" w:hAnsi="Consolas"/>
          <w:sz w:val="20"/>
          <w:szCs w:val="20"/>
        </w:rPr>
      </w:pPr>
      <w:r w:rsidRPr="00C24CCC">
        <w:rPr>
          <w:rFonts w:ascii="Consolas" w:hAnsi="Consolas"/>
          <w:sz w:val="20"/>
          <w:szCs w:val="20"/>
        </w:rPr>
        <w:t>/api/accounts/{user-name}/profile</w:t>
      </w:r>
    </w:p>
    <w:p w14:paraId="4F53B73A" w14:textId="4579E55B" w:rsidR="00A837A7" w:rsidRPr="00C24CCC" w:rsidRDefault="00A837A7" w:rsidP="00A837A7">
      <w:pPr>
        <w:pStyle w:val="NoSpacing"/>
        <w:rPr>
          <w:rFonts w:ascii="Consolas" w:hAnsi="Consolas"/>
          <w:sz w:val="20"/>
          <w:szCs w:val="20"/>
        </w:rPr>
      </w:pPr>
      <w:r w:rsidRPr="00C24CCC">
        <w:rPr>
          <w:rFonts w:ascii="Consolas" w:hAnsi="Consolas"/>
          <w:sz w:val="20"/>
          <w:szCs w:val="20"/>
        </w:rPr>
        <w:t>/api/groups/{group-id}/tasks/{task-id}</w:t>
      </w:r>
    </w:p>
    <w:p w14:paraId="7060BDDB" w14:textId="2FF744F3" w:rsidR="00A837A7" w:rsidRDefault="00A837A7" w:rsidP="00A837A7">
      <w:pPr>
        <w:pStyle w:val="NoSpacing"/>
        <w:rPr>
          <w:rFonts w:ascii="Consolas" w:hAnsi="Consolas"/>
          <w:sz w:val="20"/>
          <w:szCs w:val="20"/>
        </w:rPr>
      </w:pPr>
      <w:r w:rsidRPr="00C24CCC">
        <w:rPr>
          <w:rFonts w:ascii="Consolas" w:hAnsi="Consolas"/>
          <w:sz w:val="20"/>
          <w:szCs w:val="20"/>
        </w:rPr>
        <w:t>/api/accounts/{user-name}/credentials</w:t>
      </w:r>
    </w:p>
    <w:p w14:paraId="06BF4A6C" w14:textId="2D9A86C9" w:rsidR="006D1DF6" w:rsidRDefault="006D1DF6" w:rsidP="006D1DF6">
      <w:pPr>
        <w:pStyle w:val="Heading2"/>
      </w:pPr>
      <w:bookmarkStart w:id="57" w:name="_Toc512977142"/>
      <w:r>
        <w:t>Manipulation of Resources Through Representations</w:t>
      </w:r>
      <w:bookmarkEnd w:id="57"/>
    </w:p>
    <w:p w14:paraId="7C23C872" w14:textId="2E4D6523" w:rsidR="006D1DF6" w:rsidRDefault="00EA2995" w:rsidP="0007742D">
      <w:r>
        <w:t xml:space="preserve">An identified resource can be returned in various formats such as HTML, XML, JSON, PNG and so on. These formats are different representations of the resource. This constraint defines that when a client has a representation of the resource, it can use this representation (partially or fully) along with any metadata to add, update or delete the resource. </w:t>
      </w:r>
      <w:r>
        <w:fldChar w:fldCharType="begin"/>
      </w:r>
      <w:r>
        <w:instrText xml:space="preserve"> REF _Ref512972202 \h </w:instrText>
      </w:r>
      <w:r>
        <w:fldChar w:fldCharType="separate"/>
      </w:r>
      <w:r>
        <w:t xml:space="preserve">Figure </w:t>
      </w:r>
      <w:r>
        <w:rPr>
          <w:noProof/>
          <w:cs/>
        </w:rPr>
        <w:t>‎</w:t>
      </w:r>
      <w:r>
        <w:rPr>
          <w:noProof/>
        </w:rPr>
        <w:t>3</w:t>
      </w:r>
      <w:r>
        <w:noBreakHyphen/>
      </w:r>
      <w:r>
        <w:rPr>
          <w:noProof/>
        </w:rPr>
        <w:t>2</w:t>
      </w:r>
      <w:r>
        <w:fldChar w:fldCharType="end"/>
      </w:r>
      <w:r>
        <w:t xml:space="preserve"> is a screenshot of Postman (a generic HTTP client) taken from our implementation. We can see that the client has JSON representation of Task resource and it is using HTTP PUT method and send this representation to the resource URI to update the Task.</w:t>
      </w:r>
    </w:p>
    <w:p w14:paraId="24012437" w14:textId="77777777" w:rsidR="00EA2995" w:rsidRDefault="00EA2995" w:rsidP="00EA2995">
      <w:pPr>
        <w:keepNext/>
        <w:jc w:val="center"/>
      </w:pPr>
      <w:r>
        <w:rPr>
          <w:noProof/>
        </w:rPr>
        <w:lastRenderedPageBreak/>
        <w:drawing>
          <wp:inline distT="0" distB="0" distL="0" distR="0" wp14:anchorId="6F433375" wp14:editId="1A2DE366">
            <wp:extent cx="5160397" cy="1846937"/>
            <wp:effectExtent l="190500" t="190500" r="193040" b="1917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98456" cy="1860559"/>
                    </a:xfrm>
                    <a:prstGeom prst="rect">
                      <a:avLst/>
                    </a:prstGeom>
                    <a:ln>
                      <a:noFill/>
                    </a:ln>
                    <a:effectLst>
                      <a:outerShdw blurRad="190500" algn="tl" rotWithShape="0">
                        <a:srgbClr val="000000">
                          <a:alpha val="70000"/>
                        </a:srgbClr>
                      </a:outerShdw>
                    </a:effectLst>
                  </pic:spPr>
                </pic:pic>
              </a:graphicData>
            </a:graphic>
          </wp:inline>
        </w:drawing>
      </w:r>
    </w:p>
    <w:p w14:paraId="5BCB76BF" w14:textId="10DF7FD2" w:rsidR="00EA2995" w:rsidRDefault="00EA2995" w:rsidP="00EA2995">
      <w:pPr>
        <w:pStyle w:val="Caption"/>
        <w:jc w:val="center"/>
      </w:pPr>
      <w:bookmarkStart w:id="58" w:name="_Ref512972202"/>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3</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2</w:t>
      </w:r>
      <w:r w:rsidR="00F70BCE">
        <w:fldChar w:fldCharType="end"/>
      </w:r>
      <w:bookmarkEnd w:id="58"/>
      <w:r>
        <w:t xml:space="preserve"> Manipulating a resource </w:t>
      </w:r>
      <w:r w:rsidR="003B68CE">
        <w:t>through</w:t>
      </w:r>
      <w:r>
        <w:t xml:space="preserve"> representation</w:t>
      </w:r>
    </w:p>
    <w:p w14:paraId="774CE824" w14:textId="38A2ED88" w:rsidR="00A837A7" w:rsidRDefault="00100FF1" w:rsidP="00100FF1">
      <w:pPr>
        <w:pStyle w:val="Heading2"/>
      </w:pPr>
      <w:bookmarkStart w:id="59" w:name="_Toc512977143"/>
      <w:r>
        <w:t>Self-Descriptive Messages</w:t>
      </w:r>
      <w:bookmarkEnd w:id="59"/>
    </w:p>
    <w:p w14:paraId="5D7F4F39" w14:textId="36D15E73" w:rsidR="00EE5612" w:rsidRDefault="00EE5612" w:rsidP="00EE5612">
      <w:r>
        <w:t xml:space="preserve">Both a request to server and response to client are messages. This constraint requires that the message should be self-descriptive. That means that the recipient of the message should receive enough information </w:t>
      </w:r>
      <w:r w:rsidR="002A5E79">
        <w:t>along with the message itself in order to understand the message and any operation that is required to perform. Put in other words, the messages should be state-less or context-less</w:t>
      </w:r>
      <w:r w:rsidR="002A5E79">
        <w:rPr>
          <w:rStyle w:val="FootnoteReference"/>
        </w:rPr>
        <w:footnoteReference w:id="20"/>
      </w:r>
      <w:r w:rsidR="002A5E79">
        <w:t>.</w:t>
      </w:r>
      <w:r w:rsidR="00A0041D">
        <w:t xml:space="preserve"> This means that the recipient should get all the information (description) with the message itself so it can understand the message and/or perform any required operation without the need of any contextual information from other than the message itself. </w:t>
      </w:r>
    </w:p>
    <w:p w14:paraId="19214027" w14:textId="411DDE99" w:rsidR="00C722EE" w:rsidRDefault="00C722EE" w:rsidP="00C722EE">
      <w:pPr>
        <w:pStyle w:val="Heading3"/>
      </w:pPr>
      <w:bookmarkStart w:id="60" w:name="_Toc512977144"/>
      <w:r>
        <w:t>Describing Request Message</w:t>
      </w:r>
      <w:bookmarkEnd w:id="60"/>
    </w:p>
    <w:p w14:paraId="31F169AD" w14:textId="150E146C" w:rsidR="00C722EE" w:rsidRDefault="00C722EE" w:rsidP="00C722EE">
      <w:r>
        <w:t>Following is an example request message</w:t>
      </w:r>
      <w:r w:rsidR="00B127D3">
        <w:t xml:space="preserve"> from our implementation</w:t>
      </w:r>
      <w:r>
        <w:t>. We see how it describes itself using HTTP standards.</w:t>
      </w:r>
    </w:p>
    <w:p w14:paraId="0030AFF9" w14:textId="77777777" w:rsidR="00FF71A3" w:rsidRDefault="00732C6D" w:rsidP="00FF71A3">
      <w:pPr>
        <w:keepNext/>
        <w:jc w:val="center"/>
      </w:pPr>
      <w:r>
        <w:rPr>
          <w:noProof/>
        </w:rPr>
        <w:drawing>
          <wp:inline distT="0" distB="0" distL="0" distR="0" wp14:anchorId="5CA4BCCB" wp14:editId="25458DDC">
            <wp:extent cx="5731289" cy="1749287"/>
            <wp:effectExtent l="190500" t="190500" r="193675" b="1943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82605" cy="1764949"/>
                    </a:xfrm>
                    <a:prstGeom prst="rect">
                      <a:avLst/>
                    </a:prstGeom>
                    <a:ln>
                      <a:noFill/>
                    </a:ln>
                    <a:effectLst>
                      <a:outerShdw blurRad="190500" algn="tl" rotWithShape="0">
                        <a:srgbClr val="000000">
                          <a:alpha val="70000"/>
                        </a:srgbClr>
                      </a:outerShdw>
                    </a:effectLst>
                  </pic:spPr>
                </pic:pic>
              </a:graphicData>
            </a:graphic>
          </wp:inline>
        </w:drawing>
      </w:r>
    </w:p>
    <w:p w14:paraId="0353F3D2" w14:textId="0DFB076C" w:rsidR="00732C6D" w:rsidRDefault="00FF71A3" w:rsidP="00FF71A3">
      <w:pPr>
        <w:pStyle w:val="Caption"/>
        <w:jc w:val="center"/>
      </w:pPr>
      <w:bookmarkStart w:id="61" w:name="_Ref512976600"/>
      <w:r>
        <w:t xml:space="preserve">Figure </w:t>
      </w:r>
      <w:r w:rsidR="00F70BCE">
        <w:fldChar w:fldCharType="begin"/>
      </w:r>
      <w:r w:rsidR="00F70BCE">
        <w:instrText xml:space="preserve"> STYLEREF 1 \s </w:instrText>
      </w:r>
      <w:r w:rsidR="00F70BCE">
        <w:fldChar w:fldCharType="separate"/>
      </w:r>
      <w:r w:rsidR="00F70BCE">
        <w:rPr>
          <w:rFonts w:hint="cs"/>
          <w:noProof/>
          <w:cs/>
        </w:rPr>
        <w:t>‎</w:t>
      </w:r>
      <w:r w:rsidR="00F70BCE">
        <w:rPr>
          <w:noProof/>
        </w:rPr>
        <w:t>3</w:t>
      </w:r>
      <w:r w:rsidR="00F70BCE">
        <w:fldChar w:fldCharType="end"/>
      </w:r>
      <w:r w:rsidR="00F70BCE">
        <w:noBreakHyphen/>
      </w:r>
      <w:r w:rsidR="00F70BCE">
        <w:fldChar w:fldCharType="begin"/>
      </w:r>
      <w:r w:rsidR="00F70BCE">
        <w:instrText xml:space="preserve"> SEQ Figure \* ARABIC \s 1 </w:instrText>
      </w:r>
      <w:r w:rsidR="00F70BCE">
        <w:fldChar w:fldCharType="separate"/>
      </w:r>
      <w:r w:rsidR="00F70BCE">
        <w:rPr>
          <w:noProof/>
        </w:rPr>
        <w:t>3</w:t>
      </w:r>
      <w:r w:rsidR="00F70BCE">
        <w:fldChar w:fldCharType="end"/>
      </w:r>
      <w:bookmarkEnd w:id="61"/>
      <w:r>
        <w:t xml:space="preserve"> Self-descriptive</w:t>
      </w:r>
      <w:r w:rsidR="00F70BCE">
        <w:t xml:space="preserve"> request</w:t>
      </w:r>
      <w:r>
        <w:t xml:space="preserve"> message</w:t>
      </w:r>
    </w:p>
    <w:p w14:paraId="4D46AC5A" w14:textId="7A3B128A" w:rsidR="00EB2891" w:rsidRDefault="00EB2891" w:rsidP="00A224B3">
      <w:pPr>
        <w:pStyle w:val="ListParagraph"/>
        <w:numPr>
          <w:ilvl w:val="0"/>
          <w:numId w:val="14"/>
        </w:numPr>
      </w:pPr>
      <w:r w:rsidRPr="00EB2891">
        <w:rPr>
          <w:b/>
          <w:bCs/>
        </w:rPr>
        <w:lastRenderedPageBreak/>
        <w:t>Protocol and Version:</w:t>
      </w:r>
      <w:r>
        <w:t xml:space="preserve"> Tells the recipient that this message is sent using HTTP version 1.1 so should be interpreted using this protocol and version.</w:t>
      </w:r>
    </w:p>
    <w:p w14:paraId="474338DC" w14:textId="29993FAC" w:rsidR="00EB2891" w:rsidRDefault="00EB2891" w:rsidP="00A224B3">
      <w:pPr>
        <w:pStyle w:val="ListParagraph"/>
        <w:numPr>
          <w:ilvl w:val="0"/>
          <w:numId w:val="14"/>
        </w:numPr>
      </w:pPr>
      <w:r w:rsidRPr="00EB2891">
        <w:rPr>
          <w:b/>
          <w:bCs/>
        </w:rPr>
        <w:t>HTTP Method:</w:t>
      </w:r>
      <w:r>
        <w:t xml:space="preserve"> Tells the recipient that what to do with message. In this example it says PUT which means that if a resource exists at the given URI then update it using the resource representation in the message body, or insert the resource represented in the body at the give URI.</w:t>
      </w:r>
    </w:p>
    <w:p w14:paraId="772C8305" w14:textId="6BF6CF31" w:rsidR="00EB2891" w:rsidRDefault="00EB2891" w:rsidP="00A224B3">
      <w:pPr>
        <w:pStyle w:val="ListParagraph"/>
        <w:numPr>
          <w:ilvl w:val="0"/>
          <w:numId w:val="14"/>
        </w:numPr>
      </w:pPr>
      <w:r w:rsidRPr="00EB2891">
        <w:rPr>
          <w:b/>
          <w:bCs/>
        </w:rPr>
        <w:t>Relative URI:</w:t>
      </w:r>
      <w:r>
        <w:t xml:space="preserve"> This is the identifier that uniquely identifies the resource under question.</w:t>
      </w:r>
    </w:p>
    <w:p w14:paraId="7A22E451" w14:textId="4AD545A2" w:rsidR="00EB2891" w:rsidRDefault="00EB2891" w:rsidP="00A224B3">
      <w:pPr>
        <w:pStyle w:val="ListParagraph"/>
        <w:numPr>
          <w:ilvl w:val="0"/>
          <w:numId w:val="14"/>
        </w:numPr>
      </w:pPr>
      <w:r>
        <w:t>Server Host: This HTTP header tells that this message is to the server hosted with this domain name.</w:t>
      </w:r>
    </w:p>
    <w:p w14:paraId="6A9FB3E5" w14:textId="4B397F29" w:rsidR="00EB2891" w:rsidRDefault="00EB2891" w:rsidP="00A224B3">
      <w:pPr>
        <w:pStyle w:val="ListParagraph"/>
        <w:numPr>
          <w:ilvl w:val="0"/>
          <w:numId w:val="14"/>
        </w:numPr>
      </w:pPr>
      <w:r w:rsidRPr="00EB2891">
        <w:rPr>
          <w:b/>
          <w:bCs/>
        </w:rPr>
        <w:t>Format of the message body:</w:t>
      </w:r>
      <w:r>
        <w:t xml:space="preserve"> This HTTP header tells the recipient that the message in the body is JSON representation of the resource.</w:t>
      </w:r>
    </w:p>
    <w:p w14:paraId="77D0137E" w14:textId="5DCEC5B0" w:rsidR="00EB2891" w:rsidRPr="00EB2891" w:rsidRDefault="00EB2891" w:rsidP="00A224B3">
      <w:pPr>
        <w:pStyle w:val="ListParagraph"/>
        <w:numPr>
          <w:ilvl w:val="0"/>
          <w:numId w:val="14"/>
        </w:numPr>
      </w:pPr>
      <w:r w:rsidRPr="00EB2891">
        <w:rPr>
          <w:b/>
          <w:bCs/>
        </w:rPr>
        <w:t>Actual Message Body:</w:t>
      </w:r>
      <w:r>
        <w:t xml:space="preserve"> the message itself. </w:t>
      </w:r>
    </w:p>
    <w:p w14:paraId="7A6675CC" w14:textId="22AC0F02" w:rsidR="007D704D" w:rsidRDefault="0092688A" w:rsidP="0092688A">
      <w:pPr>
        <w:pStyle w:val="Heading3"/>
      </w:pPr>
      <w:bookmarkStart w:id="62" w:name="_Toc512977145"/>
      <w:r>
        <w:t>Describing Response Message</w:t>
      </w:r>
      <w:bookmarkEnd w:id="62"/>
    </w:p>
    <w:p w14:paraId="58F0A81C" w14:textId="257FD1CA" w:rsidR="00A90CCB" w:rsidRDefault="0092688A" w:rsidP="0007742D">
      <w:r>
        <w:t xml:space="preserve">Following is an example response message (Response to request given in </w:t>
      </w:r>
      <w:r>
        <w:fldChar w:fldCharType="begin"/>
      </w:r>
      <w:r>
        <w:instrText xml:space="preserve"> REF _Ref512976600 \h </w:instrText>
      </w:r>
      <w:r>
        <w:fldChar w:fldCharType="separate"/>
      </w:r>
      <w:r>
        <w:t xml:space="preserve">Figure </w:t>
      </w:r>
      <w:r>
        <w:rPr>
          <w:rFonts w:hint="cs"/>
          <w:noProof/>
          <w:cs/>
        </w:rPr>
        <w:t>‎</w:t>
      </w:r>
      <w:r>
        <w:rPr>
          <w:noProof/>
        </w:rPr>
        <w:t>3</w:t>
      </w:r>
      <w:r>
        <w:noBreakHyphen/>
      </w:r>
      <w:r>
        <w:rPr>
          <w:noProof/>
        </w:rPr>
        <w:t>3</w:t>
      </w:r>
      <w:r>
        <w:fldChar w:fldCharType="end"/>
      </w:r>
      <w:r>
        <w:t>). The example demonstrates how message is described using HTTP Standard.</w:t>
      </w:r>
    </w:p>
    <w:p w14:paraId="1D41E506" w14:textId="33A00661" w:rsidR="00F70BCE" w:rsidRDefault="004949CD" w:rsidP="00F70BCE">
      <w:pPr>
        <w:keepNext/>
        <w:jc w:val="center"/>
      </w:pPr>
      <w:r>
        <w:rPr>
          <w:noProof/>
        </w:rPr>
        <w:drawing>
          <wp:inline distT="0" distB="0" distL="0" distR="0" wp14:anchorId="5BB9FEAF" wp14:editId="1F9490E6">
            <wp:extent cx="5316563" cy="3053301"/>
            <wp:effectExtent l="190500" t="190500" r="189230" b="1854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47587" cy="3071118"/>
                    </a:xfrm>
                    <a:prstGeom prst="rect">
                      <a:avLst/>
                    </a:prstGeom>
                    <a:ln>
                      <a:noFill/>
                    </a:ln>
                    <a:effectLst>
                      <a:outerShdw blurRad="190500" algn="tl" rotWithShape="0">
                        <a:srgbClr val="000000">
                          <a:alpha val="70000"/>
                        </a:srgbClr>
                      </a:outerShdw>
                    </a:effectLst>
                  </pic:spPr>
                </pic:pic>
              </a:graphicData>
            </a:graphic>
          </wp:inline>
        </w:drawing>
      </w:r>
    </w:p>
    <w:p w14:paraId="5759CC46" w14:textId="63D5F0D3" w:rsidR="004949CD" w:rsidRDefault="00F70BCE" w:rsidP="00F70BCE">
      <w:pPr>
        <w:pStyle w:val="Caption"/>
        <w:jc w:val="center"/>
      </w:pPr>
      <w:r>
        <w:t xml:space="preserve">Figure </w:t>
      </w:r>
      <w:r>
        <w:fldChar w:fldCharType="begin"/>
      </w:r>
      <w:r>
        <w:instrText xml:space="preserve"> STYLEREF 1 \s </w:instrText>
      </w:r>
      <w:r>
        <w:fldChar w:fldCharType="separate"/>
      </w:r>
      <w:r>
        <w:rPr>
          <w:rFonts w:hint="cs"/>
          <w:noProof/>
          <w:cs/>
        </w:rPr>
        <w:t>‎</w:t>
      </w:r>
      <w:r>
        <w:rPr>
          <w:noProof/>
        </w:rPr>
        <w:t>3</w:t>
      </w:r>
      <w:r>
        <w:fldChar w:fldCharType="end"/>
      </w:r>
      <w:r>
        <w:noBreakHyphen/>
      </w:r>
      <w:r>
        <w:fldChar w:fldCharType="begin"/>
      </w:r>
      <w:r>
        <w:instrText xml:space="preserve"> SEQ Figure \* ARABIC \s 1 </w:instrText>
      </w:r>
      <w:r>
        <w:fldChar w:fldCharType="separate"/>
      </w:r>
      <w:r>
        <w:rPr>
          <w:noProof/>
        </w:rPr>
        <w:t>4</w:t>
      </w:r>
      <w:r>
        <w:fldChar w:fldCharType="end"/>
      </w:r>
      <w:r>
        <w:t xml:space="preserve"> Self-descriptive response message</w:t>
      </w:r>
    </w:p>
    <w:p w14:paraId="52D153F0" w14:textId="438E12A0" w:rsidR="00A90CCB" w:rsidRDefault="00A90CCB" w:rsidP="0007742D"/>
    <w:p w14:paraId="3C6D684E" w14:textId="1C5EB95D" w:rsidR="00A90CCB" w:rsidRDefault="00A03264" w:rsidP="00A224B3">
      <w:pPr>
        <w:pStyle w:val="ListParagraph"/>
        <w:numPr>
          <w:ilvl w:val="0"/>
          <w:numId w:val="15"/>
        </w:numPr>
      </w:pPr>
      <w:r w:rsidRPr="00A03264">
        <w:rPr>
          <w:b/>
          <w:bCs/>
        </w:rPr>
        <w:t>Protocol and version:</w:t>
      </w:r>
      <w:r>
        <w:t xml:space="preserve"> Describes that this message should be interpreted as per HTTP 1.1 Standard</w:t>
      </w:r>
    </w:p>
    <w:p w14:paraId="78F9F422" w14:textId="5046C331" w:rsidR="00A03264" w:rsidRDefault="00A03264" w:rsidP="00A224B3">
      <w:pPr>
        <w:pStyle w:val="ListParagraph"/>
        <w:numPr>
          <w:ilvl w:val="0"/>
          <w:numId w:val="15"/>
        </w:numPr>
      </w:pPr>
      <w:r w:rsidRPr="00A03264">
        <w:rPr>
          <w:b/>
          <w:bCs/>
        </w:rPr>
        <w:t>HTTP Status Code:</w:t>
      </w:r>
      <w:r>
        <w:t xml:space="preserve"> Describes that server was able to successfully fulfil the request (200 OK).</w:t>
      </w:r>
    </w:p>
    <w:p w14:paraId="45BB1108" w14:textId="76D64FA7" w:rsidR="00A03264" w:rsidRDefault="00A03264" w:rsidP="00A224B3">
      <w:pPr>
        <w:pStyle w:val="ListParagraph"/>
        <w:numPr>
          <w:ilvl w:val="0"/>
          <w:numId w:val="15"/>
        </w:numPr>
      </w:pPr>
      <w:r>
        <w:t>Format of the message body: Describes that message body is JSON representation of the resource.</w:t>
      </w:r>
    </w:p>
    <w:p w14:paraId="16BAA438" w14:textId="2EFC423C" w:rsidR="00A03264" w:rsidRDefault="00A03264" w:rsidP="00A224B3">
      <w:pPr>
        <w:pStyle w:val="ListParagraph"/>
        <w:numPr>
          <w:ilvl w:val="0"/>
          <w:numId w:val="15"/>
        </w:numPr>
      </w:pPr>
      <w:r w:rsidRPr="00A03264">
        <w:rPr>
          <w:b/>
          <w:bCs/>
        </w:rPr>
        <w:lastRenderedPageBreak/>
        <w:t>Actual message body:</w:t>
      </w:r>
      <w:r>
        <w:t xml:space="preserve"> Shows the “state” of the resource after update. </w:t>
      </w:r>
    </w:p>
    <w:p w14:paraId="22039A30" w14:textId="58FE8377" w:rsidR="00464CCD" w:rsidRDefault="00217A44" w:rsidP="00217A44">
      <w:pPr>
        <w:pStyle w:val="Heading3"/>
      </w:pPr>
      <w:bookmarkStart w:id="63" w:name="_Toc512977146"/>
      <w:r>
        <w:t>HTTP Methods</w:t>
      </w:r>
      <w:bookmarkEnd w:id="63"/>
    </w:p>
    <w:p w14:paraId="37064672" w14:textId="5BDF6A23" w:rsidR="00217A44" w:rsidRDefault="00217A44" w:rsidP="00217A44">
      <w:pPr>
        <w:pStyle w:val="Heading3"/>
      </w:pPr>
      <w:bookmarkStart w:id="64" w:name="_Toc512977147"/>
      <w:r>
        <w:t>HTTP Status Codes</w:t>
      </w:r>
      <w:bookmarkEnd w:id="64"/>
    </w:p>
    <w:p w14:paraId="064F31EA" w14:textId="1E639C5E" w:rsidR="0030456E" w:rsidRPr="0030456E" w:rsidRDefault="0030456E" w:rsidP="0030456E">
      <w:pPr>
        <w:pStyle w:val="Heading2"/>
      </w:pPr>
      <w:bookmarkStart w:id="65" w:name="_Toc512977148"/>
      <w:r>
        <w:t xml:space="preserve">Hypermedia </w:t>
      </w:r>
      <w:r w:rsidR="00F326C2">
        <w:t>A</w:t>
      </w:r>
      <w:r>
        <w:t xml:space="preserve">s </w:t>
      </w:r>
      <w:r w:rsidR="00F326C2">
        <w:t>T</w:t>
      </w:r>
      <w:r>
        <w:t xml:space="preserve">he Engine </w:t>
      </w:r>
      <w:r w:rsidR="00F326C2">
        <w:t>O</w:t>
      </w:r>
      <w:r>
        <w:t>f Application State</w:t>
      </w:r>
      <w:r w:rsidR="00F326C2">
        <w:t xml:space="preserve"> (HATEOAS)</w:t>
      </w:r>
      <w:bookmarkEnd w:id="65"/>
    </w:p>
    <w:sectPr w:rsidR="0030456E" w:rsidRPr="0030456E" w:rsidSect="00C6230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EDC3C" w14:textId="77777777" w:rsidR="00A224B3" w:rsidRDefault="00A224B3" w:rsidP="00D77AD7">
      <w:pPr>
        <w:spacing w:after="0" w:line="240" w:lineRule="auto"/>
      </w:pPr>
      <w:r>
        <w:separator/>
      </w:r>
    </w:p>
  </w:endnote>
  <w:endnote w:type="continuationSeparator" w:id="0">
    <w:p w14:paraId="59A08F38" w14:textId="77777777" w:rsidR="00A224B3" w:rsidRDefault="00A224B3" w:rsidP="00D77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M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D92FA" w14:textId="77777777" w:rsidR="00A224B3" w:rsidRDefault="00A224B3" w:rsidP="00D77AD7">
      <w:pPr>
        <w:spacing w:after="0" w:line="240" w:lineRule="auto"/>
      </w:pPr>
      <w:r>
        <w:separator/>
      </w:r>
    </w:p>
  </w:footnote>
  <w:footnote w:type="continuationSeparator" w:id="0">
    <w:p w14:paraId="61CD322B" w14:textId="77777777" w:rsidR="00A224B3" w:rsidRDefault="00A224B3" w:rsidP="00D77AD7">
      <w:pPr>
        <w:spacing w:after="0" w:line="240" w:lineRule="auto"/>
      </w:pPr>
      <w:r>
        <w:continuationSeparator/>
      </w:r>
    </w:p>
  </w:footnote>
  <w:footnote w:id="1">
    <w:p w14:paraId="6B5EB407" w14:textId="77777777" w:rsidR="00BC3968" w:rsidRDefault="00BC3968" w:rsidP="00215897">
      <w:pPr>
        <w:pStyle w:val="FootnoteText"/>
      </w:pPr>
      <w:r>
        <w:rPr>
          <w:rStyle w:val="FootnoteReference"/>
        </w:rPr>
        <w:footnoteRef/>
      </w:r>
      <w:r>
        <w:t xml:space="preserve"> </w:t>
      </w:r>
      <w:r w:rsidRPr="008F611B">
        <w:t>https://www.merriam-webster.com/dictionary/information%20technology</w:t>
      </w:r>
    </w:p>
  </w:footnote>
  <w:footnote w:id="2">
    <w:p w14:paraId="2108CEFA" w14:textId="3D7DF49B" w:rsidR="00BC3968" w:rsidRDefault="00BC3968">
      <w:pPr>
        <w:pStyle w:val="FootnoteText"/>
      </w:pPr>
      <w:r>
        <w:rPr>
          <w:rStyle w:val="FootnoteReference"/>
        </w:rPr>
        <w:footnoteRef/>
      </w:r>
      <w:r>
        <w:t xml:space="preserve"> </w:t>
      </w:r>
      <w:r w:rsidRPr="00137400">
        <w:t>http://www0.cs.ucl.ac.uk/staff/ucacwxe/lectures/ds98-99/dsee3.pdf</w:t>
      </w:r>
    </w:p>
  </w:footnote>
  <w:footnote w:id="3">
    <w:p w14:paraId="376AC197" w14:textId="3DAC3486" w:rsidR="00BC3968" w:rsidRDefault="00BC3968">
      <w:pPr>
        <w:pStyle w:val="FootnoteText"/>
      </w:pPr>
      <w:r>
        <w:rPr>
          <w:rStyle w:val="FootnoteReference"/>
        </w:rPr>
        <w:footnoteRef/>
      </w:r>
      <w:r>
        <w:t xml:space="preserve"> </w:t>
      </w:r>
      <w:r w:rsidRPr="00D67FB5">
        <w:t xml:space="preserve">Service-Oriented Architecture (SOA) Compass: Business Value, Planning, and Enterprise Roadmap </w:t>
      </w:r>
      <w:r w:rsidRPr="00C41E72">
        <w:rPr>
          <w:rFonts w:ascii="Calibri" w:hAnsi="Calibri" w:cs="Calibri"/>
          <w:color w:val="000000"/>
        </w:rPr>
        <w:t>Bieberstein, Bose, Fiammante, Jones, &amp; Shah, 2006</w:t>
      </w:r>
    </w:p>
  </w:footnote>
  <w:footnote w:id="4">
    <w:p w14:paraId="746D112F" w14:textId="23F1A956" w:rsidR="00BC3968" w:rsidRDefault="00BC3968">
      <w:pPr>
        <w:pStyle w:val="FootnoteText"/>
      </w:pPr>
      <w:r>
        <w:rPr>
          <w:rStyle w:val="FootnoteReference"/>
        </w:rPr>
        <w:footnoteRef/>
      </w:r>
      <w:r>
        <w:t xml:space="preserve"> </w:t>
      </w:r>
      <w:r w:rsidRPr="00DE5F21">
        <w:t>https://www.pluralsight.com/courses/microservices-architecture</w:t>
      </w:r>
    </w:p>
  </w:footnote>
  <w:footnote w:id="5">
    <w:p w14:paraId="563B3C6B" w14:textId="4643EFF0" w:rsidR="00BC3968" w:rsidRDefault="00BC3968">
      <w:pPr>
        <w:pStyle w:val="FootnoteText"/>
      </w:pPr>
      <w:r>
        <w:rPr>
          <w:rStyle w:val="FootnoteReference"/>
        </w:rPr>
        <w:footnoteRef/>
      </w:r>
      <w:r>
        <w:t xml:space="preserve"> </w:t>
      </w:r>
      <w:r w:rsidRPr="00DE5F21">
        <w:t>https://smartbear.com/learn/api-design/what-are-microservices/</w:t>
      </w:r>
    </w:p>
  </w:footnote>
  <w:footnote w:id="6">
    <w:p w14:paraId="1B381792" w14:textId="67451B17" w:rsidR="00BC3968" w:rsidRDefault="00BC3968">
      <w:pPr>
        <w:pStyle w:val="FootnoteText"/>
      </w:pPr>
      <w:r>
        <w:rPr>
          <w:rStyle w:val="FootnoteReference"/>
        </w:rPr>
        <w:footnoteRef/>
      </w:r>
      <w:r>
        <w:t xml:space="preserve"> </w:t>
      </w:r>
      <w:r w:rsidRPr="00FF0BB4">
        <w:t>https://martinfowler.com/articles/microservices.html</w:t>
      </w:r>
    </w:p>
  </w:footnote>
  <w:footnote w:id="7">
    <w:p w14:paraId="6A150A3D" w14:textId="57F4F0AC" w:rsidR="00BC3968" w:rsidRDefault="00BC3968">
      <w:pPr>
        <w:pStyle w:val="FootnoteText"/>
      </w:pPr>
      <w:r>
        <w:rPr>
          <w:rStyle w:val="FootnoteReference"/>
        </w:rPr>
        <w:footnoteRef/>
      </w:r>
      <w:r>
        <w:t xml:space="preserve"> </w:t>
      </w:r>
      <w:r w:rsidRPr="00682860">
        <w:t>https://www.ics.uci.edu/~fielding/pubs/dissertation/fielding_dissertation.pdf</w:t>
      </w:r>
    </w:p>
  </w:footnote>
  <w:footnote w:id="8">
    <w:p w14:paraId="2091CA59" w14:textId="379A1296" w:rsidR="00BC3968" w:rsidRDefault="00BC3968">
      <w:pPr>
        <w:pStyle w:val="FootnoteText"/>
      </w:pPr>
      <w:r>
        <w:rPr>
          <w:rStyle w:val="FootnoteReference"/>
        </w:rPr>
        <w:footnoteRef/>
      </w:r>
      <w:r>
        <w:t xml:space="preserve"> </w:t>
      </w:r>
      <w:r w:rsidRPr="00D86439">
        <w:t>https://tools.ietf.org/html/rfc2616</w:t>
      </w:r>
    </w:p>
  </w:footnote>
  <w:footnote w:id="9">
    <w:p w14:paraId="08E8C8BB" w14:textId="2D80B69A" w:rsidR="00BC3968" w:rsidRDefault="00BC3968">
      <w:pPr>
        <w:pStyle w:val="FootnoteText"/>
      </w:pPr>
      <w:r>
        <w:rPr>
          <w:rStyle w:val="FootnoteReference"/>
        </w:rPr>
        <w:footnoteRef/>
      </w:r>
      <w:r>
        <w:t xml:space="preserve"> </w:t>
      </w:r>
      <w:r w:rsidRPr="00D86439">
        <w:t>https://tools.ietf.org/html/rfc3986</w:t>
      </w:r>
    </w:p>
  </w:footnote>
  <w:footnote w:id="10">
    <w:p w14:paraId="438775CF" w14:textId="0E9E1E94" w:rsidR="00BC3968" w:rsidRDefault="00BC3968">
      <w:pPr>
        <w:pStyle w:val="FootnoteText"/>
      </w:pPr>
      <w:r>
        <w:rPr>
          <w:rStyle w:val="FootnoteReference"/>
        </w:rPr>
        <w:footnoteRef/>
      </w:r>
      <w:r>
        <w:t xml:space="preserve"> </w:t>
      </w:r>
      <w:r w:rsidRPr="00DD53E8">
        <w:t>https://www.ics.uci.edu/~fielding/pubs/dissertation/fielding_dissertation.pdf</w:t>
      </w:r>
    </w:p>
  </w:footnote>
  <w:footnote w:id="11">
    <w:p w14:paraId="6135B3AC" w14:textId="154E62A8" w:rsidR="00BC3968" w:rsidRDefault="00BC3968">
      <w:pPr>
        <w:pStyle w:val="FootnoteText"/>
      </w:pPr>
      <w:r>
        <w:rPr>
          <w:rStyle w:val="FootnoteReference"/>
        </w:rPr>
        <w:footnoteRef/>
      </w:r>
      <w:r>
        <w:t xml:space="preserve"> </w:t>
      </w:r>
      <w:r w:rsidRPr="00C64924">
        <w:t>https://app.pluralsight.com/library/courses/asp-dot-net-core-restful-api-building/table-of-contents</w:t>
      </w:r>
    </w:p>
  </w:footnote>
  <w:footnote w:id="12">
    <w:p w14:paraId="2A38059D" w14:textId="0A4DE5D4" w:rsidR="00BC3968" w:rsidRDefault="00BC3968">
      <w:pPr>
        <w:pStyle w:val="FootnoteText"/>
      </w:pPr>
      <w:r>
        <w:rPr>
          <w:rStyle w:val="FootnoteReference"/>
        </w:rPr>
        <w:footnoteRef/>
      </w:r>
      <w:r>
        <w:t xml:space="preserve"> </w:t>
      </w:r>
      <w:r w:rsidRPr="00090F6B">
        <w:t>https://tools.ietf.org/html/rfc2616</w:t>
      </w:r>
    </w:p>
  </w:footnote>
  <w:footnote w:id="13">
    <w:p w14:paraId="3ED7A200" w14:textId="20BC497C" w:rsidR="00BC3968" w:rsidRDefault="00BC3968">
      <w:pPr>
        <w:pStyle w:val="FootnoteText"/>
      </w:pPr>
      <w:r>
        <w:rPr>
          <w:rStyle w:val="FootnoteReference"/>
        </w:rPr>
        <w:footnoteRef/>
      </w:r>
      <w:r>
        <w:t xml:space="preserve"> </w:t>
      </w:r>
      <w:r w:rsidRPr="00B70083">
        <w:t>https://media.amazonwebservices.com/AWS_Cloud_Best_Practices.pdf</w:t>
      </w:r>
    </w:p>
  </w:footnote>
  <w:footnote w:id="14">
    <w:p w14:paraId="28B43F2B" w14:textId="77777777" w:rsidR="00BC3968" w:rsidRDefault="00BC3968" w:rsidP="00905C04">
      <w:pPr>
        <w:pStyle w:val="FootnoteText"/>
      </w:pPr>
      <w:r>
        <w:rPr>
          <w:rStyle w:val="FootnoteReference"/>
        </w:rPr>
        <w:footnoteRef/>
      </w:r>
      <w:r>
        <w:t xml:space="preserve"> </w:t>
      </w:r>
      <w:r w:rsidRPr="00FC70F0">
        <w:t>http://java.sys-con.com/node/38665</w:t>
      </w:r>
    </w:p>
  </w:footnote>
  <w:footnote w:id="15">
    <w:p w14:paraId="25E80CE5" w14:textId="77777777" w:rsidR="00BC3968" w:rsidRDefault="00BC3968" w:rsidP="00905C04">
      <w:pPr>
        <w:pStyle w:val="FootnoteText"/>
      </w:pPr>
      <w:r>
        <w:rPr>
          <w:rStyle w:val="FootnoteReference"/>
        </w:rPr>
        <w:footnoteRef/>
      </w:r>
      <w:r>
        <w:t xml:space="preserve"> </w:t>
      </w:r>
      <w:r w:rsidRPr="006F2C89">
        <w:t>https://app.pluralsight.com/library/courses/rest-fundamentals</w:t>
      </w:r>
    </w:p>
  </w:footnote>
  <w:footnote w:id="16">
    <w:p w14:paraId="2AA472E3" w14:textId="592648DB" w:rsidR="00BC3968" w:rsidRDefault="00BC3968">
      <w:pPr>
        <w:pStyle w:val="FootnoteText"/>
      </w:pPr>
      <w:r>
        <w:rPr>
          <w:rStyle w:val="FootnoteReference"/>
        </w:rPr>
        <w:footnoteRef/>
      </w:r>
      <w:r>
        <w:t xml:space="preserve"> </w:t>
      </w:r>
      <w:r w:rsidRPr="007F72F2">
        <w:t>https://www.w3.org/Library/</w:t>
      </w:r>
    </w:p>
  </w:footnote>
  <w:footnote w:id="17">
    <w:p w14:paraId="1B9C0783" w14:textId="036D611A" w:rsidR="00BC3968" w:rsidRDefault="00BC3968">
      <w:pPr>
        <w:pStyle w:val="FootnoteText"/>
      </w:pPr>
      <w:r>
        <w:rPr>
          <w:rStyle w:val="FootnoteReference"/>
        </w:rPr>
        <w:footnoteRef/>
      </w:r>
      <w:r>
        <w:t xml:space="preserve"> </w:t>
      </w:r>
      <w:r w:rsidRPr="00306471">
        <w:t>https://martinfowler.com/articles/richardsonMaturityModel.html</w:t>
      </w:r>
    </w:p>
  </w:footnote>
  <w:footnote w:id="18">
    <w:p w14:paraId="38576099" w14:textId="26B32421" w:rsidR="00BC3968" w:rsidRDefault="00BC3968">
      <w:pPr>
        <w:pStyle w:val="FootnoteText"/>
      </w:pPr>
      <w:r>
        <w:rPr>
          <w:rStyle w:val="FootnoteReference"/>
        </w:rPr>
        <w:footnoteRef/>
      </w:r>
      <w:r>
        <w:t xml:space="preserve"> </w:t>
      </w:r>
      <w:r w:rsidRPr="00306471">
        <w:t>https://martinfowler.com/articles/richardsonMaturityModel.html</w:t>
      </w:r>
    </w:p>
  </w:footnote>
  <w:footnote w:id="19">
    <w:p w14:paraId="1F1A02A2" w14:textId="29EA899A" w:rsidR="007D704D" w:rsidRDefault="007D704D">
      <w:pPr>
        <w:pStyle w:val="FootnoteText"/>
      </w:pPr>
      <w:r>
        <w:rPr>
          <w:rStyle w:val="FootnoteReference"/>
        </w:rPr>
        <w:footnoteRef/>
      </w:r>
      <w:r>
        <w:t xml:space="preserve"> </w:t>
      </w:r>
      <w:r w:rsidRPr="007D704D">
        <w:t>https://tools.ietf.org/html/rfc3986</w:t>
      </w:r>
    </w:p>
  </w:footnote>
  <w:footnote w:id="20">
    <w:p w14:paraId="210EC4B7" w14:textId="4AD5CE6E" w:rsidR="002A5E79" w:rsidRDefault="002A5E79">
      <w:pPr>
        <w:pStyle w:val="FootnoteText"/>
      </w:pPr>
      <w:r>
        <w:rPr>
          <w:rStyle w:val="FootnoteReference"/>
        </w:rPr>
        <w:footnoteRef/>
      </w:r>
      <w:r>
        <w:t xml:space="preserve"> </w:t>
      </w:r>
      <w:r w:rsidRPr="002A5E79">
        <w:t>http://exyus.com/articles/rest-the-short-version/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B19BA"/>
    <w:multiLevelType w:val="hybridMultilevel"/>
    <w:tmpl w:val="506EF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9F447A"/>
    <w:multiLevelType w:val="hybridMultilevel"/>
    <w:tmpl w:val="70E4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673B84"/>
    <w:multiLevelType w:val="hybridMultilevel"/>
    <w:tmpl w:val="4DD6593C"/>
    <w:lvl w:ilvl="0" w:tplc="CA9C3F20">
      <w:start w:val="1"/>
      <w:numFmt w:val="low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2775B"/>
    <w:multiLevelType w:val="multilevel"/>
    <w:tmpl w:val="7276779E"/>
    <w:lvl w:ilvl="0">
      <w:start w:val="1"/>
      <w:numFmt w:val="decimal"/>
      <w:pStyle w:val="Heading1"/>
      <w:lvlText w:val="%1"/>
      <w:lvlJc w:val="left"/>
      <w:pPr>
        <w:ind w:left="432" w:hanging="432"/>
      </w:pPr>
      <w:rPr>
        <w:b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858299D"/>
    <w:multiLevelType w:val="hybridMultilevel"/>
    <w:tmpl w:val="3698D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4764F8"/>
    <w:multiLevelType w:val="hybridMultilevel"/>
    <w:tmpl w:val="BA04B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765DA2"/>
    <w:multiLevelType w:val="hybridMultilevel"/>
    <w:tmpl w:val="99D63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850CDC"/>
    <w:multiLevelType w:val="hybridMultilevel"/>
    <w:tmpl w:val="0E7E6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D601E3"/>
    <w:multiLevelType w:val="hybridMultilevel"/>
    <w:tmpl w:val="06F8B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1343F8"/>
    <w:multiLevelType w:val="hybridMultilevel"/>
    <w:tmpl w:val="8D686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FE38C5"/>
    <w:multiLevelType w:val="hybridMultilevel"/>
    <w:tmpl w:val="5F1C1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821827"/>
    <w:multiLevelType w:val="hybridMultilevel"/>
    <w:tmpl w:val="A27AB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F0219E"/>
    <w:multiLevelType w:val="hybridMultilevel"/>
    <w:tmpl w:val="C7965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BD6B53"/>
    <w:multiLevelType w:val="hybridMultilevel"/>
    <w:tmpl w:val="394A2E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D2972C5"/>
    <w:multiLevelType w:val="hybridMultilevel"/>
    <w:tmpl w:val="A0627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8"/>
  </w:num>
  <w:num w:numId="5">
    <w:abstractNumId w:val="10"/>
  </w:num>
  <w:num w:numId="6">
    <w:abstractNumId w:val="0"/>
  </w:num>
  <w:num w:numId="7">
    <w:abstractNumId w:val="5"/>
  </w:num>
  <w:num w:numId="8">
    <w:abstractNumId w:val="9"/>
  </w:num>
  <w:num w:numId="9">
    <w:abstractNumId w:val="14"/>
  </w:num>
  <w:num w:numId="10">
    <w:abstractNumId w:val="12"/>
  </w:num>
  <w:num w:numId="11">
    <w:abstractNumId w:val="1"/>
  </w:num>
  <w:num w:numId="12">
    <w:abstractNumId w:val="6"/>
  </w:num>
  <w:num w:numId="13">
    <w:abstractNumId w:val="4"/>
  </w:num>
  <w:num w:numId="14">
    <w:abstractNumId w:val="11"/>
  </w:num>
  <w:num w:numId="1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079"/>
    <w:rsid w:val="0000323A"/>
    <w:rsid w:val="00003937"/>
    <w:rsid w:val="00003A06"/>
    <w:rsid w:val="00012166"/>
    <w:rsid w:val="0001249D"/>
    <w:rsid w:val="00012A51"/>
    <w:rsid w:val="00014222"/>
    <w:rsid w:val="000205AD"/>
    <w:rsid w:val="00020E17"/>
    <w:rsid w:val="00021A28"/>
    <w:rsid w:val="00022E44"/>
    <w:rsid w:val="000307A0"/>
    <w:rsid w:val="000310C4"/>
    <w:rsid w:val="000314B7"/>
    <w:rsid w:val="0003413F"/>
    <w:rsid w:val="00036420"/>
    <w:rsid w:val="00037FB8"/>
    <w:rsid w:val="00040CF8"/>
    <w:rsid w:val="00040E57"/>
    <w:rsid w:val="0004196D"/>
    <w:rsid w:val="000420F3"/>
    <w:rsid w:val="00043A96"/>
    <w:rsid w:val="000441D6"/>
    <w:rsid w:val="00044252"/>
    <w:rsid w:val="000453EF"/>
    <w:rsid w:val="00051128"/>
    <w:rsid w:val="00051E57"/>
    <w:rsid w:val="00052AC1"/>
    <w:rsid w:val="00052C28"/>
    <w:rsid w:val="0005364C"/>
    <w:rsid w:val="00055B4B"/>
    <w:rsid w:val="0005669C"/>
    <w:rsid w:val="000579FE"/>
    <w:rsid w:val="00061EBD"/>
    <w:rsid w:val="00063DB2"/>
    <w:rsid w:val="000649BB"/>
    <w:rsid w:val="0006761F"/>
    <w:rsid w:val="000701FD"/>
    <w:rsid w:val="000726BF"/>
    <w:rsid w:val="000734BC"/>
    <w:rsid w:val="00076167"/>
    <w:rsid w:val="0007742D"/>
    <w:rsid w:val="00077E2F"/>
    <w:rsid w:val="00080CB5"/>
    <w:rsid w:val="00083FCD"/>
    <w:rsid w:val="000866BE"/>
    <w:rsid w:val="000903F8"/>
    <w:rsid w:val="00090F6B"/>
    <w:rsid w:val="00092874"/>
    <w:rsid w:val="00096B78"/>
    <w:rsid w:val="000977FD"/>
    <w:rsid w:val="000A4739"/>
    <w:rsid w:val="000A522C"/>
    <w:rsid w:val="000A65E8"/>
    <w:rsid w:val="000A6A70"/>
    <w:rsid w:val="000B05E8"/>
    <w:rsid w:val="000B775F"/>
    <w:rsid w:val="000B799C"/>
    <w:rsid w:val="000C0FFD"/>
    <w:rsid w:val="000C175E"/>
    <w:rsid w:val="000C272A"/>
    <w:rsid w:val="000C2A8F"/>
    <w:rsid w:val="000C3934"/>
    <w:rsid w:val="000C3A54"/>
    <w:rsid w:val="000C6FF7"/>
    <w:rsid w:val="000C7BEB"/>
    <w:rsid w:val="000D0D78"/>
    <w:rsid w:val="000D0E3A"/>
    <w:rsid w:val="000D0E4A"/>
    <w:rsid w:val="000D0ED7"/>
    <w:rsid w:val="000D14C5"/>
    <w:rsid w:val="000E009E"/>
    <w:rsid w:val="000E08C4"/>
    <w:rsid w:val="000E0B5B"/>
    <w:rsid w:val="000E1F60"/>
    <w:rsid w:val="000E29C1"/>
    <w:rsid w:val="000E30CE"/>
    <w:rsid w:val="000E36A4"/>
    <w:rsid w:val="000E4C45"/>
    <w:rsid w:val="000E53B1"/>
    <w:rsid w:val="000F1CD6"/>
    <w:rsid w:val="000F7290"/>
    <w:rsid w:val="00100FF1"/>
    <w:rsid w:val="00101546"/>
    <w:rsid w:val="00102173"/>
    <w:rsid w:val="001045D4"/>
    <w:rsid w:val="00106154"/>
    <w:rsid w:val="001061E8"/>
    <w:rsid w:val="00106AEE"/>
    <w:rsid w:val="0011172C"/>
    <w:rsid w:val="001122C3"/>
    <w:rsid w:val="001126A5"/>
    <w:rsid w:val="00112AED"/>
    <w:rsid w:val="00115A1E"/>
    <w:rsid w:val="00116E03"/>
    <w:rsid w:val="001175F8"/>
    <w:rsid w:val="00117900"/>
    <w:rsid w:val="0012178D"/>
    <w:rsid w:val="00121D14"/>
    <w:rsid w:val="001222BC"/>
    <w:rsid w:val="001226BF"/>
    <w:rsid w:val="00122CCD"/>
    <w:rsid w:val="001232EA"/>
    <w:rsid w:val="00126E98"/>
    <w:rsid w:val="00130F2A"/>
    <w:rsid w:val="001349C2"/>
    <w:rsid w:val="001353A0"/>
    <w:rsid w:val="001356F0"/>
    <w:rsid w:val="0013666F"/>
    <w:rsid w:val="00137400"/>
    <w:rsid w:val="001378BB"/>
    <w:rsid w:val="001429A2"/>
    <w:rsid w:val="00142C8B"/>
    <w:rsid w:val="001444C4"/>
    <w:rsid w:val="00151484"/>
    <w:rsid w:val="0015148F"/>
    <w:rsid w:val="00152854"/>
    <w:rsid w:val="00152AC8"/>
    <w:rsid w:val="001539CD"/>
    <w:rsid w:val="00156E5F"/>
    <w:rsid w:val="00157005"/>
    <w:rsid w:val="001572C2"/>
    <w:rsid w:val="00160157"/>
    <w:rsid w:val="00160B19"/>
    <w:rsid w:val="0016120E"/>
    <w:rsid w:val="0016194F"/>
    <w:rsid w:val="00161A30"/>
    <w:rsid w:val="00162D16"/>
    <w:rsid w:val="001639DC"/>
    <w:rsid w:val="00163D59"/>
    <w:rsid w:val="0016443B"/>
    <w:rsid w:val="00165008"/>
    <w:rsid w:val="001652DB"/>
    <w:rsid w:val="001658AF"/>
    <w:rsid w:val="00167BD4"/>
    <w:rsid w:val="0017130F"/>
    <w:rsid w:val="001740F6"/>
    <w:rsid w:val="00174853"/>
    <w:rsid w:val="0017541B"/>
    <w:rsid w:val="0018361C"/>
    <w:rsid w:val="00184E2D"/>
    <w:rsid w:val="001867F0"/>
    <w:rsid w:val="001873D7"/>
    <w:rsid w:val="00187DB9"/>
    <w:rsid w:val="00187EE9"/>
    <w:rsid w:val="00187FD3"/>
    <w:rsid w:val="001922C5"/>
    <w:rsid w:val="00193283"/>
    <w:rsid w:val="00195490"/>
    <w:rsid w:val="001A0EC4"/>
    <w:rsid w:val="001A1754"/>
    <w:rsid w:val="001A3653"/>
    <w:rsid w:val="001A3C4F"/>
    <w:rsid w:val="001A4F05"/>
    <w:rsid w:val="001A5690"/>
    <w:rsid w:val="001B11ED"/>
    <w:rsid w:val="001B1456"/>
    <w:rsid w:val="001B1A26"/>
    <w:rsid w:val="001B1AFD"/>
    <w:rsid w:val="001B39E9"/>
    <w:rsid w:val="001B4FD0"/>
    <w:rsid w:val="001B529D"/>
    <w:rsid w:val="001B611F"/>
    <w:rsid w:val="001B642F"/>
    <w:rsid w:val="001B6583"/>
    <w:rsid w:val="001B6986"/>
    <w:rsid w:val="001C095A"/>
    <w:rsid w:val="001C12B8"/>
    <w:rsid w:val="001C3210"/>
    <w:rsid w:val="001C3E36"/>
    <w:rsid w:val="001C4ECC"/>
    <w:rsid w:val="001C5E78"/>
    <w:rsid w:val="001C6E95"/>
    <w:rsid w:val="001C7942"/>
    <w:rsid w:val="001C7C88"/>
    <w:rsid w:val="001C7E05"/>
    <w:rsid w:val="001D0B8A"/>
    <w:rsid w:val="001D20CF"/>
    <w:rsid w:val="001D2A87"/>
    <w:rsid w:val="001D2CF7"/>
    <w:rsid w:val="001D2EDC"/>
    <w:rsid w:val="001E012C"/>
    <w:rsid w:val="001E1433"/>
    <w:rsid w:val="001E1531"/>
    <w:rsid w:val="001E199A"/>
    <w:rsid w:val="001E30C3"/>
    <w:rsid w:val="001E327C"/>
    <w:rsid w:val="001F0D30"/>
    <w:rsid w:val="001F0F67"/>
    <w:rsid w:val="001F115C"/>
    <w:rsid w:val="001F1ABE"/>
    <w:rsid w:val="001F2517"/>
    <w:rsid w:val="001F2A2E"/>
    <w:rsid w:val="001F3638"/>
    <w:rsid w:val="001F539B"/>
    <w:rsid w:val="001F7D52"/>
    <w:rsid w:val="00201C9C"/>
    <w:rsid w:val="002025E1"/>
    <w:rsid w:val="0020366C"/>
    <w:rsid w:val="00203829"/>
    <w:rsid w:val="00204448"/>
    <w:rsid w:val="00204DD0"/>
    <w:rsid w:val="00205E8F"/>
    <w:rsid w:val="00206582"/>
    <w:rsid w:val="00210597"/>
    <w:rsid w:val="00210D9B"/>
    <w:rsid w:val="002142B4"/>
    <w:rsid w:val="00215897"/>
    <w:rsid w:val="00215C15"/>
    <w:rsid w:val="00217A44"/>
    <w:rsid w:val="00217B31"/>
    <w:rsid w:val="002213EA"/>
    <w:rsid w:val="0022590B"/>
    <w:rsid w:val="00226671"/>
    <w:rsid w:val="002266F1"/>
    <w:rsid w:val="00230C35"/>
    <w:rsid w:val="002314D8"/>
    <w:rsid w:val="0023155A"/>
    <w:rsid w:val="002334A1"/>
    <w:rsid w:val="002350E5"/>
    <w:rsid w:val="00237BAD"/>
    <w:rsid w:val="00241203"/>
    <w:rsid w:val="00242C49"/>
    <w:rsid w:val="00243A69"/>
    <w:rsid w:val="00244C58"/>
    <w:rsid w:val="00245397"/>
    <w:rsid w:val="0024696C"/>
    <w:rsid w:val="00246E49"/>
    <w:rsid w:val="00253141"/>
    <w:rsid w:val="00253AD5"/>
    <w:rsid w:val="0025721A"/>
    <w:rsid w:val="002573C0"/>
    <w:rsid w:val="002602BF"/>
    <w:rsid w:val="00263073"/>
    <w:rsid w:val="002636B6"/>
    <w:rsid w:val="00263D44"/>
    <w:rsid w:val="00266E6F"/>
    <w:rsid w:val="00270FF5"/>
    <w:rsid w:val="002712CD"/>
    <w:rsid w:val="00272101"/>
    <w:rsid w:val="00273341"/>
    <w:rsid w:val="00275185"/>
    <w:rsid w:val="00281B6C"/>
    <w:rsid w:val="00282D9D"/>
    <w:rsid w:val="00284980"/>
    <w:rsid w:val="00285120"/>
    <w:rsid w:val="00285F96"/>
    <w:rsid w:val="0028783C"/>
    <w:rsid w:val="002915BD"/>
    <w:rsid w:val="002926A2"/>
    <w:rsid w:val="00294280"/>
    <w:rsid w:val="0029480E"/>
    <w:rsid w:val="00295793"/>
    <w:rsid w:val="00295844"/>
    <w:rsid w:val="00296774"/>
    <w:rsid w:val="002A288E"/>
    <w:rsid w:val="002A3947"/>
    <w:rsid w:val="002A4521"/>
    <w:rsid w:val="002A4873"/>
    <w:rsid w:val="002A5365"/>
    <w:rsid w:val="002A5661"/>
    <w:rsid w:val="002A5E79"/>
    <w:rsid w:val="002B116D"/>
    <w:rsid w:val="002B21FC"/>
    <w:rsid w:val="002B2E1E"/>
    <w:rsid w:val="002B48AE"/>
    <w:rsid w:val="002B5101"/>
    <w:rsid w:val="002B5398"/>
    <w:rsid w:val="002C00DA"/>
    <w:rsid w:val="002C48E2"/>
    <w:rsid w:val="002C5F5F"/>
    <w:rsid w:val="002C7350"/>
    <w:rsid w:val="002D1485"/>
    <w:rsid w:val="002D16CF"/>
    <w:rsid w:val="002D1B4E"/>
    <w:rsid w:val="002D1C1B"/>
    <w:rsid w:val="002D1E51"/>
    <w:rsid w:val="002D298C"/>
    <w:rsid w:val="002D5C4D"/>
    <w:rsid w:val="002E0844"/>
    <w:rsid w:val="002E263B"/>
    <w:rsid w:val="002E5A0B"/>
    <w:rsid w:val="002E75D5"/>
    <w:rsid w:val="002E7EF7"/>
    <w:rsid w:val="002F49CA"/>
    <w:rsid w:val="002F53A5"/>
    <w:rsid w:val="002F6B25"/>
    <w:rsid w:val="002F71D7"/>
    <w:rsid w:val="00304251"/>
    <w:rsid w:val="0030456E"/>
    <w:rsid w:val="00306471"/>
    <w:rsid w:val="00307F85"/>
    <w:rsid w:val="003101BF"/>
    <w:rsid w:val="003108CB"/>
    <w:rsid w:val="00311E35"/>
    <w:rsid w:val="00311E9A"/>
    <w:rsid w:val="003132CD"/>
    <w:rsid w:val="003135C3"/>
    <w:rsid w:val="00313867"/>
    <w:rsid w:val="00313D93"/>
    <w:rsid w:val="00315EA4"/>
    <w:rsid w:val="00315EEC"/>
    <w:rsid w:val="0031690A"/>
    <w:rsid w:val="003203AE"/>
    <w:rsid w:val="00322BF5"/>
    <w:rsid w:val="00323AAF"/>
    <w:rsid w:val="00324B97"/>
    <w:rsid w:val="003253EC"/>
    <w:rsid w:val="003274D8"/>
    <w:rsid w:val="0033013B"/>
    <w:rsid w:val="00332537"/>
    <w:rsid w:val="00335AE9"/>
    <w:rsid w:val="00337D59"/>
    <w:rsid w:val="00343651"/>
    <w:rsid w:val="0034386C"/>
    <w:rsid w:val="003444EC"/>
    <w:rsid w:val="0034630A"/>
    <w:rsid w:val="00346B4C"/>
    <w:rsid w:val="00350E95"/>
    <w:rsid w:val="00351021"/>
    <w:rsid w:val="0035154A"/>
    <w:rsid w:val="00351F90"/>
    <w:rsid w:val="00352AB7"/>
    <w:rsid w:val="00353AA9"/>
    <w:rsid w:val="00355953"/>
    <w:rsid w:val="00356616"/>
    <w:rsid w:val="00356C3B"/>
    <w:rsid w:val="00357201"/>
    <w:rsid w:val="00361443"/>
    <w:rsid w:val="00362968"/>
    <w:rsid w:val="003641E4"/>
    <w:rsid w:val="0036526C"/>
    <w:rsid w:val="00366D76"/>
    <w:rsid w:val="0037061E"/>
    <w:rsid w:val="00370CB2"/>
    <w:rsid w:val="00372417"/>
    <w:rsid w:val="0037253C"/>
    <w:rsid w:val="00373602"/>
    <w:rsid w:val="003747F5"/>
    <w:rsid w:val="003766B8"/>
    <w:rsid w:val="00376B22"/>
    <w:rsid w:val="00376E78"/>
    <w:rsid w:val="00376FF3"/>
    <w:rsid w:val="003827B0"/>
    <w:rsid w:val="00382F5F"/>
    <w:rsid w:val="00385534"/>
    <w:rsid w:val="00386724"/>
    <w:rsid w:val="00387017"/>
    <w:rsid w:val="00391188"/>
    <w:rsid w:val="00393634"/>
    <w:rsid w:val="00394335"/>
    <w:rsid w:val="0039472E"/>
    <w:rsid w:val="00394971"/>
    <w:rsid w:val="0039633A"/>
    <w:rsid w:val="003A1A06"/>
    <w:rsid w:val="003A3AA1"/>
    <w:rsid w:val="003A3F3C"/>
    <w:rsid w:val="003A51AB"/>
    <w:rsid w:val="003A59BE"/>
    <w:rsid w:val="003B0312"/>
    <w:rsid w:val="003B0474"/>
    <w:rsid w:val="003B06F6"/>
    <w:rsid w:val="003B0772"/>
    <w:rsid w:val="003B0A55"/>
    <w:rsid w:val="003B68CE"/>
    <w:rsid w:val="003B7BB8"/>
    <w:rsid w:val="003B7C1D"/>
    <w:rsid w:val="003C0B37"/>
    <w:rsid w:val="003C18CB"/>
    <w:rsid w:val="003C2124"/>
    <w:rsid w:val="003C2AF8"/>
    <w:rsid w:val="003C3A6E"/>
    <w:rsid w:val="003C3B66"/>
    <w:rsid w:val="003C3CC9"/>
    <w:rsid w:val="003C3D45"/>
    <w:rsid w:val="003C3D90"/>
    <w:rsid w:val="003C65DA"/>
    <w:rsid w:val="003C6904"/>
    <w:rsid w:val="003D15AC"/>
    <w:rsid w:val="003D2E9E"/>
    <w:rsid w:val="003D33B3"/>
    <w:rsid w:val="003D5224"/>
    <w:rsid w:val="003D6386"/>
    <w:rsid w:val="003D66F2"/>
    <w:rsid w:val="003E05E2"/>
    <w:rsid w:val="003E1123"/>
    <w:rsid w:val="003E28B6"/>
    <w:rsid w:val="003E4F1A"/>
    <w:rsid w:val="003E5678"/>
    <w:rsid w:val="003F0089"/>
    <w:rsid w:val="003F4839"/>
    <w:rsid w:val="003F4A51"/>
    <w:rsid w:val="003F605E"/>
    <w:rsid w:val="003F6F6A"/>
    <w:rsid w:val="00404E3E"/>
    <w:rsid w:val="00405D2B"/>
    <w:rsid w:val="0040634A"/>
    <w:rsid w:val="00410E56"/>
    <w:rsid w:val="00412470"/>
    <w:rsid w:val="00412669"/>
    <w:rsid w:val="00414D92"/>
    <w:rsid w:val="00415469"/>
    <w:rsid w:val="0041689C"/>
    <w:rsid w:val="0042439C"/>
    <w:rsid w:val="0042444D"/>
    <w:rsid w:val="00426220"/>
    <w:rsid w:val="00426EB1"/>
    <w:rsid w:val="00430966"/>
    <w:rsid w:val="004313BA"/>
    <w:rsid w:val="004322CB"/>
    <w:rsid w:val="00433D02"/>
    <w:rsid w:val="00436F07"/>
    <w:rsid w:val="004370F0"/>
    <w:rsid w:val="0044020E"/>
    <w:rsid w:val="00441923"/>
    <w:rsid w:val="004441A3"/>
    <w:rsid w:val="00445723"/>
    <w:rsid w:val="004463E7"/>
    <w:rsid w:val="00447195"/>
    <w:rsid w:val="004503AD"/>
    <w:rsid w:val="00451266"/>
    <w:rsid w:val="00453066"/>
    <w:rsid w:val="004538AA"/>
    <w:rsid w:val="00454BE6"/>
    <w:rsid w:val="00461943"/>
    <w:rsid w:val="00461A66"/>
    <w:rsid w:val="00461BF1"/>
    <w:rsid w:val="0046301D"/>
    <w:rsid w:val="00464CCD"/>
    <w:rsid w:val="00465DB6"/>
    <w:rsid w:val="00467CE8"/>
    <w:rsid w:val="00467F45"/>
    <w:rsid w:val="00471AA3"/>
    <w:rsid w:val="004754DA"/>
    <w:rsid w:val="0047607E"/>
    <w:rsid w:val="00476783"/>
    <w:rsid w:val="004768F1"/>
    <w:rsid w:val="00476E2E"/>
    <w:rsid w:val="004802EE"/>
    <w:rsid w:val="00481146"/>
    <w:rsid w:val="004814BC"/>
    <w:rsid w:val="004830F2"/>
    <w:rsid w:val="004870D1"/>
    <w:rsid w:val="00487C5B"/>
    <w:rsid w:val="0049002B"/>
    <w:rsid w:val="0049305C"/>
    <w:rsid w:val="004949CD"/>
    <w:rsid w:val="00494EB1"/>
    <w:rsid w:val="00495A3A"/>
    <w:rsid w:val="004974C5"/>
    <w:rsid w:val="004A0E33"/>
    <w:rsid w:val="004A266B"/>
    <w:rsid w:val="004A2B0A"/>
    <w:rsid w:val="004B0904"/>
    <w:rsid w:val="004B0BE6"/>
    <w:rsid w:val="004B17D8"/>
    <w:rsid w:val="004B4227"/>
    <w:rsid w:val="004B4FB5"/>
    <w:rsid w:val="004B5074"/>
    <w:rsid w:val="004B5825"/>
    <w:rsid w:val="004B6F20"/>
    <w:rsid w:val="004C0C82"/>
    <w:rsid w:val="004C1634"/>
    <w:rsid w:val="004C1AC5"/>
    <w:rsid w:val="004C1E43"/>
    <w:rsid w:val="004C2B15"/>
    <w:rsid w:val="004C33BF"/>
    <w:rsid w:val="004C6582"/>
    <w:rsid w:val="004C6E6D"/>
    <w:rsid w:val="004D0727"/>
    <w:rsid w:val="004D0F54"/>
    <w:rsid w:val="004D406F"/>
    <w:rsid w:val="004D5FC5"/>
    <w:rsid w:val="004D7907"/>
    <w:rsid w:val="004E20C2"/>
    <w:rsid w:val="004E37D7"/>
    <w:rsid w:val="004E3EB1"/>
    <w:rsid w:val="004E42A8"/>
    <w:rsid w:val="004E543D"/>
    <w:rsid w:val="004E67A4"/>
    <w:rsid w:val="004E71EB"/>
    <w:rsid w:val="004F0379"/>
    <w:rsid w:val="004F16DE"/>
    <w:rsid w:val="004F1BE7"/>
    <w:rsid w:val="004F317E"/>
    <w:rsid w:val="004F448B"/>
    <w:rsid w:val="004F495A"/>
    <w:rsid w:val="004F5268"/>
    <w:rsid w:val="004F7FDE"/>
    <w:rsid w:val="00500AFA"/>
    <w:rsid w:val="00501A0E"/>
    <w:rsid w:val="00504396"/>
    <w:rsid w:val="00504840"/>
    <w:rsid w:val="0050717B"/>
    <w:rsid w:val="00511F26"/>
    <w:rsid w:val="00513D3B"/>
    <w:rsid w:val="00514D84"/>
    <w:rsid w:val="00515555"/>
    <w:rsid w:val="00522521"/>
    <w:rsid w:val="005233E2"/>
    <w:rsid w:val="00526C09"/>
    <w:rsid w:val="005304FF"/>
    <w:rsid w:val="0053121F"/>
    <w:rsid w:val="0053173C"/>
    <w:rsid w:val="005366EE"/>
    <w:rsid w:val="00537137"/>
    <w:rsid w:val="00537AB7"/>
    <w:rsid w:val="00546288"/>
    <w:rsid w:val="00547C39"/>
    <w:rsid w:val="00547EE2"/>
    <w:rsid w:val="00550D5E"/>
    <w:rsid w:val="00552DE9"/>
    <w:rsid w:val="00556D78"/>
    <w:rsid w:val="0055767E"/>
    <w:rsid w:val="00561ABD"/>
    <w:rsid w:val="0056395A"/>
    <w:rsid w:val="00565A20"/>
    <w:rsid w:val="00566CB1"/>
    <w:rsid w:val="00571907"/>
    <w:rsid w:val="005720AB"/>
    <w:rsid w:val="0057425A"/>
    <w:rsid w:val="005745F9"/>
    <w:rsid w:val="005747C4"/>
    <w:rsid w:val="005752BD"/>
    <w:rsid w:val="005765E4"/>
    <w:rsid w:val="00580725"/>
    <w:rsid w:val="0058072C"/>
    <w:rsid w:val="00583E8B"/>
    <w:rsid w:val="00586CF9"/>
    <w:rsid w:val="00590302"/>
    <w:rsid w:val="00590735"/>
    <w:rsid w:val="00592EB6"/>
    <w:rsid w:val="00594718"/>
    <w:rsid w:val="005A02F4"/>
    <w:rsid w:val="005A035C"/>
    <w:rsid w:val="005A20AC"/>
    <w:rsid w:val="005A30BE"/>
    <w:rsid w:val="005A3F0E"/>
    <w:rsid w:val="005A5955"/>
    <w:rsid w:val="005A7B2D"/>
    <w:rsid w:val="005B1DE8"/>
    <w:rsid w:val="005B237C"/>
    <w:rsid w:val="005B2E08"/>
    <w:rsid w:val="005B360C"/>
    <w:rsid w:val="005B609C"/>
    <w:rsid w:val="005C2680"/>
    <w:rsid w:val="005C46AD"/>
    <w:rsid w:val="005C6363"/>
    <w:rsid w:val="005D13A3"/>
    <w:rsid w:val="005D15F1"/>
    <w:rsid w:val="005D2812"/>
    <w:rsid w:val="005D468B"/>
    <w:rsid w:val="005D54A2"/>
    <w:rsid w:val="005D625F"/>
    <w:rsid w:val="005D7351"/>
    <w:rsid w:val="005D738D"/>
    <w:rsid w:val="005D7415"/>
    <w:rsid w:val="005E0199"/>
    <w:rsid w:val="005E1AD2"/>
    <w:rsid w:val="005E4A3B"/>
    <w:rsid w:val="005E4FA4"/>
    <w:rsid w:val="005E53E9"/>
    <w:rsid w:val="005E6DFD"/>
    <w:rsid w:val="005F0BED"/>
    <w:rsid w:val="005F153D"/>
    <w:rsid w:val="005F3AAE"/>
    <w:rsid w:val="005F4331"/>
    <w:rsid w:val="005F43EB"/>
    <w:rsid w:val="005F4662"/>
    <w:rsid w:val="005F7527"/>
    <w:rsid w:val="00600460"/>
    <w:rsid w:val="00603DFC"/>
    <w:rsid w:val="006053B4"/>
    <w:rsid w:val="0060551B"/>
    <w:rsid w:val="006064ED"/>
    <w:rsid w:val="00606705"/>
    <w:rsid w:val="0060752A"/>
    <w:rsid w:val="006102F3"/>
    <w:rsid w:val="00610578"/>
    <w:rsid w:val="00610F3D"/>
    <w:rsid w:val="006111D5"/>
    <w:rsid w:val="0061294E"/>
    <w:rsid w:val="006159AC"/>
    <w:rsid w:val="00617241"/>
    <w:rsid w:val="006214F9"/>
    <w:rsid w:val="00622826"/>
    <w:rsid w:val="00623090"/>
    <w:rsid w:val="006230D7"/>
    <w:rsid w:val="00625345"/>
    <w:rsid w:val="00625507"/>
    <w:rsid w:val="0062591B"/>
    <w:rsid w:val="00626A67"/>
    <w:rsid w:val="00627042"/>
    <w:rsid w:val="00627AD9"/>
    <w:rsid w:val="00627E4C"/>
    <w:rsid w:val="00631425"/>
    <w:rsid w:val="00631F5A"/>
    <w:rsid w:val="00632377"/>
    <w:rsid w:val="00635938"/>
    <w:rsid w:val="00635CE6"/>
    <w:rsid w:val="0064127F"/>
    <w:rsid w:val="0064603A"/>
    <w:rsid w:val="0064613C"/>
    <w:rsid w:val="006468EB"/>
    <w:rsid w:val="0065244D"/>
    <w:rsid w:val="00652877"/>
    <w:rsid w:val="00653395"/>
    <w:rsid w:val="0065539E"/>
    <w:rsid w:val="00655913"/>
    <w:rsid w:val="00660AAE"/>
    <w:rsid w:val="00662B97"/>
    <w:rsid w:val="006632B6"/>
    <w:rsid w:val="006642A7"/>
    <w:rsid w:val="00665BBB"/>
    <w:rsid w:val="00665C08"/>
    <w:rsid w:val="00666E5A"/>
    <w:rsid w:val="0066719D"/>
    <w:rsid w:val="0066728D"/>
    <w:rsid w:val="006740AE"/>
    <w:rsid w:val="00676F62"/>
    <w:rsid w:val="00677074"/>
    <w:rsid w:val="00680D37"/>
    <w:rsid w:val="006819A4"/>
    <w:rsid w:val="0068245E"/>
    <w:rsid w:val="00682860"/>
    <w:rsid w:val="00682A22"/>
    <w:rsid w:val="00683B01"/>
    <w:rsid w:val="00685666"/>
    <w:rsid w:val="00687B1B"/>
    <w:rsid w:val="00694BEF"/>
    <w:rsid w:val="006975B3"/>
    <w:rsid w:val="006A08BA"/>
    <w:rsid w:val="006A17A4"/>
    <w:rsid w:val="006A1BB3"/>
    <w:rsid w:val="006A31D5"/>
    <w:rsid w:val="006A3554"/>
    <w:rsid w:val="006A3C2B"/>
    <w:rsid w:val="006A56E0"/>
    <w:rsid w:val="006A6416"/>
    <w:rsid w:val="006B2609"/>
    <w:rsid w:val="006B2BAE"/>
    <w:rsid w:val="006B4926"/>
    <w:rsid w:val="006B4CFC"/>
    <w:rsid w:val="006B4D29"/>
    <w:rsid w:val="006B55C0"/>
    <w:rsid w:val="006B5C52"/>
    <w:rsid w:val="006B649F"/>
    <w:rsid w:val="006C246B"/>
    <w:rsid w:val="006C317E"/>
    <w:rsid w:val="006C3B44"/>
    <w:rsid w:val="006D145D"/>
    <w:rsid w:val="006D1DF6"/>
    <w:rsid w:val="006D3978"/>
    <w:rsid w:val="006D3A7F"/>
    <w:rsid w:val="006D5235"/>
    <w:rsid w:val="006D655A"/>
    <w:rsid w:val="006D7DCA"/>
    <w:rsid w:val="006E25E5"/>
    <w:rsid w:val="006E6C93"/>
    <w:rsid w:val="006E7BE8"/>
    <w:rsid w:val="006F13FA"/>
    <w:rsid w:val="006F2C89"/>
    <w:rsid w:val="006F6D35"/>
    <w:rsid w:val="007004EE"/>
    <w:rsid w:val="00706465"/>
    <w:rsid w:val="00706714"/>
    <w:rsid w:val="007071D6"/>
    <w:rsid w:val="007122D0"/>
    <w:rsid w:val="007127DF"/>
    <w:rsid w:val="00713E14"/>
    <w:rsid w:val="007142C5"/>
    <w:rsid w:val="007155CF"/>
    <w:rsid w:val="00717885"/>
    <w:rsid w:val="00722A56"/>
    <w:rsid w:val="00723D14"/>
    <w:rsid w:val="00727042"/>
    <w:rsid w:val="00727944"/>
    <w:rsid w:val="00727D4A"/>
    <w:rsid w:val="00730863"/>
    <w:rsid w:val="00731956"/>
    <w:rsid w:val="007323D2"/>
    <w:rsid w:val="007326D4"/>
    <w:rsid w:val="00732C6D"/>
    <w:rsid w:val="00732F61"/>
    <w:rsid w:val="00737989"/>
    <w:rsid w:val="00737BB7"/>
    <w:rsid w:val="00737D43"/>
    <w:rsid w:val="007432CF"/>
    <w:rsid w:val="00743F89"/>
    <w:rsid w:val="0074586E"/>
    <w:rsid w:val="00745E68"/>
    <w:rsid w:val="00746531"/>
    <w:rsid w:val="00747A18"/>
    <w:rsid w:val="0075185F"/>
    <w:rsid w:val="0075460A"/>
    <w:rsid w:val="00756E42"/>
    <w:rsid w:val="007572DC"/>
    <w:rsid w:val="007609D7"/>
    <w:rsid w:val="007609E4"/>
    <w:rsid w:val="007612AA"/>
    <w:rsid w:val="007618B8"/>
    <w:rsid w:val="00761F58"/>
    <w:rsid w:val="00762A55"/>
    <w:rsid w:val="007652E6"/>
    <w:rsid w:val="00765637"/>
    <w:rsid w:val="00767ECA"/>
    <w:rsid w:val="007705A1"/>
    <w:rsid w:val="00774009"/>
    <w:rsid w:val="0077471B"/>
    <w:rsid w:val="00774D21"/>
    <w:rsid w:val="0077525A"/>
    <w:rsid w:val="0077531A"/>
    <w:rsid w:val="00775461"/>
    <w:rsid w:val="00781FB2"/>
    <w:rsid w:val="007829E4"/>
    <w:rsid w:val="007831E0"/>
    <w:rsid w:val="00787B5E"/>
    <w:rsid w:val="00791AC9"/>
    <w:rsid w:val="00792715"/>
    <w:rsid w:val="0079278F"/>
    <w:rsid w:val="00794E37"/>
    <w:rsid w:val="00797119"/>
    <w:rsid w:val="007A04F7"/>
    <w:rsid w:val="007A26BB"/>
    <w:rsid w:val="007A2C2E"/>
    <w:rsid w:val="007A6461"/>
    <w:rsid w:val="007B3D13"/>
    <w:rsid w:val="007B3F1C"/>
    <w:rsid w:val="007B4AA6"/>
    <w:rsid w:val="007B597A"/>
    <w:rsid w:val="007B5ABB"/>
    <w:rsid w:val="007B6C12"/>
    <w:rsid w:val="007C0BF8"/>
    <w:rsid w:val="007C0CE6"/>
    <w:rsid w:val="007C297A"/>
    <w:rsid w:val="007C2F04"/>
    <w:rsid w:val="007C5D9B"/>
    <w:rsid w:val="007C63F1"/>
    <w:rsid w:val="007C6A27"/>
    <w:rsid w:val="007D0A81"/>
    <w:rsid w:val="007D3366"/>
    <w:rsid w:val="007D3981"/>
    <w:rsid w:val="007D51E7"/>
    <w:rsid w:val="007D68F8"/>
    <w:rsid w:val="007D69AA"/>
    <w:rsid w:val="007D704D"/>
    <w:rsid w:val="007D723B"/>
    <w:rsid w:val="007E2489"/>
    <w:rsid w:val="007E2538"/>
    <w:rsid w:val="007E3796"/>
    <w:rsid w:val="007E572A"/>
    <w:rsid w:val="007F6CFB"/>
    <w:rsid w:val="007F72F2"/>
    <w:rsid w:val="007F7334"/>
    <w:rsid w:val="007F74A3"/>
    <w:rsid w:val="007F7B81"/>
    <w:rsid w:val="0080043C"/>
    <w:rsid w:val="00801924"/>
    <w:rsid w:val="00801B11"/>
    <w:rsid w:val="00801CF1"/>
    <w:rsid w:val="00802B81"/>
    <w:rsid w:val="00805E6A"/>
    <w:rsid w:val="00805EF0"/>
    <w:rsid w:val="008064C0"/>
    <w:rsid w:val="00815A8A"/>
    <w:rsid w:val="00822205"/>
    <w:rsid w:val="008230BA"/>
    <w:rsid w:val="008232EC"/>
    <w:rsid w:val="00825FA5"/>
    <w:rsid w:val="0082791B"/>
    <w:rsid w:val="00832AEF"/>
    <w:rsid w:val="00832C48"/>
    <w:rsid w:val="00833ABC"/>
    <w:rsid w:val="00834963"/>
    <w:rsid w:val="00834F4D"/>
    <w:rsid w:val="00835935"/>
    <w:rsid w:val="00835E29"/>
    <w:rsid w:val="00836113"/>
    <w:rsid w:val="00836639"/>
    <w:rsid w:val="00837DE4"/>
    <w:rsid w:val="0084180B"/>
    <w:rsid w:val="0084583A"/>
    <w:rsid w:val="00846CC8"/>
    <w:rsid w:val="00850119"/>
    <w:rsid w:val="00850487"/>
    <w:rsid w:val="00851BC1"/>
    <w:rsid w:val="008548E6"/>
    <w:rsid w:val="00856C5D"/>
    <w:rsid w:val="0085755F"/>
    <w:rsid w:val="008577ED"/>
    <w:rsid w:val="00860DD6"/>
    <w:rsid w:val="00861C83"/>
    <w:rsid w:val="00866FDD"/>
    <w:rsid w:val="00870331"/>
    <w:rsid w:val="00870C9D"/>
    <w:rsid w:val="00872999"/>
    <w:rsid w:val="00873396"/>
    <w:rsid w:val="0087473A"/>
    <w:rsid w:val="00874CB9"/>
    <w:rsid w:val="008768B0"/>
    <w:rsid w:val="00877A49"/>
    <w:rsid w:val="00877ADE"/>
    <w:rsid w:val="008832AE"/>
    <w:rsid w:val="00885FB1"/>
    <w:rsid w:val="0088658D"/>
    <w:rsid w:val="00886D6A"/>
    <w:rsid w:val="0089140D"/>
    <w:rsid w:val="00892D7A"/>
    <w:rsid w:val="00893E7B"/>
    <w:rsid w:val="00894221"/>
    <w:rsid w:val="00895A7D"/>
    <w:rsid w:val="00895D3B"/>
    <w:rsid w:val="00896594"/>
    <w:rsid w:val="008965BA"/>
    <w:rsid w:val="00897304"/>
    <w:rsid w:val="008A3C1B"/>
    <w:rsid w:val="008A3D1A"/>
    <w:rsid w:val="008A44C3"/>
    <w:rsid w:val="008A4869"/>
    <w:rsid w:val="008A4B79"/>
    <w:rsid w:val="008A5FE2"/>
    <w:rsid w:val="008A7013"/>
    <w:rsid w:val="008B01D0"/>
    <w:rsid w:val="008B119B"/>
    <w:rsid w:val="008B1A3D"/>
    <w:rsid w:val="008B28C5"/>
    <w:rsid w:val="008B38DB"/>
    <w:rsid w:val="008B700E"/>
    <w:rsid w:val="008C0FC3"/>
    <w:rsid w:val="008C3C34"/>
    <w:rsid w:val="008C5F79"/>
    <w:rsid w:val="008D0DD8"/>
    <w:rsid w:val="008D20FB"/>
    <w:rsid w:val="008D3A2D"/>
    <w:rsid w:val="008D62F8"/>
    <w:rsid w:val="008D653D"/>
    <w:rsid w:val="008E0DB4"/>
    <w:rsid w:val="008E3D89"/>
    <w:rsid w:val="008E4CAC"/>
    <w:rsid w:val="008E5A23"/>
    <w:rsid w:val="008E5BD8"/>
    <w:rsid w:val="008E6479"/>
    <w:rsid w:val="008E756D"/>
    <w:rsid w:val="008F1A09"/>
    <w:rsid w:val="008F4789"/>
    <w:rsid w:val="008F5EAE"/>
    <w:rsid w:val="008F611B"/>
    <w:rsid w:val="008F6724"/>
    <w:rsid w:val="0090080F"/>
    <w:rsid w:val="00905392"/>
    <w:rsid w:val="00905C04"/>
    <w:rsid w:val="00905D3F"/>
    <w:rsid w:val="009072ED"/>
    <w:rsid w:val="009079EF"/>
    <w:rsid w:val="00911002"/>
    <w:rsid w:val="009133B9"/>
    <w:rsid w:val="00914662"/>
    <w:rsid w:val="0091622E"/>
    <w:rsid w:val="00920D70"/>
    <w:rsid w:val="00921B04"/>
    <w:rsid w:val="0092332E"/>
    <w:rsid w:val="009248D0"/>
    <w:rsid w:val="00924A29"/>
    <w:rsid w:val="009252AC"/>
    <w:rsid w:val="0092622F"/>
    <w:rsid w:val="0092688A"/>
    <w:rsid w:val="00926A3F"/>
    <w:rsid w:val="00934414"/>
    <w:rsid w:val="0093478C"/>
    <w:rsid w:val="009349CC"/>
    <w:rsid w:val="0093672E"/>
    <w:rsid w:val="00936795"/>
    <w:rsid w:val="00940842"/>
    <w:rsid w:val="00940CF1"/>
    <w:rsid w:val="00943416"/>
    <w:rsid w:val="00943A6D"/>
    <w:rsid w:val="00944A24"/>
    <w:rsid w:val="009453ED"/>
    <w:rsid w:val="0094627E"/>
    <w:rsid w:val="009462EF"/>
    <w:rsid w:val="009466E5"/>
    <w:rsid w:val="00946812"/>
    <w:rsid w:val="009475CF"/>
    <w:rsid w:val="00950AD4"/>
    <w:rsid w:val="0095587B"/>
    <w:rsid w:val="009567C2"/>
    <w:rsid w:val="009568A6"/>
    <w:rsid w:val="009613C7"/>
    <w:rsid w:val="009630B1"/>
    <w:rsid w:val="00963E6C"/>
    <w:rsid w:val="00963F36"/>
    <w:rsid w:val="00967A22"/>
    <w:rsid w:val="00970FE1"/>
    <w:rsid w:val="00973C23"/>
    <w:rsid w:val="009755DD"/>
    <w:rsid w:val="009763EB"/>
    <w:rsid w:val="00977508"/>
    <w:rsid w:val="009775F8"/>
    <w:rsid w:val="00980120"/>
    <w:rsid w:val="00981CDE"/>
    <w:rsid w:val="00983ECD"/>
    <w:rsid w:val="0098456A"/>
    <w:rsid w:val="00984CAA"/>
    <w:rsid w:val="00984F96"/>
    <w:rsid w:val="0098634A"/>
    <w:rsid w:val="00987347"/>
    <w:rsid w:val="009873AA"/>
    <w:rsid w:val="009900AB"/>
    <w:rsid w:val="00990167"/>
    <w:rsid w:val="00990D10"/>
    <w:rsid w:val="00993996"/>
    <w:rsid w:val="009950A4"/>
    <w:rsid w:val="00995B13"/>
    <w:rsid w:val="00997B8C"/>
    <w:rsid w:val="009A1922"/>
    <w:rsid w:val="009A1E85"/>
    <w:rsid w:val="009A272B"/>
    <w:rsid w:val="009A41AB"/>
    <w:rsid w:val="009A62A1"/>
    <w:rsid w:val="009A69C2"/>
    <w:rsid w:val="009A71A1"/>
    <w:rsid w:val="009A7A82"/>
    <w:rsid w:val="009B3757"/>
    <w:rsid w:val="009B4866"/>
    <w:rsid w:val="009B5640"/>
    <w:rsid w:val="009B6B36"/>
    <w:rsid w:val="009C0C47"/>
    <w:rsid w:val="009C1F06"/>
    <w:rsid w:val="009C4C6B"/>
    <w:rsid w:val="009C6EA0"/>
    <w:rsid w:val="009D0247"/>
    <w:rsid w:val="009D188E"/>
    <w:rsid w:val="009D3851"/>
    <w:rsid w:val="009D3C86"/>
    <w:rsid w:val="009D4079"/>
    <w:rsid w:val="009D67EA"/>
    <w:rsid w:val="009D6ABF"/>
    <w:rsid w:val="009D7A39"/>
    <w:rsid w:val="009D7EB5"/>
    <w:rsid w:val="009E05C7"/>
    <w:rsid w:val="009E0E85"/>
    <w:rsid w:val="009E3A6D"/>
    <w:rsid w:val="009E6325"/>
    <w:rsid w:val="009E7AFF"/>
    <w:rsid w:val="009F070D"/>
    <w:rsid w:val="009F1054"/>
    <w:rsid w:val="009F368F"/>
    <w:rsid w:val="009F4E69"/>
    <w:rsid w:val="009F5B22"/>
    <w:rsid w:val="00A0041D"/>
    <w:rsid w:val="00A02574"/>
    <w:rsid w:val="00A03264"/>
    <w:rsid w:val="00A047BA"/>
    <w:rsid w:val="00A04BF0"/>
    <w:rsid w:val="00A05105"/>
    <w:rsid w:val="00A06D18"/>
    <w:rsid w:val="00A07459"/>
    <w:rsid w:val="00A14F01"/>
    <w:rsid w:val="00A151BF"/>
    <w:rsid w:val="00A1579B"/>
    <w:rsid w:val="00A16524"/>
    <w:rsid w:val="00A167D5"/>
    <w:rsid w:val="00A17088"/>
    <w:rsid w:val="00A17427"/>
    <w:rsid w:val="00A2063A"/>
    <w:rsid w:val="00A21758"/>
    <w:rsid w:val="00A2213C"/>
    <w:rsid w:val="00A224B3"/>
    <w:rsid w:val="00A2318C"/>
    <w:rsid w:val="00A2656D"/>
    <w:rsid w:val="00A26746"/>
    <w:rsid w:val="00A26C1F"/>
    <w:rsid w:val="00A274C2"/>
    <w:rsid w:val="00A3105F"/>
    <w:rsid w:val="00A332E1"/>
    <w:rsid w:val="00A336EC"/>
    <w:rsid w:val="00A341D4"/>
    <w:rsid w:val="00A3535A"/>
    <w:rsid w:val="00A35F4B"/>
    <w:rsid w:val="00A37EB8"/>
    <w:rsid w:val="00A44BBA"/>
    <w:rsid w:val="00A462F5"/>
    <w:rsid w:val="00A5178E"/>
    <w:rsid w:val="00A52D52"/>
    <w:rsid w:val="00A52F8D"/>
    <w:rsid w:val="00A55467"/>
    <w:rsid w:val="00A55976"/>
    <w:rsid w:val="00A563B9"/>
    <w:rsid w:val="00A56661"/>
    <w:rsid w:val="00A63C6C"/>
    <w:rsid w:val="00A717AE"/>
    <w:rsid w:val="00A72E59"/>
    <w:rsid w:val="00A72E9B"/>
    <w:rsid w:val="00A73F91"/>
    <w:rsid w:val="00A76CB7"/>
    <w:rsid w:val="00A837A7"/>
    <w:rsid w:val="00A83FD1"/>
    <w:rsid w:val="00A850C3"/>
    <w:rsid w:val="00A86603"/>
    <w:rsid w:val="00A90041"/>
    <w:rsid w:val="00A90CCB"/>
    <w:rsid w:val="00A90D51"/>
    <w:rsid w:val="00A91B9C"/>
    <w:rsid w:val="00A93296"/>
    <w:rsid w:val="00A94686"/>
    <w:rsid w:val="00A9468D"/>
    <w:rsid w:val="00AA1FB3"/>
    <w:rsid w:val="00AA2428"/>
    <w:rsid w:val="00AA282E"/>
    <w:rsid w:val="00AA68AC"/>
    <w:rsid w:val="00AA6926"/>
    <w:rsid w:val="00AA7164"/>
    <w:rsid w:val="00AA75CE"/>
    <w:rsid w:val="00AB162E"/>
    <w:rsid w:val="00AB27F3"/>
    <w:rsid w:val="00AB3092"/>
    <w:rsid w:val="00AB3475"/>
    <w:rsid w:val="00AB465F"/>
    <w:rsid w:val="00AB587B"/>
    <w:rsid w:val="00AB63CA"/>
    <w:rsid w:val="00AB6AC0"/>
    <w:rsid w:val="00AC0207"/>
    <w:rsid w:val="00AC0295"/>
    <w:rsid w:val="00AC07E5"/>
    <w:rsid w:val="00AC1641"/>
    <w:rsid w:val="00AC2206"/>
    <w:rsid w:val="00AC3794"/>
    <w:rsid w:val="00AC6BC8"/>
    <w:rsid w:val="00AC7A3F"/>
    <w:rsid w:val="00AD0103"/>
    <w:rsid w:val="00AD0911"/>
    <w:rsid w:val="00AD5852"/>
    <w:rsid w:val="00AD611B"/>
    <w:rsid w:val="00AD66B7"/>
    <w:rsid w:val="00AE1C5C"/>
    <w:rsid w:val="00AE5805"/>
    <w:rsid w:val="00AF1932"/>
    <w:rsid w:val="00AF426E"/>
    <w:rsid w:val="00AF563A"/>
    <w:rsid w:val="00AF66FE"/>
    <w:rsid w:val="00B00589"/>
    <w:rsid w:val="00B01EFE"/>
    <w:rsid w:val="00B02F4B"/>
    <w:rsid w:val="00B030B3"/>
    <w:rsid w:val="00B0344B"/>
    <w:rsid w:val="00B046E1"/>
    <w:rsid w:val="00B10E63"/>
    <w:rsid w:val="00B11F87"/>
    <w:rsid w:val="00B127D3"/>
    <w:rsid w:val="00B13A7E"/>
    <w:rsid w:val="00B13BDB"/>
    <w:rsid w:val="00B15B59"/>
    <w:rsid w:val="00B21FA4"/>
    <w:rsid w:val="00B23787"/>
    <w:rsid w:val="00B238E1"/>
    <w:rsid w:val="00B251C1"/>
    <w:rsid w:val="00B32124"/>
    <w:rsid w:val="00B34BF3"/>
    <w:rsid w:val="00B35D0B"/>
    <w:rsid w:val="00B37B68"/>
    <w:rsid w:val="00B408EA"/>
    <w:rsid w:val="00B41EE4"/>
    <w:rsid w:val="00B42FFC"/>
    <w:rsid w:val="00B43417"/>
    <w:rsid w:val="00B44697"/>
    <w:rsid w:val="00B45616"/>
    <w:rsid w:val="00B50096"/>
    <w:rsid w:val="00B5182A"/>
    <w:rsid w:val="00B51836"/>
    <w:rsid w:val="00B519DE"/>
    <w:rsid w:val="00B612A3"/>
    <w:rsid w:val="00B62674"/>
    <w:rsid w:val="00B639B3"/>
    <w:rsid w:val="00B646A9"/>
    <w:rsid w:val="00B648C7"/>
    <w:rsid w:val="00B65E7F"/>
    <w:rsid w:val="00B6708F"/>
    <w:rsid w:val="00B70083"/>
    <w:rsid w:val="00B7048D"/>
    <w:rsid w:val="00B72563"/>
    <w:rsid w:val="00B73F11"/>
    <w:rsid w:val="00B75E9F"/>
    <w:rsid w:val="00B76306"/>
    <w:rsid w:val="00B767EF"/>
    <w:rsid w:val="00B77444"/>
    <w:rsid w:val="00B804E6"/>
    <w:rsid w:val="00B85A55"/>
    <w:rsid w:val="00B9059E"/>
    <w:rsid w:val="00B90B7F"/>
    <w:rsid w:val="00B950BD"/>
    <w:rsid w:val="00B95584"/>
    <w:rsid w:val="00B9716B"/>
    <w:rsid w:val="00BA2196"/>
    <w:rsid w:val="00BA2222"/>
    <w:rsid w:val="00BA3683"/>
    <w:rsid w:val="00BA4759"/>
    <w:rsid w:val="00BA47A4"/>
    <w:rsid w:val="00BA4BCA"/>
    <w:rsid w:val="00BB1434"/>
    <w:rsid w:val="00BB278D"/>
    <w:rsid w:val="00BB423C"/>
    <w:rsid w:val="00BB529E"/>
    <w:rsid w:val="00BB797D"/>
    <w:rsid w:val="00BB7B2F"/>
    <w:rsid w:val="00BC3968"/>
    <w:rsid w:val="00BC3AB7"/>
    <w:rsid w:val="00BC50BF"/>
    <w:rsid w:val="00BC5F3A"/>
    <w:rsid w:val="00BC772A"/>
    <w:rsid w:val="00BD0955"/>
    <w:rsid w:val="00BD3F61"/>
    <w:rsid w:val="00BD4866"/>
    <w:rsid w:val="00BD7F98"/>
    <w:rsid w:val="00BE0B06"/>
    <w:rsid w:val="00BE15AB"/>
    <w:rsid w:val="00BE4C01"/>
    <w:rsid w:val="00BF231C"/>
    <w:rsid w:val="00BF37BE"/>
    <w:rsid w:val="00BF3C26"/>
    <w:rsid w:val="00BF44E1"/>
    <w:rsid w:val="00BF5043"/>
    <w:rsid w:val="00BF6232"/>
    <w:rsid w:val="00BF6450"/>
    <w:rsid w:val="00BF7E1F"/>
    <w:rsid w:val="00C010DB"/>
    <w:rsid w:val="00C01549"/>
    <w:rsid w:val="00C01FE2"/>
    <w:rsid w:val="00C02229"/>
    <w:rsid w:val="00C03322"/>
    <w:rsid w:val="00C04C23"/>
    <w:rsid w:val="00C05501"/>
    <w:rsid w:val="00C0609E"/>
    <w:rsid w:val="00C062CA"/>
    <w:rsid w:val="00C06FE4"/>
    <w:rsid w:val="00C07311"/>
    <w:rsid w:val="00C11D23"/>
    <w:rsid w:val="00C140EC"/>
    <w:rsid w:val="00C1455F"/>
    <w:rsid w:val="00C147B7"/>
    <w:rsid w:val="00C150E5"/>
    <w:rsid w:val="00C16696"/>
    <w:rsid w:val="00C2068A"/>
    <w:rsid w:val="00C20FAD"/>
    <w:rsid w:val="00C22ABF"/>
    <w:rsid w:val="00C23F16"/>
    <w:rsid w:val="00C24CCC"/>
    <w:rsid w:val="00C26025"/>
    <w:rsid w:val="00C276C8"/>
    <w:rsid w:val="00C33EFC"/>
    <w:rsid w:val="00C371F5"/>
    <w:rsid w:val="00C37C0A"/>
    <w:rsid w:val="00C40791"/>
    <w:rsid w:val="00C41E72"/>
    <w:rsid w:val="00C43F74"/>
    <w:rsid w:val="00C4402B"/>
    <w:rsid w:val="00C46545"/>
    <w:rsid w:val="00C50F2A"/>
    <w:rsid w:val="00C52AC1"/>
    <w:rsid w:val="00C535CF"/>
    <w:rsid w:val="00C541D3"/>
    <w:rsid w:val="00C54274"/>
    <w:rsid w:val="00C5455E"/>
    <w:rsid w:val="00C6166C"/>
    <w:rsid w:val="00C61BB8"/>
    <w:rsid w:val="00C62309"/>
    <w:rsid w:val="00C63453"/>
    <w:rsid w:val="00C63DC7"/>
    <w:rsid w:val="00C64924"/>
    <w:rsid w:val="00C65BD6"/>
    <w:rsid w:val="00C6787A"/>
    <w:rsid w:val="00C679C3"/>
    <w:rsid w:val="00C722EE"/>
    <w:rsid w:val="00C72D2D"/>
    <w:rsid w:val="00C733DF"/>
    <w:rsid w:val="00C7752F"/>
    <w:rsid w:val="00C80BA6"/>
    <w:rsid w:val="00C81F24"/>
    <w:rsid w:val="00C8260D"/>
    <w:rsid w:val="00C8414E"/>
    <w:rsid w:val="00C842D6"/>
    <w:rsid w:val="00C84586"/>
    <w:rsid w:val="00C856EE"/>
    <w:rsid w:val="00C921DA"/>
    <w:rsid w:val="00C9478B"/>
    <w:rsid w:val="00C975A4"/>
    <w:rsid w:val="00CA004D"/>
    <w:rsid w:val="00CA0980"/>
    <w:rsid w:val="00CA6E05"/>
    <w:rsid w:val="00CB1197"/>
    <w:rsid w:val="00CB2814"/>
    <w:rsid w:val="00CB33D8"/>
    <w:rsid w:val="00CB7950"/>
    <w:rsid w:val="00CB7FD1"/>
    <w:rsid w:val="00CC0FFC"/>
    <w:rsid w:val="00CC29D9"/>
    <w:rsid w:val="00CC3F95"/>
    <w:rsid w:val="00CC683F"/>
    <w:rsid w:val="00CC7C4D"/>
    <w:rsid w:val="00CD0DBB"/>
    <w:rsid w:val="00CD32CA"/>
    <w:rsid w:val="00CE2701"/>
    <w:rsid w:val="00CE47C8"/>
    <w:rsid w:val="00CE6700"/>
    <w:rsid w:val="00CE6986"/>
    <w:rsid w:val="00CE6FAC"/>
    <w:rsid w:val="00CF3D60"/>
    <w:rsid w:val="00CF459C"/>
    <w:rsid w:val="00CF746F"/>
    <w:rsid w:val="00CF7896"/>
    <w:rsid w:val="00D00517"/>
    <w:rsid w:val="00D0155E"/>
    <w:rsid w:val="00D033E3"/>
    <w:rsid w:val="00D04B81"/>
    <w:rsid w:val="00D05C48"/>
    <w:rsid w:val="00D06EA5"/>
    <w:rsid w:val="00D07609"/>
    <w:rsid w:val="00D07CBD"/>
    <w:rsid w:val="00D07FCD"/>
    <w:rsid w:val="00D13A6E"/>
    <w:rsid w:val="00D14B59"/>
    <w:rsid w:val="00D1546E"/>
    <w:rsid w:val="00D2160F"/>
    <w:rsid w:val="00D21E75"/>
    <w:rsid w:val="00D24DE2"/>
    <w:rsid w:val="00D25BA9"/>
    <w:rsid w:val="00D27136"/>
    <w:rsid w:val="00D3292B"/>
    <w:rsid w:val="00D35834"/>
    <w:rsid w:val="00D369EE"/>
    <w:rsid w:val="00D36B58"/>
    <w:rsid w:val="00D4065B"/>
    <w:rsid w:val="00D42415"/>
    <w:rsid w:val="00D42BF2"/>
    <w:rsid w:val="00D43694"/>
    <w:rsid w:val="00D45015"/>
    <w:rsid w:val="00D45911"/>
    <w:rsid w:val="00D46EA5"/>
    <w:rsid w:val="00D50B79"/>
    <w:rsid w:val="00D514F3"/>
    <w:rsid w:val="00D51D67"/>
    <w:rsid w:val="00D532BD"/>
    <w:rsid w:val="00D53BBD"/>
    <w:rsid w:val="00D53D3A"/>
    <w:rsid w:val="00D542CA"/>
    <w:rsid w:val="00D54720"/>
    <w:rsid w:val="00D5531D"/>
    <w:rsid w:val="00D61473"/>
    <w:rsid w:val="00D66022"/>
    <w:rsid w:val="00D67FB5"/>
    <w:rsid w:val="00D72A9E"/>
    <w:rsid w:val="00D7380F"/>
    <w:rsid w:val="00D7495D"/>
    <w:rsid w:val="00D75A3B"/>
    <w:rsid w:val="00D75E28"/>
    <w:rsid w:val="00D773EA"/>
    <w:rsid w:val="00D77AD7"/>
    <w:rsid w:val="00D77E70"/>
    <w:rsid w:val="00D77F88"/>
    <w:rsid w:val="00D8004B"/>
    <w:rsid w:val="00D80B13"/>
    <w:rsid w:val="00D81D67"/>
    <w:rsid w:val="00D83102"/>
    <w:rsid w:val="00D838E9"/>
    <w:rsid w:val="00D84518"/>
    <w:rsid w:val="00D84645"/>
    <w:rsid w:val="00D846C3"/>
    <w:rsid w:val="00D86439"/>
    <w:rsid w:val="00D86B5F"/>
    <w:rsid w:val="00D902EE"/>
    <w:rsid w:val="00D90BA4"/>
    <w:rsid w:val="00D90D1F"/>
    <w:rsid w:val="00D90D55"/>
    <w:rsid w:val="00D917AF"/>
    <w:rsid w:val="00D94E6B"/>
    <w:rsid w:val="00D95292"/>
    <w:rsid w:val="00D97A29"/>
    <w:rsid w:val="00D97C52"/>
    <w:rsid w:val="00DA173C"/>
    <w:rsid w:val="00DB0DEF"/>
    <w:rsid w:val="00DB1A83"/>
    <w:rsid w:val="00DB2FED"/>
    <w:rsid w:val="00DB33F2"/>
    <w:rsid w:val="00DB4821"/>
    <w:rsid w:val="00DB630B"/>
    <w:rsid w:val="00DB6AA0"/>
    <w:rsid w:val="00DC4137"/>
    <w:rsid w:val="00DC41C9"/>
    <w:rsid w:val="00DC446B"/>
    <w:rsid w:val="00DC4C0E"/>
    <w:rsid w:val="00DC4C5C"/>
    <w:rsid w:val="00DC5767"/>
    <w:rsid w:val="00DC62CB"/>
    <w:rsid w:val="00DC7E9E"/>
    <w:rsid w:val="00DD1936"/>
    <w:rsid w:val="00DD53E8"/>
    <w:rsid w:val="00DD7DFE"/>
    <w:rsid w:val="00DE0CA0"/>
    <w:rsid w:val="00DE2197"/>
    <w:rsid w:val="00DE238B"/>
    <w:rsid w:val="00DE4829"/>
    <w:rsid w:val="00DE5235"/>
    <w:rsid w:val="00DE591F"/>
    <w:rsid w:val="00DE5F21"/>
    <w:rsid w:val="00DE74F2"/>
    <w:rsid w:val="00DE7CDB"/>
    <w:rsid w:val="00DF1FB3"/>
    <w:rsid w:val="00DF4AB1"/>
    <w:rsid w:val="00DF5A8C"/>
    <w:rsid w:val="00DF632D"/>
    <w:rsid w:val="00DF6C3C"/>
    <w:rsid w:val="00DF6EEA"/>
    <w:rsid w:val="00E00629"/>
    <w:rsid w:val="00E02799"/>
    <w:rsid w:val="00E02A68"/>
    <w:rsid w:val="00E032C9"/>
    <w:rsid w:val="00E057D5"/>
    <w:rsid w:val="00E12A93"/>
    <w:rsid w:val="00E202D1"/>
    <w:rsid w:val="00E237D9"/>
    <w:rsid w:val="00E24B2D"/>
    <w:rsid w:val="00E30FC1"/>
    <w:rsid w:val="00E33206"/>
    <w:rsid w:val="00E33811"/>
    <w:rsid w:val="00E35C4F"/>
    <w:rsid w:val="00E365C5"/>
    <w:rsid w:val="00E40104"/>
    <w:rsid w:val="00E42894"/>
    <w:rsid w:val="00E45A5D"/>
    <w:rsid w:val="00E46823"/>
    <w:rsid w:val="00E474B7"/>
    <w:rsid w:val="00E5083C"/>
    <w:rsid w:val="00E51C45"/>
    <w:rsid w:val="00E523B5"/>
    <w:rsid w:val="00E533AD"/>
    <w:rsid w:val="00E538D3"/>
    <w:rsid w:val="00E55136"/>
    <w:rsid w:val="00E5598D"/>
    <w:rsid w:val="00E608C0"/>
    <w:rsid w:val="00E64EA4"/>
    <w:rsid w:val="00E70998"/>
    <w:rsid w:val="00E727E4"/>
    <w:rsid w:val="00E7296A"/>
    <w:rsid w:val="00E73107"/>
    <w:rsid w:val="00E7352C"/>
    <w:rsid w:val="00E73AF0"/>
    <w:rsid w:val="00E7705B"/>
    <w:rsid w:val="00E773B1"/>
    <w:rsid w:val="00E809AF"/>
    <w:rsid w:val="00E81C35"/>
    <w:rsid w:val="00E8669C"/>
    <w:rsid w:val="00E87330"/>
    <w:rsid w:val="00E90293"/>
    <w:rsid w:val="00E93328"/>
    <w:rsid w:val="00E9366F"/>
    <w:rsid w:val="00E957D0"/>
    <w:rsid w:val="00E95BDD"/>
    <w:rsid w:val="00E96011"/>
    <w:rsid w:val="00E97043"/>
    <w:rsid w:val="00EA2995"/>
    <w:rsid w:val="00EA3DA5"/>
    <w:rsid w:val="00EA7659"/>
    <w:rsid w:val="00EB032D"/>
    <w:rsid w:val="00EB26FD"/>
    <w:rsid w:val="00EB27D0"/>
    <w:rsid w:val="00EB2891"/>
    <w:rsid w:val="00EB3C2E"/>
    <w:rsid w:val="00EC4CA5"/>
    <w:rsid w:val="00EC6B65"/>
    <w:rsid w:val="00ED01E9"/>
    <w:rsid w:val="00ED0B51"/>
    <w:rsid w:val="00ED0B80"/>
    <w:rsid w:val="00ED1EE0"/>
    <w:rsid w:val="00ED2102"/>
    <w:rsid w:val="00ED2131"/>
    <w:rsid w:val="00ED2DAD"/>
    <w:rsid w:val="00ED3C30"/>
    <w:rsid w:val="00ED5BA5"/>
    <w:rsid w:val="00EE0995"/>
    <w:rsid w:val="00EE0A5D"/>
    <w:rsid w:val="00EE1529"/>
    <w:rsid w:val="00EE2CE9"/>
    <w:rsid w:val="00EE3858"/>
    <w:rsid w:val="00EE3930"/>
    <w:rsid w:val="00EE39D7"/>
    <w:rsid w:val="00EE51E2"/>
    <w:rsid w:val="00EE53F1"/>
    <w:rsid w:val="00EE5612"/>
    <w:rsid w:val="00EE6520"/>
    <w:rsid w:val="00EE7822"/>
    <w:rsid w:val="00EF07D0"/>
    <w:rsid w:val="00EF222B"/>
    <w:rsid w:val="00EF2605"/>
    <w:rsid w:val="00EF33A1"/>
    <w:rsid w:val="00EF370C"/>
    <w:rsid w:val="00EF456C"/>
    <w:rsid w:val="00EF76A6"/>
    <w:rsid w:val="00F01256"/>
    <w:rsid w:val="00F01F39"/>
    <w:rsid w:val="00F06846"/>
    <w:rsid w:val="00F0690E"/>
    <w:rsid w:val="00F06BF5"/>
    <w:rsid w:val="00F0775E"/>
    <w:rsid w:val="00F10053"/>
    <w:rsid w:val="00F10396"/>
    <w:rsid w:val="00F10E7F"/>
    <w:rsid w:val="00F11280"/>
    <w:rsid w:val="00F11B40"/>
    <w:rsid w:val="00F177E6"/>
    <w:rsid w:val="00F2083C"/>
    <w:rsid w:val="00F208FF"/>
    <w:rsid w:val="00F21E5C"/>
    <w:rsid w:val="00F23381"/>
    <w:rsid w:val="00F245CE"/>
    <w:rsid w:val="00F25480"/>
    <w:rsid w:val="00F25F8E"/>
    <w:rsid w:val="00F26483"/>
    <w:rsid w:val="00F271F3"/>
    <w:rsid w:val="00F27DC2"/>
    <w:rsid w:val="00F30C46"/>
    <w:rsid w:val="00F3207D"/>
    <w:rsid w:val="00F32287"/>
    <w:rsid w:val="00F326C2"/>
    <w:rsid w:val="00F32D07"/>
    <w:rsid w:val="00F33FC1"/>
    <w:rsid w:val="00F358C9"/>
    <w:rsid w:val="00F361D6"/>
    <w:rsid w:val="00F37C7A"/>
    <w:rsid w:val="00F42CB4"/>
    <w:rsid w:val="00F435AB"/>
    <w:rsid w:val="00F43DCB"/>
    <w:rsid w:val="00F44716"/>
    <w:rsid w:val="00F44978"/>
    <w:rsid w:val="00F44BEE"/>
    <w:rsid w:val="00F45DE9"/>
    <w:rsid w:val="00F46600"/>
    <w:rsid w:val="00F47D74"/>
    <w:rsid w:val="00F47FEA"/>
    <w:rsid w:val="00F510A6"/>
    <w:rsid w:val="00F55EC8"/>
    <w:rsid w:val="00F60BF8"/>
    <w:rsid w:val="00F64D9B"/>
    <w:rsid w:val="00F64F19"/>
    <w:rsid w:val="00F674A5"/>
    <w:rsid w:val="00F67F86"/>
    <w:rsid w:val="00F70988"/>
    <w:rsid w:val="00F70BCE"/>
    <w:rsid w:val="00F70FBB"/>
    <w:rsid w:val="00F73E74"/>
    <w:rsid w:val="00F74378"/>
    <w:rsid w:val="00F763AE"/>
    <w:rsid w:val="00F76574"/>
    <w:rsid w:val="00F76777"/>
    <w:rsid w:val="00F76DCB"/>
    <w:rsid w:val="00F76F81"/>
    <w:rsid w:val="00F810D0"/>
    <w:rsid w:val="00F81545"/>
    <w:rsid w:val="00F8404C"/>
    <w:rsid w:val="00F85002"/>
    <w:rsid w:val="00F871B0"/>
    <w:rsid w:val="00F878EF"/>
    <w:rsid w:val="00F90104"/>
    <w:rsid w:val="00F905C6"/>
    <w:rsid w:val="00F90F78"/>
    <w:rsid w:val="00F91296"/>
    <w:rsid w:val="00F9225E"/>
    <w:rsid w:val="00F93CC8"/>
    <w:rsid w:val="00F942A1"/>
    <w:rsid w:val="00F94C51"/>
    <w:rsid w:val="00F977FE"/>
    <w:rsid w:val="00FA0E3F"/>
    <w:rsid w:val="00FA156A"/>
    <w:rsid w:val="00FA263F"/>
    <w:rsid w:val="00FA422D"/>
    <w:rsid w:val="00FA4C52"/>
    <w:rsid w:val="00FB0F9C"/>
    <w:rsid w:val="00FB4B9E"/>
    <w:rsid w:val="00FB4BC9"/>
    <w:rsid w:val="00FB6603"/>
    <w:rsid w:val="00FC10E8"/>
    <w:rsid w:val="00FC229F"/>
    <w:rsid w:val="00FC28FF"/>
    <w:rsid w:val="00FC5064"/>
    <w:rsid w:val="00FC70F0"/>
    <w:rsid w:val="00FD024D"/>
    <w:rsid w:val="00FD0B01"/>
    <w:rsid w:val="00FD153D"/>
    <w:rsid w:val="00FD37D1"/>
    <w:rsid w:val="00FD3AC0"/>
    <w:rsid w:val="00FD431F"/>
    <w:rsid w:val="00FD55C8"/>
    <w:rsid w:val="00FD566A"/>
    <w:rsid w:val="00FD695E"/>
    <w:rsid w:val="00FE242E"/>
    <w:rsid w:val="00FE425B"/>
    <w:rsid w:val="00FE43A2"/>
    <w:rsid w:val="00FE4DEF"/>
    <w:rsid w:val="00FF0BB4"/>
    <w:rsid w:val="00FF1C46"/>
    <w:rsid w:val="00FF2929"/>
    <w:rsid w:val="00FF3F1C"/>
    <w:rsid w:val="00FF5BB0"/>
    <w:rsid w:val="00FF71A3"/>
    <w:rsid w:val="20283F1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88B8"/>
  <w15:chartTrackingRefBased/>
  <w15:docId w15:val="{4925A2BB-1C26-43DF-B1BA-F39291C1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666F"/>
    <w:rPr>
      <w:lang w:val="en-GB"/>
    </w:rPr>
  </w:style>
  <w:style w:type="paragraph" w:styleId="Heading1">
    <w:name w:val="heading 1"/>
    <w:basedOn w:val="Normal"/>
    <w:next w:val="Normal"/>
    <w:link w:val="Heading1Char"/>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lang w:val="en-GB"/>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lang w:val="en-GB"/>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lang w:val="en-GB"/>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lang w:val="en-GB"/>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lang w:val="en-GB"/>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lang w:val="en-GB"/>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9D4079"/>
    <w:pPr>
      <w:spacing w:after="100"/>
    </w:pPr>
  </w:style>
  <w:style w:type="paragraph" w:styleId="TOC2">
    <w:name w:val="toc 2"/>
    <w:basedOn w:val="Normal"/>
    <w:next w:val="Normal"/>
    <w:autoRedefine/>
    <w:uiPriority w:val="39"/>
    <w:unhideWhenUsed/>
    <w:rsid w:val="009D4079"/>
    <w:pPr>
      <w:spacing w:after="100"/>
      <w:ind w:left="220"/>
    </w:pPr>
  </w:style>
  <w:style w:type="paragraph" w:styleId="TOC3">
    <w:name w:val="toc 3"/>
    <w:basedOn w:val="Normal"/>
    <w:next w:val="Normal"/>
    <w:autoRedefine/>
    <w:uiPriority w:val="39"/>
    <w:unhideWhenUsed/>
    <w:rsid w:val="009D4079"/>
    <w:pPr>
      <w:spacing w:after="100"/>
      <w:ind w:left="440"/>
    </w:pPr>
  </w:style>
  <w:style w:type="character" w:styleId="Hyperlink">
    <w:name w:val="Hyperlink"/>
    <w:basedOn w:val="DefaultParagraphFont"/>
    <w:uiPriority w:val="99"/>
    <w:unhideWhenUsed/>
    <w:rsid w:val="009D4079"/>
    <w:rPr>
      <w:color w:val="6B9F25" w:themeColor="hyperlink"/>
      <w:u w:val="single"/>
    </w:rPr>
  </w:style>
  <w:style w:type="character" w:customStyle="1" w:styleId="NoSpacingChar">
    <w:name w:val="No Spacing Char"/>
    <w:basedOn w:val="DefaultParagraphFont"/>
    <w:link w:val="NoSpacing"/>
    <w:uiPriority w:val="1"/>
    <w:rsid w:val="009D4079"/>
  </w:style>
  <w:style w:type="table" w:styleId="TableGrid">
    <w:name w:val="Table Grid"/>
    <w:basedOn w:val="TableNormal"/>
    <w:uiPriority w:val="39"/>
    <w:rsid w:val="00F70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77A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7AD7"/>
    <w:rPr>
      <w:sz w:val="20"/>
      <w:szCs w:val="20"/>
    </w:rPr>
  </w:style>
  <w:style w:type="character" w:styleId="FootnoteReference">
    <w:name w:val="footnote reference"/>
    <w:basedOn w:val="DefaultParagraphFont"/>
    <w:uiPriority w:val="99"/>
    <w:semiHidden/>
    <w:unhideWhenUsed/>
    <w:rsid w:val="00D77AD7"/>
    <w:rPr>
      <w:vertAlign w:val="superscript"/>
    </w:rPr>
  </w:style>
  <w:style w:type="paragraph" w:styleId="HTMLPreformatted">
    <w:name w:val="HTML Preformatted"/>
    <w:basedOn w:val="Normal"/>
    <w:link w:val="HTMLPreformattedChar"/>
    <w:uiPriority w:val="99"/>
    <w:semiHidden/>
    <w:unhideWhenUsed/>
    <w:rsid w:val="005A7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A7B2D"/>
    <w:rPr>
      <w:rFonts w:ascii="Courier New" w:eastAsia="Times New Roman" w:hAnsi="Courier New" w:cs="Courier New"/>
      <w:sz w:val="20"/>
      <w:szCs w:val="20"/>
      <w:lang w:val="en-GB" w:eastAsia="en-GB"/>
    </w:rPr>
  </w:style>
  <w:style w:type="table" w:styleId="GridTable1Light">
    <w:name w:val="Grid Table 1 Light"/>
    <w:basedOn w:val="TableNormal"/>
    <w:uiPriority w:val="46"/>
    <w:rsid w:val="000E08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Accent3">
    <w:name w:val="List Table 3 Accent 3"/>
    <w:basedOn w:val="TableNormal"/>
    <w:uiPriority w:val="48"/>
    <w:rsid w:val="006102F3"/>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PlainTable5">
    <w:name w:val="Plain Table 5"/>
    <w:basedOn w:val="TableNormal"/>
    <w:uiPriority w:val="45"/>
    <w:rsid w:val="001E15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E15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E15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1E15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E15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8B01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1D0"/>
    <w:rPr>
      <w:rFonts w:ascii="Segoe UI" w:hAnsi="Segoe UI" w:cs="Segoe UI"/>
      <w:sz w:val="18"/>
      <w:szCs w:val="18"/>
    </w:rPr>
  </w:style>
  <w:style w:type="character" w:styleId="CommentReference">
    <w:name w:val="annotation reference"/>
    <w:basedOn w:val="DefaultParagraphFont"/>
    <w:uiPriority w:val="99"/>
    <w:semiHidden/>
    <w:unhideWhenUsed/>
    <w:rsid w:val="00EC6B65"/>
    <w:rPr>
      <w:sz w:val="16"/>
      <w:szCs w:val="16"/>
    </w:rPr>
  </w:style>
  <w:style w:type="paragraph" w:styleId="CommentText">
    <w:name w:val="annotation text"/>
    <w:basedOn w:val="Normal"/>
    <w:link w:val="CommentTextChar"/>
    <w:uiPriority w:val="99"/>
    <w:semiHidden/>
    <w:unhideWhenUsed/>
    <w:rsid w:val="00EC6B65"/>
    <w:pPr>
      <w:spacing w:line="240" w:lineRule="auto"/>
    </w:pPr>
    <w:rPr>
      <w:sz w:val="20"/>
      <w:szCs w:val="20"/>
    </w:rPr>
  </w:style>
  <w:style w:type="character" w:customStyle="1" w:styleId="CommentTextChar">
    <w:name w:val="Comment Text Char"/>
    <w:basedOn w:val="DefaultParagraphFont"/>
    <w:link w:val="CommentText"/>
    <w:uiPriority w:val="99"/>
    <w:semiHidden/>
    <w:rsid w:val="00EC6B65"/>
    <w:rPr>
      <w:sz w:val="20"/>
      <w:szCs w:val="20"/>
    </w:rPr>
  </w:style>
  <w:style w:type="paragraph" w:styleId="CommentSubject">
    <w:name w:val="annotation subject"/>
    <w:basedOn w:val="CommentText"/>
    <w:next w:val="CommentText"/>
    <w:link w:val="CommentSubjectChar"/>
    <w:uiPriority w:val="99"/>
    <w:semiHidden/>
    <w:unhideWhenUsed/>
    <w:rsid w:val="00EC6B65"/>
    <w:rPr>
      <w:b/>
      <w:bCs/>
    </w:rPr>
  </w:style>
  <w:style w:type="character" w:customStyle="1" w:styleId="CommentSubjectChar">
    <w:name w:val="Comment Subject Char"/>
    <w:basedOn w:val="CommentTextChar"/>
    <w:link w:val="CommentSubject"/>
    <w:uiPriority w:val="99"/>
    <w:semiHidden/>
    <w:rsid w:val="00EC6B65"/>
    <w:rPr>
      <w:b/>
      <w:bCs/>
      <w:sz w:val="20"/>
      <w:szCs w:val="20"/>
    </w:rPr>
  </w:style>
  <w:style w:type="character" w:styleId="HTMLCite">
    <w:name w:val="HTML Cite"/>
    <w:basedOn w:val="DefaultParagraphFont"/>
    <w:uiPriority w:val="99"/>
    <w:semiHidden/>
    <w:unhideWhenUsed/>
    <w:rsid w:val="009079EF"/>
    <w:rPr>
      <w:i/>
      <w:iCs/>
    </w:rPr>
  </w:style>
  <w:style w:type="character" w:customStyle="1" w:styleId="fontstyle01">
    <w:name w:val="fontstyle01"/>
    <w:basedOn w:val="DefaultParagraphFont"/>
    <w:rsid w:val="00D72A9E"/>
    <w:rPr>
      <w:rFonts w:ascii="Palatino Linotype" w:hAnsi="Palatino Linotype" w:hint="default"/>
      <w:b w:val="0"/>
      <w:bCs w:val="0"/>
      <w:i w:val="0"/>
      <w:iCs w:val="0"/>
      <w:color w:val="000000"/>
      <w:sz w:val="22"/>
      <w:szCs w:val="22"/>
    </w:rPr>
  </w:style>
  <w:style w:type="character" w:customStyle="1" w:styleId="fontstyle21">
    <w:name w:val="fontstyle21"/>
    <w:basedOn w:val="DefaultParagraphFont"/>
    <w:rsid w:val="00B34BF3"/>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B34BF3"/>
    <w:rPr>
      <w:rFonts w:ascii="SymbolMT" w:hAnsi="SymbolMT" w:hint="default"/>
      <w:b w:val="0"/>
      <w:bCs w:val="0"/>
      <w:i w:val="0"/>
      <w:iCs w:val="0"/>
      <w:color w:val="000000"/>
      <w:sz w:val="22"/>
      <w:szCs w:val="22"/>
    </w:rPr>
  </w:style>
  <w:style w:type="character" w:styleId="UnresolvedMention">
    <w:name w:val="Unresolved Mention"/>
    <w:basedOn w:val="DefaultParagraphFont"/>
    <w:uiPriority w:val="99"/>
    <w:semiHidden/>
    <w:unhideWhenUsed/>
    <w:rsid w:val="00052C28"/>
    <w:rPr>
      <w:color w:val="808080"/>
      <w:shd w:val="clear" w:color="auto" w:fill="E6E6E6"/>
    </w:rPr>
  </w:style>
  <w:style w:type="table" w:styleId="GridTable7Colorful-Accent3">
    <w:name w:val="Grid Table 7 Colorful Accent 3"/>
    <w:basedOn w:val="TableNormal"/>
    <w:uiPriority w:val="52"/>
    <w:rsid w:val="001B6986"/>
    <w:pPr>
      <w:spacing w:after="0" w:line="240" w:lineRule="auto"/>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1Light-Accent3">
    <w:name w:val="Grid Table 1 Light Accent 3"/>
    <w:basedOn w:val="TableNormal"/>
    <w:uiPriority w:val="46"/>
    <w:rsid w:val="001B6986"/>
    <w:pPr>
      <w:spacing w:after="0" w:line="240" w:lineRule="auto"/>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5794">
      <w:bodyDiv w:val="1"/>
      <w:marLeft w:val="0"/>
      <w:marRight w:val="0"/>
      <w:marTop w:val="0"/>
      <w:marBottom w:val="0"/>
      <w:divBdr>
        <w:top w:val="none" w:sz="0" w:space="0" w:color="auto"/>
        <w:left w:val="none" w:sz="0" w:space="0" w:color="auto"/>
        <w:bottom w:val="none" w:sz="0" w:space="0" w:color="auto"/>
        <w:right w:val="none" w:sz="0" w:space="0" w:color="auto"/>
      </w:divBdr>
    </w:div>
    <w:div w:id="83192377">
      <w:bodyDiv w:val="1"/>
      <w:marLeft w:val="0"/>
      <w:marRight w:val="0"/>
      <w:marTop w:val="0"/>
      <w:marBottom w:val="0"/>
      <w:divBdr>
        <w:top w:val="none" w:sz="0" w:space="0" w:color="auto"/>
        <w:left w:val="none" w:sz="0" w:space="0" w:color="auto"/>
        <w:bottom w:val="none" w:sz="0" w:space="0" w:color="auto"/>
        <w:right w:val="none" w:sz="0" w:space="0" w:color="auto"/>
      </w:divBdr>
      <w:divsChild>
        <w:div w:id="827939366">
          <w:marLeft w:val="240"/>
          <w:marRight w:val="240"/>
          <w:marTop w:val="100"/>
          <w:marBottom w:val="100"/>
          <w:divBdr>
            <w:top w:val="none" w:sz="0" w:space="0" w:color="auto"/>
            <w:left w:val="none" w:sz="0" w:space="0" w:color="auto"/>
            <w:bottom w:val="none" w:sz="0" w:space="0" w:color="auto"/>
            <w:right w:val="none" w:sz="0" w:space="0" w:color="auto"/>
          </w:divBdr>
        </w:div>
        <w:div w:id="1920942356">
          <w:marLeft w:val="240"/>
          <w:marRight w:val="240"/>
          <w:marTop w:val="100"/>
          <w:marBottom w:val="100"/>
          <w:divBdr>
            <w:top w:val="none" w:sz="0" w:space="0" w:color="auto"/>
            <w:left w:val="none" w:sz="0" w:space="0" w:color="auto"/>
            <w:bottom w:val="none" w:sz="0" w:space="0" w:color="auto"/>
            <w:right w:val="none" w:sz="0" w:space="0" w:color="auto"/>
          </w:divBdr>
          <w:divsChild>
            <w:div w:id="711341283">
              <w:marLeft w:val="0"/>
              <w:marRight w:val="0"/>
              <w:marTop w:val="0"/>
              <w:marBottom w:val="0"/>
              <w:divBdr>
                <w:top w:val="none" w:sz="0" w:space="0" w:color="auto"/>
                <w:left w:val="none" w:sz="0" w:space="0" w:color="auto"/>
                <w:bottom w:val="none" w:sz="0" w:space="0" w:color="auto"/>
                <w:right w:val="none" w:sz="0" w:space="0" w:color="auto"/>
              </w:divBdr>
              <w:divsChild>
                <w:div w:id="390036153">
                  <w:marLeft w:val="0"/>
                  <w:marRight w:val="240"/>
                  <w:marTop w:val="0"/>
                  <w:marBottom w:val="0"/>
                  <w:divBdr>
                    <w:top w:val="none" w:sz="0" w:space="0" w:color="auto"/>
                    <w:left w:val="none" w:sz="0" w:space="0" w:color="auto"/>
                    <w:bottom w:val="none" w:sz="0" w:space="0" w:color="auto"/>
                    <w:right w:val="none" w:sz="0" w:space="0" w:color="auto"/>
                  </w:divBdr>
                </w:div>
              </w:divsChild>
            </w:div>
            <w:div w:id="1655910520">
              <w:marLeft w:val="0"/>
              <w:marRight w:val="0"/>
              <w:marTop w:val="0"/>
              <w:marBottom w:val="0"/>
              <w:divBdr>
                <w:top w:val="none" w:sz="0" w:space="0" w:color="auto"/>
                <w:left w:val="none" w:sz="0" w:space="0" w:color="auto"/>
                <w:bottom w:val="none" w:sz="0" w:space="0" w:color="auto"/>
                <w:right w:val="none" w:sz="0" w:space="0" w:color="auto"/>
              </w:divBdr>
              <w:divsChild>
                <w:div w:id="19767198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42793831">
          <w:marLeft w:val="240"/>
          <w:marRight w:val="240"/>
          <w:marTop w:val="100"/>
          <w:marBottom w:val="100"/>
          <w:divBdr>
            <w:top w:val="none" w:sz="0" w:space="0" w:color="auto"/>
            <w:left w:val="none" w:sz="0" w:space="0" w:color="auto"/>
            <w:bottom w:val="none" w:sz="0" w:space="0" w:color="auto"/>
            <w:right w:val="none" w:sz="0" w:space="0" w:color="auto"/>
          </w:divBdr>
        </w:div>
        <w:div w:id="325673070">
          <w:marLeft w:val="240"/>
          <w:marRight w:val="240"/>
          <w:marTop w:val="100"/>
          <w:marBottom w:val="100"/>
          <w:divBdr>
            <w:top w:val="none" w:sz="0" w:space="0" w:color="auto"/>
            <w:left w:val="none" w:sz="0" w:space="0" w:color="auto"/>
            <w:bottom w:val="none" w:sz="0" w:space="0" w:color="auto"/>
            <w:right w:val="none" w:sz="0" w:space="0" w:color="auto"/>
          </w:divBdr>
          <w:divsChild>
            <w:div w:id="160526618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49600516">
          <w:marLeft w:val="240"/>
          <w:marRight w:val="240"/>
          <w:marTop w:val="100"/>
          <w:marBottom w:val="100"/>
          <w:divBdr>
            <w:top w:val="dotted" w:sz="6" w:space="0" w:color="000000"/>
            <w:left w:val="none" w:sz="0" w:space="0" w:color="auto"/>
            <w:bottom w:val="none" w:sz="0" w:space="0" w:color="auto"/>
            <w:right w:val="none" w:sz="0" w:space="0" w:color="auto"/>
          </w:divBdr>
        </w:div>
      </w:divsChild>
    </w:div>
    <w:div w:id="204485610">
      <w:bodyDiv w:val="1"/>
      <w:marLeft w:val="0"/>
      <w:marRight w:val="0"/>
      <w:marTop w:val="0"/>
      <w:marBottom w:val="0"/>
      <w:divBdr>
        <w:top w:val="none" w:sz="0" w:space="0" w:color="auto"/>
        <w:left w:val="none" w:sz="0" w:space="0" w:color="auto"/>
        <w:bottom w:val="none" w:sz="0" w:space="0" w:color="auto"/>
        <w:right w:val="none" w:sz="0" w:space="0" w:color="auto"/>
      </w:divBdr>
      <w:divsChild>
        <w:div w:id="785082835">
          <w:marLeft w:val="0"/>
          <w:marRight w:val="0"/>
          <w:marTop w:val="0"/>
          <w:marBottom w:val="0"/>
          <w:divBdr>
            <w:top w:val="none" w:sz="0" w:space="0" w:color="auto"/>
            <w:left w:val="none" w:sz="0" w:space="0" w:color="auto"/>
            <w:bottom w:val="none" w:sz="0" w:space="0" w:color="auto"/>
            <w:right w:val="none" w:sz="0" w:space="0" w:color="auto"/>
          </w:divBdr>
        </w:div>
        <w:div w:id="1948659258">
          <w:marLeft w:val="0"/>
          <w:marRight w:val="0"/>
          <w:marTop w:val="0"/>
          <w:marBottom w:val="0"/>
          <w:divBdr>
            <w:top w:val="none" w:sz="0" w:space="0" w:color="auto"/>
            <w:left w:val="none" w:sz="0" w:space="0" w:color="auto"/>
            <w:bottom w:val="none" w:sz="0" w:space="0" w:color="auto"/>
            <w:right w:val="none" w:sz="0" w:space="0" w:color="auto"/>
          </w:divBdr>
        </w:div>
      </w:divsChild>
    </w:div>
    <w:div w:id="212010471">
      <w:bodyDiv w:val="1"/>
      <w:marLeft w:val="0"/>
      <w:marRight w:val="0"/>
      <w:marTop w:val="0"/>
      <w:marBottom w:val="0"/>
      <w:divBdr>
        <w:top w:val="none" w:sz="0" w:space="0" w:color="auto"/>
        <w:left w:val="none" w:sz="0" w:space="0" w:color="auto"/>
        <w:bottom w:val="none" w:sz="0" w:space="0" w:color="auto"/>
        <w:right w:val="none" w:sz="0" w:space="0" w:color="auto"/>
      </w:divBdr>
    </w:div>
    <w:div w:id="225148106">
      <w:bodyDiv w:val="1"/>
      <w:marLeft w:val="0"/>
      <w:marRight w:val="0"/>
      <w:marTop w:val="0"/>
      <w:marBottom w:val="0"/>
      <w:divBdr>
        <w:top w:val="none" w:sz="0" w:space="0" w:color="auto"/>
        <w:left w:val="none" w:sz="0" w:space="0" w:color="auto"/>
        <w:bottom w:val="none" w:sz="0" w:space="0" w:color="auto"/>
        <w:right w:val="none" w:sz="0" w:space="0" w:color="auto"/>
      </w:divBdr>
    </w:div>
    <w:div w:id="384331311">
      <w:bodyDiv w:val="1"/>
      <w:marLeft w:val="0"/>
      <w:marRight w:val="0"/>
      <w:marTop w:val="0"/>
      <w:marBottom w:val="0"/>
      <w:divBdr>
        <w:top w:val="none" w:sz="0" w:space="0" w:color="auto"/>
        <w:left w:val="none" w:sz="0" w:space="0" w:color="auto"/>
        <w:bottom w:val="none" w:sz="0" w:space="0" w:color="auto"/>
        <w:right w:val="none" w:sz="0" w:space="0" w:color="auto"/>
      </w:divBdr>
    </w:div>
    <w:div w:id="616840610">
      <w:bodyDiv w:val="1"/>
      <w:marLeft w:val="0"/>
      <w:marRight w:val="0"/>
      <w:marTop w:val="0"/>
      <w:marBottom w:val="0"/>
      <w:divBdr>
        <w:top w:val="none" w:sz="0" w:space="0" w:color="auto"/>
        <w:left w:val="none" w:sz="0" w:space="0" w:color="auto"/>
        <w:bottom w:val="none" w:sz="0" w:space="0" w:color="auto"/>
        <w:right w:val="none" w:sz="0" w:space="0" w:color="auto"/>
      </w:divBdr>
    </w:div>
    <w:div w:id="619652448">
      <w:bodyDiv w:val="1"/>
      <w:marLeft w:val="0"/>
      <w:marRight w:val="0"/>
      <w:marTop w:val="0"/>
      <w:marBottom w:val="0"/>
      <w:divBdr>
        <w:top w:val="none" w:sz="0" w:space="0" w:color="auto"/>
        <w:left w:val="none" w:sz="0" w:space="0" w:color="auto"/>
        <w:bottom w:val="none" w:sz="0" w:space="0" w:color="auto"/>
        <w:right w:val="none" w:sz="0" w:space="0" w:color="auto"/>
      </w:divBdr>
    </w:div>
    <w:div w:id="829368331">
      <w:bodyDiv w:val="1"/>
      <w:marLeft w:val="0"/>
      <w:marRight w:val="0"/>
      <w:marTop w:val="0"/>
      <w:marBottom w:val="0"/>
      <w:divBdr>
        <w:top w:val="none" w:sz="0" w:space="0" w:color="auto"/>
        <w:left w:val="none" w:sz="0" w:space="0" w:color="auto"/>
        <w:bottom w:val="none" w:sz="0" w:space="0" w:color="auto"/>
        <w:right w:val="none" w:sz="0" w:space="0" w:color="auto"/>
      </w:divBdr>
    </w:div>
    <w:div w:id="840586719">
      <w:bodyDiv w:val="1"/>
      <w:marLeft w:val="0"/>
      <w:marRight w:val="0"/>
      <w:marTop w:val="0"/>
      <w:marBottom w:val="0"/>
      <w:divBdr>
        <w:top w:val="none" w:sz="0" w:space="0" w:color="auto"/>
        <w:left w:val="none" w:sz="0" w:space="0" w:color="auto"/>
        <w:bottom w:val="none" w:sz="0" w:space="0" w:color="auto"/>
        <w:right w:val="none" w:sz="0" w:space="0" w:color="auto"/>
      </w:divBdr>
    </w:div>
    <w:div w:id="916940511">
      <w:bodyDiv w:val="1"/>
      <w:marLeft w:val="0"/>
      <w:marRight w:val="0"/>
      <w:marTop w:val="0"/>
      <w:marBottom w:val="0"/>
      <w:divBdr>
        <w:top w:val="none" w:sz="0" w:space="0" w:color="auto"/>
        <w:left w:val="none" w:sz="0" w:space="0" w:color="auto"/>
        <w:bottom w:val="none" w:sz="0" w:space="0" w:color="auto"/>
        <w:right w:val="none" w:sz="0" w:space="0" w:color="auto"/>
      </w:divBdr>
    </w:div>
    <w:div w:id="919757583">
      <w:bodyDiv w:val="1"/>
      <w:marLeft w:val="0"/>
      <w:marRight w:val="0"/>
      <w:marTop w:val="0"/>
      <w:marBottom w:val="0"/>
      <w:divBdr>
        <w:top w:val="none" w:sz="0" w:space="0" w:color="auto"/>
        <w:left w:val="none" w:sz="0" w:space="0" w:color="auto"/>
        <w:bottom w:val="none" w:sz="0" w:space="0" w:color="auto"/>
        <w:right w:val="none" w:sz="0" w:space="0" w:color="auto"/>
      </w:divBdr>
    </w:div>
    <w:div w:id="980308186">
      <w:bodyDiv w:val="1"/>
      <w:marLeft w:val="0"/>
      <w:marRight w:val="0"/>
      <w:marTop w:val="0"/>
      <w:marBottom w:val="0"/>
      <w:divBdr>
        <w:top w:val="none" w:sz="0" w:space="0" w:color="auto"/>
        <w:left w:val="none" w:sz="0" w:space="0" w:color="auto"/>
        <w:bottom w:val="none" w:sz="0" w:space="0" w:color="auto"/>
        <w:right w:val="none" w:sz="0" w:space="0" w:color="auto"/>
      </w:divBdr>
    </w:div>
    <w:div w:id="1011563461">
      <w:bodyDiv w:val="1"/>
      <w:marLeft w:val="0"/>
      <w:marRight w:val="0"/>
      <w:marTop w:val="0"/>
      <w:marBottom w:val="0"/>
      <w:divBdr>
        <w:top w:val="none" w:sz="0" w:space="0" w:color="auto"/>
        <w:left w:val="none" w:sz="0" w:space="0" w:color="auto"/>
        <w:bottom w:val="none" w:sz="0" w:space="0" w:color="auto"/>
        <w:right w:val="none" w:sz="0" w:space="0" w:color="auto"/>
      </w:divBdr>
    </w:div>
    <w:div w:id="1038772435">
      <w:bodyDiv w:val="1"/>
      <w:marLeft w:val="0"/>
      <w:marRight w:val="0"/>
      <w:marTop w:val="0"/>
      <w:marBottom w:val="0"/>
      <w:divBdr>
        <w:top w:val="none" w:sz="0" w:space="0" w:color="auto"/>
        <w:left w:val="none" w:sz="0" w:space="0" w:color="auto"/>
        <w:bottom w:val="none" w:sz="0" w:space="0" w:color="auto"/>
        <w:right w:val="none" w:sz="0" w:space="0" w:color="auto"/>
      </w:divBdr>
    </w:div>
    <w:div w:id="1073510570">
      <w:bodyDiv w:val="1"/>
      <w:marLeft w:val="0"/>
      <w:marRight w:val="0"/>
      <w:marTop w:val="0"/>
      <w:marBottom w:val="0"/>
      <w:divBdr>
        <w:top w:val="none" w:sz="0" w:space="0" w:color="auto"/>
        <w:left w:val="none" w:sz="0" w:space="0" w:color="auto"/>
        <w:bottom w:val="none" w:sz="0" w:space="0" w:color="auto"/>
        <w:right w:val="none" w:sz="0" w:space="0" w:color="auto"/>
      </w:divBdr>
    </w:div>
    <w:div w:id="1085565613">
      <w:bodyDiv w:val="1"/>
      <w:marLeft w:val="0"/>
      <w:marRight w:val="0"/>
      <w:marTop w:val="0"/>
      <w:marBottom w:val="0"/>
      <w:divBdr>
        <w:top w:val="none" w:sz="0" w:space="0" w:color="auto"/>
        <w:left w:val="none" w:sz="0" w:space="0" w:color="auto"/>
        <w:bottom w:val="none" w:sz="0" w:space="0" w:color="auto"/>
        <w:right w:val="none" w:sz="0" w:space="0" w:color="auto"/>
      </w:divBdr>
    </w:div>
    <w:div w:id="1177113314">
      <w:bodyDiv w:val="1"/>
      <w:marLeft w:val="0"/>
      <w:marRight w:val="0"/>
      <w:marTop w:val="0"/>
      <w:marBottom w:val="0"/>
      <w:divBdr>
        <w:top w:val="none" w:sz="0" w:space="0" w:color="auto"/>
        <w:left w:val="none" w:sz="0" w:space="0" w:color="auto"/>
        <w:bottom w:val="none" w:sz="0" w:space="0" w:color="auto"/>
        <w:right w:val="none" w:sz="0" w:space="0" w:color="auto"/>
      </w:divBdr>
    </w:div>
    <w:div w:id="1202278874">
      <w:bodyDiv w:val="1"/>
      <w:marLeft w:val="0"/>
      <w:marRight w:val="0"/>
      <w:marTop w:val="0"/>
      <w:marBottom w:val="0"/>
      <w:divBdr>
        <w:top w:val="none" w:sz="0" w:space="0" w:color="auto"/>
        <w:left w:val="none" w:sz="0" w:space="0" w:color="auto"/>
        <w:bottom w:val="none" w:sz="0" w:space="0" w:color="auto"/>
        <w:right w:val="none" w:sz="0" w:space="0" w:color="auto"/>
      </w:divBdr>
    </w:div>
    <w:div w:id="1365641431">
      <w:bodyDiv w:val="1"/>
      <w:marLeft w:val="0"/>
      <w:marRight w:val="0"/>
      <w:marTop w:val="0"/>
      <w:marBottom w:val="0"/>
      <w:divBdr>
        <w:top w:val="none" w:sz="0" w:space="0" w:color="auto"/>
        <w:left w:val="none" w:sz="0" w:space="0" w:color="auto"/>
        <w:bottom w:val="none" w:sz="0" w:space="0" w:color="auto"/>
        <w:right w:val="none" w:sz="0" w:space="0" w:color="auto"/>
      </w:divBdr>
    </w:div>
    <w:div w:id="1414930323">
      <w:bodyDiv w:val="1"/>
      <w:marLeft w:val="0"/>
      <w:marRight w:val="0"/>
      <w:marTop w:val="0"/>
      <w:marBottom w:val="0"/>
      <w:divBdr>
        <w:top w:val="none" w:sz="0" w:space="0" w:color="auto"/>
        <w:left w:val="none" w:sz="0" w:space="0" w:color="auto"/>
        <w:bottom w:val="none" w:sz="0" w:space="0" w:color="auto"/>
        <w:right w:val="none" w:sz="0" w:space="0" w:color="auto"/>
      </w:divBdr>
    </w:div>
    <w:div w:id="1556501041">
      <w:bodyDiv w:val="1"/>
      <w:marLeft w:val="0"/>
      <w:marRight w:val="0"/>
      <w:marTop w:val="0"/>
      <w:marBottom w:val="0"/>
      <w:divBdr>
        <w:top w:val="none" w:sz="0" w:space="0" w:color="auto"/>
        <w:left w:val="none" w:sz="0" w:space="0" w:color="auto"/>
        <w:bottom w:val="none" w:sz="0" w:space="0" w:color="auto"/>
        <w:right w:val="none" w:sz="0" w:space="0" w:color="auto"/>
      </w:divBdr>
    </w:div>
    <w:div w:id="1566991584">
      <w:bodyDiv w:val="1"/>
      <w:marLeft w:val="0"/>
      <w:marRight w:val="0"/>
      <w:marTop w:val="0"/>
      <w:marBottom w:val="0"/>
      <w:divBdr>
        <w:top w:val="none" w:sz="0" w:space="0" w:color="auto"/>
        <w:left w:val="none" w:sz="0" w:space="0" w:color="auto"/>
        <w:bottom w:val="none" w:sz="0" w:space="0" w:color="auto"/>
        <w:right w:val="none" w:sz="0" w:space="0" w:color="auto"/>
      </w:divBdr>
    </w:div>
    <w:div w:id="1701125254">
      <w:bodyDiv w:val="1"/>
      <w:marLeft w:val="0"/>
      <w:marRight w:val="0"/>
      <w:marTop w:val="0"/>
      <w:marBottom w:val="0"/>
      <w:divBdr>
        <w:top w:val="none" w:sz="0" w:space="0" w:color="auto"/>
        <w:left w:val="none" w:sz="0" w:space="0" w:color="auto"/>
        <w:bottom w:val="none" w:sz="0" w:space="0" w:color="auto"/>
        <w:right w:val="none" w:sz="0" w:space="0" w:color="auto"/>
      </w:divBdr>
    </w:div>
    <w:div w:id="1730423381">
      <w:bodyDiv w:val="1"/>
      <w:marLeft w:val="0"/>
      <w:marRight w:val="0"/>
      <w:marTop w:val="0"/>
      <w:marBottom w:val="0"/>
      <w:divBdr>
        <w:top w:val="none" w:sz="0" w:space="0" w:color="auto"/>
        <w:left w:val="none" w:sz="0" w:space="0" w:color="auto"/>
        <w:bottom w:val="none" w:sz="0" w:space="0" w:color="auto"/>
        <w:right w:val="none" w:sz="0" w:space="0" w:color="auto"/>
      </w:divBdr>
    </w:div>
    <w:div w:id="1772122182">
      <w:bodyDiv w:val="1"/>
      <w:marLeft w:val="0"/>
      <w:marRight w:val="0"/>
      <w:marTop w:val="0"/>
      <w:marBottom w:val="0"/>
      <w:divBdr>
        <w:top w:val="none" w:sz="0" w:space="0" w:color="auto"/>
        <w:left w:val="none" w:sz="0" w:space="0" w:color="auto"/>
        <w:bottom w:val="none" w:sz="0" w:space="0" w:color="auto"/>
        <w:right w:val="none" w:sz="0" w:space="0" w:color="auto"/>
      </w:divBdr>
    </w:div>
    <w:div w:id="1826971557">
      <w:bodyDiv w:val="1"/>
      <w:marLeft w:val="0"/>
      <w:marRight w:val="0"/>
      <w:marTop w:val="0"/>
      <w:marBottom w:val="0"/>
      <w:divBdr>
        <w:top w:val="none" w:sz="0" w:space="0" w:color="auto"/>
        <w:left w:val="none" w:sz="0" w:space="0" w:color="auto"/>
        <w:bottom w:val="none" w:sz="0" w:space="0" w:color="auto"/>
        <w:right w:val="none" w:sz="0" w:space="0" w:color="auto"/>
      </w:divBdr>
    </w:div>
    <w:div w:id="1848520784">
      <w:bodyDiv w:val="1"/>
      <w:marLeft w:val="0"/>
      <w:marRight w:val="0"/>
      <w:marTop w:val="0"/>
      <w:marBottom w:val="0"/>
      <w:divBdr>
        <w:top w:val="none" w:sz="0" w:space="0" w:color="auto"/>
        <w:left w:val="none" w:sz="0" w:space="0" w:color="auto"/>
        <w:bottom w:val="none" w:sz="0" w:space="0" w:color="auto"/>
        <w:right w:val="none" w:sz="0" w:space="0" w:color="auto"/>
      </w:divBdr>
    </w:div>
    <w:div w:id="1863323740">
      <w:bodyDiv w:val="1"/>
      <w:marLeft w:val="0"/>
      <w:marRight w:val="0"/>
      <w:marTop w:val="0"/>
      <w:marBottom w:val="0"/>
      <w:divBdr>
        <w:top w:val="none" w:sz="0" w:space="0" w:color="auto"/>
        <w:left w:val="none" w:sz="0" w:space="0" w:color="auto"/>
        <w:bottom w:val="none" w:sz="0" w:space="0" w:color="auto"/>
        <w:right w:val="none" w:sz="0" w:space="0" w:color="auto"/>
      </w:divBdr>
    </w:div>
    <w:div w:id="1918589474">
      <w:bodyDiv w:val="1"/>
      <w:marLeft w:val="0"/>
      <w:marRight w:val="0"/>
      <w:marTop w:val="0"/>
      <w:marBottom w:val="0"/>
      <w:divBdr>
        <w:top w:val="none" w:sz="0" w:space="0" w:color="auto"/>
        <w:left w:val="none" w:sz="0" w:space="0" w:color="auto"/>
        <w:bottom w:val="none" w:sz="0" w:space="0" w:color="auto"/>
        <w:right w:val="none" w:sz="0" w:space="0" w:color="auto"/>
      </w:divBdr>
    </w:div>
    <w:div w:id="1988049224">
      <w:bodyDiv w:val="1"/>
      <w:marLeft w:val="0"/>
      <w:marRight w:val="0"/>
      <w:marTop w:val="0"/>
      <w:marBottom w:val="0"/>
      <w:divBdr>
        <w:top w:val="none" w:sz="0" w:space="0" w:color="auto"/>
        <w:left w:val="none" w:sz="0" w:space="0" w:color="auto"/>
        <w:bottom w:val="none" w:sz="0" w:space="0" w:color="auto"/>
        <w:right w:val="none" w:sz="0" w:space="0" w:color="auto"/>
      </w:divBdr>
    </w:div>
    <w:div w:id="2018999134">
      <w:bodyDiv w:val="1"/>
      <w:marLeft w:val="0"/>
      <w:marRight w:val="0"/>
      <w:marTop w:val="0"/>
      <w:marBottom w:val="0"/>
      <w:divBdr>
        <w:top w:val="none" w:sz="0" w:space="0" w:color="auto"/>
        <w:left w:val="none" w:sz="0" w:space="0" w:color="auto"/>
        <w:bottom w:val="none" w:sz="0" w:space="0" w:color="auto"/>
        <w:right w:val="none" w:sz="0" w:space="0" w:color="auto"/>
      </w:divBdr>
    </w:div>
    <w:div w:id="2040935044">
      <w:bodyDiv w:val="1"/>
      <w:marLeft w:val="0"/>
      <w:marRight w:val="0"/>
      <w:marTop w:val="0"/>
      <w:marBottom w:val="0"/>
      <w:divBdr>
        <w:top w:val="none" w:sz="0" w:space="0" w:color="auto"/>
        <w:left w:val="none" w:sz="0" w:space="0" w:color="auto"/>
        <w:bottom w:val="none" w:sz="0" w:space="0" w:color="auto"/>
        <w:right w:val="none" w:sz="0" w:space="0" w:color="auto"/>
      </w:divBdr>
    </w:div>
    <w:div w:id="2109765652">
      <w:bodyDiv w:val="1"/>
      <w:marLeft w:val="0"/>
      <w:marRight w:val="0"/>
      <w:marTop w:val="0"/>
      <w:marBottom w:val="0"/>
      <w:divBdr>
        <w:top w:val="none" w:sz="0" w:space="0" w:color="auto"/>
        <w:left w:val="none" w:sz="0" w:space="0" w:color="auto"/>
        <w:bottom w:val="none" w:sz="0" w:space="0" w:color="auto"/>
        <w:right w:val="none" w:sz="0" w:space="0" w:color="auto"/>
      </w:divBdr>
    </w:div>
    <w:div w:id="212901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package" Target="embeddings/Microsoft_Visio_Drawing6.vsdx"/><Relationship Id="rId3" Type="http://schemas.openxmlformats.org/officeDocument/2006/relationships/customXml" Target="../customXml/item3.xml"/><Relationship Id="rId21" Type="http://schemas.openxmlformats.org/officeDocument/2006/relationships/image" Target="media/image8.emf"/><Relationship Id="rId34" Type="http://schemas.openxmlformats.org/officeDocument/2006/relationships/image" Target="media/image16.png"/><Relationship Id="rId7" Type="http://schemas.openxmlformats.org/officeDocument/2006/relationships/webSettings" Target="webSettings.xml"/><Relationship Id="rId12" Type="http://schemas.openxmlformats.org/officeDocument/2006/relationships/package" Target="embeddings/Microsoft_Visio_Drawing.vsdx"/><Relationship Id="rId17" Type="http://schemas.openxmlformats.org/officeDocument/2006/relationships/package" Target="embeddings/Microsoft_Visio_Drawing2.vsdx"/><Relationship Id="rId25" Type="http://schemas.openxmlformats.org/officeDocument/2006/relationships/image" Target="media/image10.emf"/><Relationship Id="rId33"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package" Target="embeddings/Microsoft_Visio_Drawing3.vsdx"/><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package" Target="embeddings/Microsoft_Visio_Drawing5.vsdx"/><Relationship Id="rId32"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4.jpeg"/><Relationship Id="rId23" Type="http://schemas.openxmlformats.org/officeDocument/2006/relationships/image" Target="media/image9.emf"/><Relationship Id="rId28" Type="http://schemas.openxmlformats.org/officeDocument/2006/relationships/package" Target="embeddings/Microsoft_Visio_Drawing7.vsdx"/><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emf"/><Relationship Id="rId31" Type="http://schemas.openxmlformats.org/officeDocument/2006/relationships/package" Target="embeddings/Microsoft_Visio_Drawing8.vsdx"/><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package" Target="embeddings/Microsoft_Visio_Drawing1.vsdx"/><Relationship Id="rId22" Type="http://schemas.openxmlformats.org/officeDocument/2006/relationships/package" Target="embeddings/Microsoft_Visio_Drawing4.vsdx"/><Relationship Id="rId27" Type="http://schemas.openxmlformats.org/officeDocument/2006/relationships/image" Target="media/image11.emf"/><Relationship Id="rId30" Type="http://schemas.openxmlformats.org/officeDocument/2006/relationships/image" Target="media/image13.emf"/><Relationship Id="rId35" Type="http://schemas.openxmlformats.org/officeDocument/2006/relationships/fontTable" Target="fontTable.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een%20Ahmed%20Kha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Computer Science</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3B9E8E47-E7CB-45F3-8979-74CC2FC90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12191</TotalTime>
  <Pages>24</Pages>
  <Words>7545</Words>
  <Characters>43010</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Design and Implementation of RESTful API</vt:lpstr>
    </vt:vector>
  </TitlesOfParts>
  <Company>University of west london</Company>
  <LinksUpToDate>false</LinksUpToDate>
  <CharactersWithSpaces>50455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Implementation of RESTful API</dc:title>
  <dc:subject>Assignment 2</dc:subject>
  <dc:creator>21303779</dc:creator>
  <cp:keywords/>
  <cp:lastModifiedBy>Akhlaq Ahmed</cp:lastModifiedBy>
  <cp:revision>244</cp:revision>
  <cp:lastPrinted>2017-03-06T11:48:00Z</cp:lastPrinted>
  <dcterms:created xsi:type="dcterms:W3CDTF">2018-01-14T18:35:00Z</dcterms:created>
  <dcterms:modified xsi:type="dcterms:W3CDTF">2018-05-01T21:29:00Z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